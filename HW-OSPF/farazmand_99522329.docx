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4184" w14:textId="00992AF1" w:rsidR="00805907" w:rsidRPr="001F2AD9" w:rsidRDefault="00805907" w:rsidP="001F2AD9">
      <w:pPr>
        <w:bidi/>
        <w:jc w:val="both"/>
        <w:rPr>
          <w:rFonts w:cs="B Nazanin"/>
          <w:lang w:bidi="fa-IR"/>
        </w:rPr>
      </w:pPr>
    </w:p>
    <w:p w14:paraId="54D72786" w14:textId="77777777" w:rsidR="004E525E" w:rsidRDefault="000D3EE4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54A3A" wp14:editId="1E3408C4">
                <wp:simplePos x="0" y="0"/>
                <wp:positionH relativeFrom="margin">
                  <wp:posOffset>55245</wp:posOffset>
                </wp:positionH>
                <wp:positionV relativeFrom="paragraph">
                  <wp:posOffset>306070</wp:posOffset>
                </wp:positionV>
                <wp:extent cx="653034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03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6DDB51D" id="Rectangle 502" o:spid="_x0000_s1026" style="position:absolute;margin-left:4.35pt;margin-top:24.1pt;width:514.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پروتکل مسیریابی مبتنی بر </w:t>
      </w:r>
      <w:r w:rsidR="00805907">
        <w:rPr>
          <w:rFonts w:cs="B Nazanin" w:hint="cs"/>
          <w:b/>
          <w:bCs/>
          <w:noProof/>
          <w:sz w:val="28"/>
          <w:szCs w:val="28"/>
          <w:rtl/>
        </w:rPr>
        <w:t>وضعیت لینک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773FBB23" w14:textId="289E5020" w:rsidR="001C50D2" w:rsidRPr="009540FE" w:rsidRDefault="00E612A6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اول -</w:t>
      </w:r>
      <w:r w:rsid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1C50D2">
        <w:rPr>
          <w:rFonts w:cs="B Nazanin" w:hint="cs"/>
          <w:sz w:val="24"/>
          <w:szCs w:val="24"/>
          <w:rtl/>
          <w:lang w:bidi="fa-IR"/>
        </w:rPr>
        <w:t>مثال زیر از شبکه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متصل به هم را در نظر بگیرید</w:t>
      </w:r>
      <w:r w:rsidR="001C50D2">
        <w:rPr>
          <w:rFonts w:cs="B Nazanin"/>
          <w:sz w:val="24"/>
          <w:szCs w:val="24"/>
          <w:lang w:bidi="fa-IR"/>
        </w:rPr>
        <w:t xml:space="preserve"> :</w:t>
      </w:r>
    </w:p>
    <w:p w14:paraId="62FB35A2" w14:textId="5DF30E9F" w:rsidR="001C50D2" w:rsidRDefault="001C50D2" w:rsidP="001C50D2">
      <w:pPr>
        <w:pStyle w:val="BodyText"/>
        <w:kinsoku w:val="0"/>
        <w:overflowPunct w:val="0"/>
        <w:bidi/>
        <w:ind w:left="-144" w:firstLine="0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w:drawing>
          <wp:inline distT="0" distB="0" distL="0" distR="0" wp14:anchorId="39DAE647" wp14:editId="1DC0FED2">
            <wp:extent cx="6492240" cy="28524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3DE" w14:textId="4205676A" w:rsidR="001C50D2" w:rsidRDefault="009540FE" w:rsidP="009540FE">
      <w:pPr>
        <w:pStyle w:val="BodyText"/>
        <w:kinsoku w:val="0"/>
        <w:overflowPunct w:val="0"/>
        <w:bidi/>
        <w:ind w:left="-266" w:firstLine="14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C8DA4" wp14:editId="0F9DC38E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539865" cy="21145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865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5E0" w14:textId="4CC08CA2" w:rsidR="001C50D2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cs="B Nazanin"/>
                                <w:rtl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E97200" w14:textId="70C0AE44" w:rsidR="001C50D2" w:rsidRPr="009540FE" w:rsidRDefault="00FC693C" w:rsidP="00B02E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A5E84" wp14:editId="3F90F76C">
                                  <wp:extent cx="4341042" cy="1693121"/>
                                  <wp:effectExtent l="0" t="0" r="254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8754" cy="1703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8DA4" id="Rectangle 2" o:spid="_x0000_s1026" style="position:absolute;left:0;text-align:left;margin-left:0;margin-top:17.8pt;width:514.95pt;height:166.5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" fillcolor="white [3201]" strokecolor="black [3213]" strokeweight="1pt">
                <v:textbox inset=",0">
                  <w:txbxContent>
                    <w:p w14:paraId="1D97E5E0" w14:textId="4CC08CA2" w:rsidR="001C50D2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cs="B Nazanin"/>
                          <w:rtl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FE97200" w14:textId="70C0AE44" w:rsidR="001C50D2" w:rsidRPr="009540FE" w:rsidRDefault="00FC693C" w:rsidP="00B02E07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A5E84" wp14:editId="3F90F76C">
                            <wp:extent cx="4341042" cy="1693121"/>
                            <wp:effectExtent l="0" t="0" r="254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8754" cy="1703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0D2">
        <w:rPr>
          <w:rFonts w:cs="B Nazanin" w:hint="cs"/>
          <w:sz w:val="24"/>
          <w:szCs w:val="24"/>
          <w:rtl/>
          <w:lang w:bidi="fa-IR"/>
        </w:rPr>
        <w:t>الف) نوع هر یک از لینک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موجود در توپولوژی را مشخص کنید.</w:t>
      </w:r>
    </w:p>
    <w:p w14:paraId="0DE6D1DC" w14:textId="5660F505" w:rsidR="001C50D2" w:rsidRDefault="001C50D2" w:rsidP="001C50D2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</w:p>
    <w:p w14:paraId="6B0D9FF7" w14:textId="1B177ECD" w:rsidR="001C50D2" w:rsidRPr="001C456B" w:rsidRDefault="001C50D2" w:rsidP="001C50D2">
      <w:pPr>
        <w:rPr>
          <w:rtl/>
          <w:lang w:bidi="fa-IR"/>
        </w:rPr>
      </w:pPr>
    </w:p>
    <w:p w14:paraId="04BEA5AB" w14:textId="4C1E5F7A" w:rsidR="001C50D2" w:rsidRPr="001C456B" w:rsidRDefault="001C50D2" w:rsidP="001C50D2">
      <w:pPr>
        <w:rPr>
          <w:rtl/>
          <w:lang w:bidi="fa-IR"/>
        </w:rPr>
      </w:pPr>
    </w:p>
    <w:p w14:paraId="20E649FE" w14:textId="236E0375" w:rsidR="001C50D2" w:rsidRPr="001C456B" w:rsidRDefault="001C50D2" w:rsidP="001C50D2">
      <w:pPr>
        <w:rPr>
          <w:rtl/>
          <w:lang w:bidi="fa-IR"/>
        </w:rPr>
      </w:pPr>
    </w:p>
    <w:p w14:paraId="3DB169F1" w14:textId="3ED5CBA2" w:rsidR="001C50D2" w:rsidRPr="001C456B" w:rsidRDefault="001C50D2" w:rsidP="001C50D2">
      <w:pPr>
        <w:rPr>
          <w:rtl/>
          <w:lang w:bidi="fa-IR"/>
        </w:rPr>
      </w:pPr>
    </w:p>
    <w:p w14:paraId="5A3A2621" w14:textId="60A4B2EE" w:rsidR="001C50D2" w:rsidRPr="001C456B" w:rsidRDefault="00FC693C" w:rsidP="001C50D2">
      <w:pPr>
        <w:rPr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110F0F4" wp14:editId="47C941FB">
                <wp:simplePos x="0" y="0"/>
                <wp:positionH relativeFrom="column">
                  <wp:posOffset>58200</wp:posOffset>
                </wp:positionH>
                <wp:positionV relativeFrom="paragraph">
                  <wp:posOffset>4536</wp:posOffset>
                </wp:positionV>
                <wp:extent cx="1922417" cy="1191986"/>
                <wp:effectExtent l="0" t="0" r="2095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17" cy="1191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4C9A2" w14:textId="77777777" w:rsidR="00492566" w:rsidRPr="00492566" w:rsidRDefault="00492566" w:rsidP="00492566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92566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</w:rPr>
                              <w:t>1-point-to-point</w:t>
                            </w:r>
                          </w:p>
                          <w:p w14:paraId="6FE842E9" w14:textId="77777777" w:rsidR="00492566" w:rsidRPr="00492566" w:rsidRDefault="00492566" w:rsidP="00492566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492566">
                              <w:rPr>
                                <w:rFonts w:cs="B Nazanin"/>
                                <w:color w:val="00B0F0"/>
                                <w:sz w:val="28"/>
                                <w:szCs w:val="28"/>
                              </w:rPr>
                              <w:t>2-transient</w:t>
                            </w:r>
                          </w:p>
                          <w:p w14:paraId="3C5BD689" w14:textId="77777777" w:rsidR="00492566" w:rsidRPr="00492566" w:rsidRDefault="00492566" w:rsidP="00492566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492566">
                              <w:rPr>
                                <w:rFonts w:cs="B Nazanin"/>
                                <w:color w:val="92D050"/>
                                <w:sz w:val="28"/>
                                <w:szCs w:val="28"/>
                              </w:rPr>
                              <w:t>3-stub</w:t>
                            </w:r>
                          </w:p>
                          <w:p w14:paraId="7191C82E" w14:textId="77777777" w:rsidR="00492566" w:rsidRPr="00492566" w:rsidRDefault="004925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0F0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4.6pt;margin-top:.35pt;width:151.35pt;height:93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" fillcolor="white [3201]" strokeweight=".5pt">
                <v:textbox>
                  <w:txbxContent>
                    <w:p w14:paraId="5EF4C9A2" w14:textId="77777777" w:rsidR="00492566" w:rsidRPr="00492566" w:rsidRDefault="00492566" w:rsidP="00492566">
                      <w:pPr>
                        <w:pStyle w:val="ListParagraph"/>
                        <w:jc w:val="both"/>
                        <w:rPr>
                          <w:rFonts w:cs="B Nazanin"/>
                          <w:color w:val="FF0000"/>
                          <w:sz w:val="28"/>
                          <w:szCs w:val="28"/>
                        </w:rPr>
                      </w:pPr>
                      <w:r w:rsidRPr="00492566">
                        <w:rPr>
                          <w:rFonts w:cs="B Nazanin"/>
                          <w:color w:val="FF0000"/>
                          <w:sz w:val="28"/>
                          <w:szCs w:val="28"/>
                        </w:rPr>
                        <w:t>1-point-to-point</w:t>
                      </w:r>
                    </w:p>
                    <w:p w14:paraId="6FE842E9" w14:textId="77777777" w:rsidR="00492566" w:rsidRPr="00492566" w:rsidRDefault="00492566" w:rsidP="00492566">
                      <w:pPr>
                        <w:pStyle w:val="ListParagraph"/>
                        <w:jc w:val="both"/>
                        <w:rPr>
                          <w:rFonts w:cs="B Nazanin"/>
                          <w:color w:val="00B0F0"/>
                          <w:sz w:val="28"/>
                          <w:szCs w:val="28"/>
                        </w:rPr>
                      </w:pPr>
                      <w:r w:rsidRPr="00492566">
                        <w:rPr>
                          <w:rFonts w:cs="B Nazanin"/>
                          <w:color w:val="00B0F0"/>
                          <w:sz w:val="28"/>
                          <w:szCs w:val="28"/>
                        </w:rPr>
                        <w:t>2-transient</w:t>
                      </w:r>
                    </w:p>
                    <w:p w14:paraId="3C5BD689" w14:textId="77777777" w:rsidR="00492566" w:rsidRPr="00492566" w:rsidRDefault="00492566" w:rsidP="00492566">
                      <w:pPr>
                        <w:pStyle w:val="ListParagraph"/>
                        <w:jc w:val="both"/>
                        <w:rPr>
                          <w:rFonts w:cs="B Nazanin"/>
                          <w:color w:val="92D050"/>
                          <w:sz w:val="28"/>
                          <w:szCs w:val="28"/>
                        </w:rPr>
                      </w:pPr>
                      <w:r w:rsidRPr="00492566">
                        <w:rPr>
                          <w:rFonts w:cs="B Nazanin"/>
                          <w:color w:val="92D050"/>
                          <w:sz w:val="28"/>
                          <w:szCs w:val="28"/>
                        </w:rPr>
                        <w:t>3-stub</w:t>
                      </w:r>
                    </w:p>
                    <w:p w14:paraId="7191C82E" w14:textId="77777777" w:rsidR="00492566" w:rsidRPr="00492566" w:rsidRDefault="0049256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5A931" w14:textId="77777777" w:rsidR="001C50D2" w:rsidRPr="001C456B" w:rsidRDefault="001C50D2" w:rsidP="001C50D2">
      <w:pPr>
        <w:rPr>
          <w:rtl/>
          <w:lang w:bidi="fa-IR"/>
        </w:rPr>
      </w:pPr>
    </w:p>
    <w:p w14:paraId="36C8712D" w14:textId="77777777" w:rsidR="001C50D2" w:rsidRPr="001C456B" w:rsidRDefault="001C50D2" w:rsidP="001C50D2">
      <w:pPr>
        <w:rPr>
          <w:rtl/>
          <w:lang w:bidi="fa-IR"/>
        </w:rPr>
      </w:pPr>
    </w:p>
    <w:p w14:paraId="42AAA3EA" w14:textId="77777777" w:rsidR="001C50D2" w:rsidRPr="001C456B" w:rsidRDefault="001C50D2" w:rsidP="001C50D2">
      <w:pPr>
        <w:rPr>
          <w:rtl/>
          <w:lang w:bidi="fa-IR"/>
        </w:rPr>
      </w:pPr>
    </w:p>
    <w:p w14:paraId="275F164F" w14:textId="77777777" w:rsidR="001C50D2" w:rsidRPr="001C456B" w:rsidRDefault="001C50D2" w:rsidP="001C50D2">
      <w:pPr>
        <w:rPr>
          <w:rtl/>
          <w:lang w:bidi="fa-IR"/>
        </w:rPr>
      </w:pPr>
    </w:p>
    <w:p w14:paraId="05E7A76D" w14:textId="77777777" w:rsidR="001C50D2" w:rsidRPr="001C456B" w:rsidRDefault="001C50D2" w:rsidP="001C50D2">
      <w:pPr>
        <w:rPr>
          <w:rtl/>
          <w:lang w:bidi="fa-IR"/>
        </w:rPr>
      </w:pPr>
    </w:p>
    <w:p w14:paraId="230EA218" w14:textId="77777777" w:rsidR="001C50D2" w:rsidRPr="001C456B" w:rsidRDefault="001C50D2" w:rsidP="001C50D2">
      <w:pPr>
        <w:rPr>
          <w:rtl/>
          <w:lang w:bidi="fa-IR"/>
        </w:rPr>
      </w:pPr>
    </w:p>
    <w:p w14:paraId="036D2D9E" w14:textId="77777777" w:rsidR="001C50D2" w:rsidRPr="001C456B" w:rsidRDefault="001C50D2" w:rsidP="001C50D2">
      <w:pPr>
        <w:rPr>
          <w:rtl/>
          <w:lang w:bidi="fa-IR"/>
        </w:rPr>
      </w:pPr>
    </w:p>
    <w:p w14:paraId="0E7BB109" w14:textId="77777777" w:rsidR="001C50D2" w:rsidRPr="001C456B" w:rsidRDefault="001C50D2" w:rsidP="001C50D2">
      <w:pPr>
        <w:rPr>
          <w:rtl/>
          <w:lang w:bidi="fa-IR"/>
        </w:rPr>
      </w:pPr>
    </w:p>
    <w:p w14:paraId="71C15A32" w14:textId="2259EBBD" w:rsidR="004E525E" w:rsidRDefault="001C50D2" w:rsidP="009540FE">
      <w:pPr>
        <w:bidi/>
        <w:ind w:left="-124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ب) هزینه انتقال بسته در هر یک از موارد زیر را </w:t>
      </w:r>
      <w:r w:rsidR="009540FE">
        <w:rPr>
          <w:rFonts w:cs="B Nazanin" w:hint="cs"/>
          <w:sz w:val="24"/>
          <w:szCs w:val="24"/>
          <w:rtl/>
          <w:lang w:bidi="fa-IR"/>
        </w:rPr>
        <w:t xml:space="preserve">با ذكر مسير و هزينه گام به گام </w:t>
      </w:r>
      <w:r>
        <w:rPr>
          <w:rFonts w:cs="B Nazanin" w:hint="cs"/>
          <w:sz w:val="24"/>
          <w:szCs w:val="24"/>
          <w:rtl/>
          <w:lang w:bidi="fa-IR"/>
        </w:rPr>
        <w:t>مشخص کنید</w:t>
      </w:r>
      <w:r w:rsidR="009540FE">
        <w:rPr>
          <w:rFonts w:cs="B Nazanin" w:hint="cs"/>
          <w:sz w:val="24"/>
          <w:szCs w:val="24"/>
          <w:rtl/>
          <w:lang w:bidi="fa-IR"/>
        </w:rPr>
        <w:t>.</w:t>
      </w:r>
    </w:p>
    <w:p w14:paraId="760A0E6E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F</w:t>
      </w:r>
    </w:p>
    <w:p w14:paraId="7AD88E30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E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G</w:t>
      </w:r>
    </w:p>
    <w:p w14:paraId="60D3CDEF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مسیریاب </w:t>
      </w:r>
      <w:r>
        <w:rPr>
          <w:rFonts w:cs="B Nazanin"/>
          <w:lang w:bidi="fa-IR"/>
        </w:rPr>
        <w:t>E</w:t>
      </w:r>
    </w:p>
    <w:p w14:paraId="38902576" w14:textId="7E5F8BF2" w:rsidR="001C50D2" w:rsidRDefault="001C50D2" w:rsidP="001C50D2">
      <w:pPr>
        <w:pStyle w:val="ListParagraph"/>
        <w:bidi/>
        <w:ind w:left="-288"/>
        <w:rPr>
          <w:rFonts w:cs="B Nazanin"/>
          <w:rtl/>
          <w:lang w:bidi="fa-IR"/>
        </w:rPr>
      </w:pPr>
    </w:p>
    <w:p w14:paraId="0CF9FF54" w14:textId="30AF0983" w:rsidR="001C50D2" w:rsidRPr="002B4E8A" w:rsidRDefault="001C50D2" w:rsidP="001C50D2">
      <w:pPr>
        <w:pStyle w:val="ListParagraph"/>
        <w:bidi/>
        <w:ind w:left="-288"/>
        <w:rPr>
          <w:rFonts w:cs="B Nazanin"/>
          <w:lang w:bidi="fa-IR"/>
        </w:rPr>
      </w:pPr>
    </w:p>
    <w:p w14:paraId="6DC4FCB9" w14:textId="460CB02B" w:rsidR="001C50D2" w:rsidRDefault="00E612A6" w:rsidP="001C50D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957318" wp14:editId="0CF3C2D6">
                <wp:simplePos x="0" y="0"/>
                <wp:positionH relativeFrom="margin">
                  <wp:posOffset>-1905</wp:posOffset>
                </wp:positionH>
                <wp:positionV relativeFrom="paragraph">
                  <wp:posOffset>117476</wp:posOffset>
                </wp:positionV>
                <wp:extent cx="6668770" cy="22860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B0A7" w14:textId="7E5D9CE8" w:rsidR="003F418E" w:rsidRDefault="001C50D2" w:rsidP="003F418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9AE82B5" w14:textId="7A1BCBDC" w:rsidR="003F418E" w:rsidRDefault="003F418E" w:rsidP="003F418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A to F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: با هزینه ی 4 ازطریق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N4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 w:rsidR="0072157A">
                              <w:rPr>
                                <w:rFonts w:ascii="Courier New" w:hAnsi="Courier New" w:cs="B Nazanin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 و از آنجا با هزینه 1 از طریق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N3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به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میرسیم. سپس با هزینه ی 2 و ازطریق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N2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به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(درمجموع با هزینه ی 7)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9CC476C" w14:textId="63186CE4" w:rsidR="003F418E" w:rsidRDefault="003F418E" w:rsidP="00B9407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E to G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با هزینه ی 3 ازطریق</w:t>
                            </w:r>
                            <w:r w:rsidR="00981037"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N2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 w:rsidR="00981037">
                              <w:rPr>
                                <w:rFonts w:ascii="Courier New" w:hAnsi="Courier New" w:cs="B Nazanin"/>
                                <w:lang w:bidi="fa-IR"/>
                              </w:rPr>
                              <w:t>F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 و با هزینه ی 3 </w:t>
                            </w:r>
                            <w:r w:rsidR="00F804E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(</w:t>
                            </w:r>
                            <w:r w:rsidR="00F804E5">
                              <w:rPr>
                                <w:rFonts w:ascii="Courier New" w:hAnsi="Courier New" w:cs="B Nazanin"/>
                                <w:lang w:bidi="fa-IR"/>
                              </w:rPr>
                              <w:t>point-to-point</w:t>
                            </w:r>
                            <w:r w:rsidR="00F804E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)</w:t>
                            </w:r>
                            <w:r w:rsidR="00770972"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 w:rsidR="00981037">
                              <w:rPr>
                                <w:rFonts w:ascii="Courier New" w:hAnsi="Courier New" w:cs="B Nazanin"/>
                                <w:lang w:bidi="fa-IR"/>
                              </w:rPr>
                              <w:t>G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خواهیم رسید</w:t>
                            </w:r>
                            <w:r w:rsidR="00770972"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</w:t>
                            </w:r>
                            <w:r w:rsidR="00981037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(درمجموع با هزینه ی 6).</w:t>
                            </w:r>
                          </w:p>
                          <w:p w14:paraId="5526EAA5" w14:textId="0343F141" w:rsidR="00981037" w:rsidRPr="003F418E" w:rsidRDefault="00981037" w:rsidP="009810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A to E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:  با هزینه ی 4 ازطریق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N4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 و سپس با هزینه ی 1 از طریق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N3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به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میرسیم. درآخر با هزینه ی 2 ازطریق 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N2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به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E 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>خواهیم رسید(درمجموع با هزینه ی 7).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7318" id="Rectangle 4" o:spid="_x0000_s1028" style="position:absolute;left:0;text-align:left;margin-left:-.15pt;margin-top:9.25pt;width:525.1pt;height:18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" fillcolor="white [3201]" strokecolor="black [3213]" strokeweight="1pt">
                <v:textbox inset=",0">
                  <w:txbxContent>
                    <w:p w14:paraId="3040B0A7" w14:textId="7E5D9CE8" w:rsidR="003F418E" w:rsidRDefault="001C50D2" w:rsidP="003F418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9AE82B5" w14:textId="7A1BCBDC" w:rsidR="003F418E" w:rsidRDefault="003F418E" w:rsidP="003F418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A to F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: با هزینه ی 4 ازطریق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N4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به </w:t>
                      </w:r>
                      <w:r w:rsidR="0072157A">
                        <w:rPr>
                          <w:rFonts w:ascii="Courier New" w:hAnsi="Courier New" w:cs="B Nazanin"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 و از آنجا با هزینه 1 از طریق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N3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به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D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میرسیم. سپس با هزینه ی 2 و ازطریق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N2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به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F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(درمجموع با هزینه ی 7)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.</w:t>
                      </w:r>
                    </w:p>
                    <w:p w14:paraId="19CC476C" w14:textId="63186CE4" w:rsidR="003F418E" w:rsidRDefault="003F418E" w:rsidP="00B9407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E to G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: 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با هزینه ی 3 ازطریق</w:t>
                      </w:r>
                      <w:r w:rsidR="00981037">
                        <w:rPr>
                          <w:rFonts w:ascii="Courier New" w:hAnsi="Courier New" w:cs="B Nazanin"/>
                          <w:lang w:bidi="fa-IR"/>
                        </w:rPr>
                        <w:t xml:space="preserve"> N2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به </w:t>
                      </w:r>
                      <w:r w:rsidR="00981037">
                        <w:rPr>
                          <w:rFonts w:ascii="Courier New" w:hAnsi="Courier New" w:cs="B Nazanin"/>
                          <w:lang w:bidi="fa-IR"/>
                        </w:rPr>
                        <w:t>F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 و با هزینه ی 3 </w:t>
                      </w:r>
                      <w:r w:rsidR="00F804E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(</w:t>
                      </w:r>
                      <w:r w:rsidR="00F804E5">
                        <w:rPr>
                          <w:rFonts w:ascii="Courier New" w:hAnsi="Courier New" w:cs="B Nazanin"/>
                          <w:lang w:bidi="fa-IR"/>
                        </w:rPr>
                        <w:t>point-to-point</w:t>
                      </w:r>
                      <w:r w:rsidR="00F804E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)</w:t>
                      </w:r>
                      <w:r w:rsidR="00770972">
                        <w:rPr>
                          <w:rFonts w:ascii="Courier New" w:hAnsi="Courier New" w:cs="B Nazanin"/>
                          <w:lang w:bidi="fa-IR"/>
                        </w:rPr>
                        <w:t xml:space="preserve"> 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به </w:t>
                      </w:r>
                      <w:r w:rsidR="00981037">
                        <w:rPr>
                          <w:rFonts w:ascii="Courier New" w:hAnsi="Courier New" w:cs="B Nazanin"/>
                          <w:lang w:bidi="fa-IR"/>
                        </w:rPr>
                        <w:t>G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خواهیم رسید</w:t>
                      </w:r>
                      <w:r w:rsidR="00770972">
                        <w:rPr>
                          <w:rFonts w:ascii="Courier New" w:hAnsi="Courier New" w:cs="B Nazanin"/>
                          <w:lang w:bidi="fa-IR"/>
                        </w:rPr>
                        <w:t xml:space="preserve"> </w:t>
                      </w:r>
                      <w:r w:rsidR="00981037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(درمجموع با هزینه ی 6).</w:t>
                      </w:r>
                    </w:p>
                    <w:p w14:paraId="5526EAA5" w14:textId="0343F141" w:rsidR="00981037" w:rsidRPr="003F418E" w:rsidRDefault="00981037" w:rsidP="0098103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A to E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:  با هزینه ی 4 ازطریق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N4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به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 و سپس با هزینه ی 1 از طریق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N3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به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D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میرسیم. درآخر با هزینه ی 2 ازطریق 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N2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به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E 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>خواهیم رسید(درمجموع با هزینه ی 7).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042CA" w14:textId="77777777" w:rsidR="001C50D2" w:rsidRPr="002B4E8A" w:rsidRDefault="001C50D2" w:rsidP="001C50D2">
      <w:pPr>
        <w:bidi/>
        <w:rPr>
          <w:rFonts w:cs="B Nazanin"/>
          <w:lang w:bidi="fa-IR"/>
        </w:rPr>
      </w:pPr>
    </w:p>
    <w:p w14:paraId="25AF0358" w14:textId="77777777" w:rsidR="001C50D2" w:rsidRDefault="001C50D2" w:rsidP="001C50D2">
      <w:pPr>
        <w:bidi/>
        <w:ind w:left="-288"/>
        <w:rPr>
          <w:rFonts w:cs="B Nazanin"/>
          <w:rtl/>
          <w:lang w:bidi="fa-IR"/>
        </w:rPr>
      </w:pPr>
    </w:p>
    <w:p w14:paraId="46201724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5824A78E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113CC682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3982D7C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015DA18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415CA1B6" w14:textId="77777777" w:rsidR="001C50D2" w:rsidRDefault="001C50D2" w:rsidP="001C50D2">
      <w:pPr>
        <w:bidi/>
        <w:rPr>
          <w:rFonts w:cs="B Nazanin"/>
          <w:rtl/>
          <w:lang w:bidi="fa-IR"/>
        </w:rPr>
      </w:pPr>
    </w:p>
    <w:p w14:paraId="3D149CA4" w14:textId="77777777" w:rsidR="00372582" w:rsidRDefault="00372582" w:rsidP="00372582">
      <w:pPr>
        <w:bidi/>
        <w:rPr>
          <w:rFonts w:cs="B Nazanin"/>
          <w:sz w:val="24"/>
          <w:szCs w:val="24"/>
          <w:lang w:bidi="fa-IR"/>
        </w:rPr>
      </w:pPr>
    </w:p>
    <w:p w14:paraId="5B9D8658" w14:textId="77777777" w:rsidR="0039049A" w:rsidRDefault="0039049A" w:rsidP="00372582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0A43E62E" w14:textId="77777777" w:rsidR="00E612A6" w:rsidRDefault="00E612A6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404C9C4E" w14:textId="4D75557C" w:rsidR="001C50D2" w:rsidRDefault="001C50D2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مسیریاب </w:t>
      </w:r>
      <w:r w:rsidRPr="006D27B7"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چه </w:t>
      </w:r>
      <w:r w:rsidRPr="006D27B7">
        <w:rPr>
          <w:rFonts w:asciiTheme="minorBidi" w:hAnsiTheme="minorBidi"/>
          <w:sz w:val="24"/>
          <w:szCs w:val="24"/>
          <w:lang w:bidi="fa-IR"/>
        </w:rPr>
        <w:t>Router</w:t>
      </w:r>
      <w:r>
        <w:rPr>
          <w:rFonts w:cs="B Nazanin"/>
          <w:sz w:val="24"/>
          <w:szCs w:val="24"/>
          <w:lang w:bidi="fa-IR"/>
        </w:rPr>
        <w:t xml:space="preserve"> </w:t>
      </w:r>
      <w:r w:rsidRPr="006D27B7">
        <w:rPr>
          <w:rFonts w:asciiTheme="minorBidi" w:hAnsiTheme="minorBidi"/>
          <w:sz w:val="24"/>
          <w:szCs w:val="24"/>
          <w:lang w:bidi="fa-IR"/>
        </w:rPr>
        <w:t>Link</w:t>
      </w:r>
      <w:r>
        <w:rPr>
          <w:rFonts w:cs="B Nazanin" w:hint="cs"/>
          <w:sz w:val="24"/>
          <w:szCs w:val="24"/>
          <w:rtl/>
          <w:lang w:bidi="fa-IR"/>
        </w:rPr>
        <w:t>هایی را گزارش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کند؟</w:t>
      </w:r>
    </w:p>
    <w:p w14:paraId="561542B0" w14:textId="30F94B64" w:rsidR="001C50D2" w:rsidRDefault="00E612A6" w:rsidP="001C50D2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6C00FA" wp14:editId="6A7A875C">
                <wp:simplePos x="0" y="0"/>
                <wp:positionH relativeFrom="margin">
                  <wp:posOffset>-1905</wp:posOffset>
                </wp:positionH>
                <wp:positionV relativeFrom="paragraph">
                  <wp:posOffset>13335</wp:posOffset>
                </wp:positionV>
                <wp:extent cx="6668770" cy="10287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ED20" w14:textId="21664703" w:rsidR="001C50D2" w:rsidRDefault="001C50D2" w:rsidP="00E05DA5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E05DA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6B3D599" w14:textId="6CAC9B9E" w:rsidR="00E05DA5" w:rsidRPr="00532CA9" w:rsidRDefault="005F60E6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jc w:val="both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N4(</w:t>
                            </w:r>
                            <w:r w:rsidR="00AA05D2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transient</w:t>
                            </w: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), N5(</w:t>
                            </w:r>
                            <w:r w:rsidR="00AA05D2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transient</w:t>
                            </w: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), B-to-F(point-to-point)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00FA" id="Rectangle 7" o:spid="_x0000_s1029" style="position:absolute;left:0;text-align:left;margin-left:-.15pt;margin-top:1.05pt;width:525.1pt;height:81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" fillcolor="white [3201]" strokecolor="black [3213]" strokeweight="1pt">
                <v:textbox inset=",0">
                  <w:txbxContent>
                    <w:p w14:paraId="353FED20" w14:textId="21664703" w:rsidR="001C50D2" w:rsidRDefault="001C50D2" w:rsidP="00E05DA5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E05DA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6B3D599" w14:textId="6CAC9B9E" w:rsidR="00E05DA5" w:rsidRPr="00532CA9" w:rsidRDefault="005F60E6" w:rsidP="004E525E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jc w:val="both"/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N4(</w:t>
                      </w:r>
                      <w:r w:rsidR="00AA05D2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transient</w:t>
                      </w: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), N5(</w:t>
                      </w:r>
                      <w:r w:rsidR="00AA05D2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transient</w:t>
                      </w: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), B-to-F(point-to-point)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386D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51FD62F2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0C9C458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7A4D0F0" w14:textId="77777777" w:rsidR="004E525E" w:rsidRDefault="004E525E" w:rsidP="004E525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9370E05" w14:textId="6AE1B897" w:rsidR="004E525E" w:rsidRDefault="00E612A6" w:rsidP="004E525E">
      <w:pPr>
        <w:pStyle w:val="ListParagraph"/>
        <w:bidi/>
        <w:spacing w:line="259" w:lineRule="auto"/>
        <w:ind w:left="-216"/>
        <w:jc w:val="both"/>
        <w:rPr>
          <w:rFonts w:cs="B Nazanin"/>
          <w:sz w:val="20"/>
          <w:szCs w:val="20"/>
          <w:rtl/>
          <w:lang w:bidi="fa-IR"/>
        </w:rPr>
      </w:pPr>
      <w:r w:rsidRPr="008705AE">
        <w:rPr>
          <w:rFonts w:cs="B Nazanin"/>
          <w:noProof/>
          <w:sz w:val="20"/>
          <w:szCs w:val="20"/>
          <w:rtl/>
        </w:rPr>
        <w:drawing>
          <wp:anchor distT="0" distB="0" distL="114300" distR="114300" simplePos="0" relativeHeight="251942912" behindDoc="0" locked="0" layoutInCell="1" allowOverlap="1" wp14:anchorId="590B6D2F" wp14:editId="358CC9E2">
            <wp:simplePos x="0" y="0"/>
            <wp:positionH relativeFrom="column">
              <wp:posOffset>1932940</wp:posOffset>
            </wp:positionH>
            <wp:positionV relativeFrom="paragraph">
              <wp:posOffset>332105</wp:posOffset>
            </wp:positionV>
            <wp:extent cx="2495550" cy="236477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6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b/>
          <w:bCs/>
          <w:rtl/>
          <w:lang w:bidi="fa-IR"/>
        </w:rPr>
        <w:t>سوال دوم -</w:t>
      </w:r>
      <w:r w:rsidR="00420CBF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 xml:space="preserve">با فرض استفاده از پروتکل </w:t>
      </w:r>
      <w:r w:rsidR="004E525E" w:rsidRPr="006D27B7">
        <w:rPr>
          <w:rFonts w:asciiTheme="minorBidi" w:hAnsiTheme="minorBidi"/>
          <w:lang w:bidi="fa-IR"/>
        </w:rPr>
        <w:t>OSPF</w:t>
      </w:r>
      <w:r w:rsidR="004E525E">
        <w:rPr>
          <w:rFonts w:cs="B Nazanin" w:hint="cs"/>
          <w:rtl/>
          <w:lang w:bidi="fa-IR"/>
        </w:rPr>
        <w:t>،</w:t>
      </w:r>
      <w:r w:rsidR="004E525E" w:rsidRPr="000D3EE4">
        <w:rPr>
          <w:rFonts w:cs="B Nazanin" w:hint="cs"/>
          <w:rtl/>
          <w:lang w:bidi="fa-IR"/>
        </w:rPr>
        <w:t xml:space="preserve"> به صورت مرحله به مرحله روند یافتن کوتاه‌ترین مسیرها را در مسیریاب </w:t>
      </w:r>
      <w:r w:rsidR="004E525E" w:rsidRPr="006D27B7">
        <w:rPr>
          <w:rFonts w:asciiTheme="minorBidi" w:hAnsiTheme="minorBidi"/>
          <w:lang w:bidi="fa-IR"/>
        </w:rPr>
        <w:t>A</w:t>
      </w:r>
      <w:r w:rsidR="004E525E" w:rsidRPr="000D3EE4">
        <w:rPr>
          <w:rFonts w:cs="B Nazanin" w:hint="cs"/>
          <w:rtl/>
          <w:lang w:bidi="fa-IR"/>
        </w:rPr>
        <w:t xml:space="preserve"> </w:t>
      </w:r>
      <w:r w:rsidR="004E525E">
        <w:rPr>
          <w:rFonts w:cs="B Nazanin" w:hint="cs"/>
          <w:rtl/>
          <w:lang w:bidi="fa-IR"/>
        </w:rPr>
        <w:t>با لحاظ استفاده از روش دیجسترا</w:t>
      </w:r>
      <w:r w:rsidR="004E525E">
        <w:rPr>
          <w:rStyle w:val="FootnoteReference"/>
          <w:rFonts w:cs="B Nazanin"/>
          <w:rtl/>
          <w:lang w:bidi="fa-IR"/>
        </w:rPr>
        <w:footnoteReference w:id="2"/>
      </w:r>
      <w:r w:rsidR="004E525E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>رسم کنید.</w:t>
      </w:r>
      <w:r w:rsidR="004E525E" w:rsidRPr="008705AE">
        <w:rPr>
          <w:rFonts w:cs="B Nazanin"/>
          <w:sz w:val="20"/>
          <w:szCs w:val="20"/>
          <w:rtl/>
          <w:lang w:bidi="fa-IR"/>
        </w:rPr>
        <w:t xml:space="preserve"> </w:t>
      </w:r>
    </w:p>
    <w:p w14:paraId="61019D2C" w14:textId="6F0D4374" w:rsidR="004E525E" w:rsidRPr="004E525E" w:rsidRDefault="004E525E" w:rsidP="004E525E">
      <w:pPr>
        <w:bidi/>
        <w:jc w:val="both"/>
        <w:rPr>
          <w:rFonts w:cs="B Nazanin"/>
          <w:rtl/>
          <w:lang w:bidi="fa-IR"/>
        </w:rPr>
      </w:pPr>
    </w:p>
    <w:p w14:paraId="4021B0DB" w14:textId="4F34A0E4" w:rsidR="004E525E" w:rsidRDefault="004E525E" w:rsidP="004E525E">
      <w:pPr>
        <w:pStyle w:val="BodyText"/>
        <w:kinsoku w:val="0"/>
        <w:overflowPunct w:val="0"/>
        <w:bidi/>
        <w:ind w:left="342" w:firstLine="0"/>
        <w:rPr>
          <w:rFonts w:ascii="Courier New" w:hAnsi="Courier New" w:cs="B Nazanin"/>
          <w:rtl/>
          <w:lang w:bidi="fa-IR"/>
        </w:rPr>
      </w:pPr>
    </w:p>
    <w:p w14:paraId="678A8FA2" w14:textId="77777777" w:rsidR="004E525E" w:rsidRDefault="004E525E" w:rsidP="004E525E">
      <w:pPr>
        <w:pStyle w:val="BodyText"/>
        <w:kinsoku w:val="0"/>
        <w:overflowPunct w:val="0"/>
        <w:bidi/>
        <w:ind w:left="342" w:firstLine="0"/>
        <w:jc w:val="center"/>
        <w:rPr>
          <w:rFonts w:cs="B Nazanin"/>
          <w:noProof/>
          <w:rtl/>
        </w:rPr>
      </w:pPr>
    </w:p>
    <w:p w14:paraId="49B51E08" w14:textId="2720100E" w:rsidR="004E525E" w:rsidRDefault="00310345" w:rsidP="004E525E">
      <w:pPr>
        <w:pStyle w:val="Heading2"/>
        <w:kinsoku w:val="0"/>
        <w:overflowPunct w:val="0"/>
        <w:bidi/>
        <w:spacing w:line="251" w:lineRule="exact"/>
        <w:rPr>
          <w:rFonts w:ascii="Times New Roman" w:hAnsi="Times New Roman" w:cs="B Nazanin"/>
          <w:spacing w:val="-1"/>
          <w:sz w:val="28"/>
          <w:szCs w:val="28"/>
          <w:rtl/>
        </w:rPr>
      </w:pPr>
      <w:r>
        <w:rPr>
          <w:rFonts w:ascii="Times New Roman" w:hAnsi="Times New Roman" w:cs="B Nazanin"/>
          <w:noProof/>
          <w:spacing w:val="-1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14AD0D" wp14:editId="33FEF6A4">
                <wp:simplePos x="0" y="0"/>
                <wp:positionH relativeFrom="column">
                  <wp:posOffset>2769870</wp:posOffset>
                </wp:positionH>
                <wp:positionV relativeFrom="paragraph">
                  <wp:posOffset>86995</wp:posOffset>
                </wp:positionV>
                <wp:extent cx="13335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E1694B3" id="Oval 8" o:spid="_x0000_s1026" style="position:absolute;margin-left:218.1pt;margin-top:6.85pt;width:10.5pt;height:11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44DED2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C8EC4C1" w14:textId="77777777" w:rsidR="004E525E" w:rsidRDefault="004E525E" w:rsidP="004E525E">
      <w:pPr>
        <w:pStyle w:val="BodyText"/>
        <w:kinsoku w:val="0"/>
        <w:overflowPunct w:val="0"/>
        <w:bidi/>
        <w:spacing w:before="7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239226" wp14:editId="1CAA7D12">
                <wp:simplePos x="0" y="0"/>
                <wp:positionH relativeFrom="column">
                  <wp:posOffset>2864485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5222EF7" id="Oval 16" o:spid="_x0000_s1026" style="position:absolute;margin-left:225.55pt;margin-top:1.4pt;width:18.75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" fillcolor="window" strokecolor="window" strokeweight="1pt">
                <v:stroke joinstyle="miter"/>
              </v:oval>
            </w:pict>
          </mc:Fallback>
        </mc:AlternateContent>
      </w:r>
    </w:p>
    <w:p w14:paraId="0C1F220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2169B24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EE8FCB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B332DA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56A41C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86AED87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927135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3B1E768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1AB70007" w14:textId="076D7C68" w:rsidR="004E525E" w:rsidRDefault="00BC30C5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CD708" wp14:editId="0E4A5B4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610350" cy="4686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68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E4A019" w14:textId="20B1C821" w:rsidR="004E525E" w:rsidRDefault="004E525E" w:rsidP="00B02E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5F574C1D" w14:textId="36BB31FC" w:rsidR="00B02E07" w:rsidRPr="00B02E07" w:rsidRDefault="00B02E07" w:rsidP="00B02E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 این بخش در فایلی جدا آپلود شده است!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D708" id="Rectangle 14" o:spid="_x0000_s1030" style="position:absolute;left:0;text-align:left;margin-left:0;margin-top:15.05pt;width:520.5pt;height:369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" fillcolor="window" strokecolor="windowText" strokeweight="1pt">
                <v:textbox inset=",0">
                  <w:txbxContent>
                    <w:p w14:paraId="3EE4A019" w14:textId="20B1C821" w:rsidR="004E525E" w:rsidRDefault="004E525E" w:rsidP="00B02E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5F574C1D" w14:textId="36BB31FC" w:rsidR="00B02E07" w:rsidRPr="00B02E07" w:rsidRDefault="00B02E07" w:rsidP="00B02E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 این بخش در فایلی جدا آپلود شده است!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8C93B" w14:textId="2B58C43F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F9CE19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086E26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1A94C83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6E8FA0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2CDDB5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E640341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DDD910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810BCA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5219AE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541242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F15C76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18EF02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3A054F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8E7B20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BA50A3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4543DAC" w14:textId="77777777" w:rsidR="00E612A6" w:rsidRDefault="00E612A6" w:rsidP="00E612A6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58498E5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3B190602" w14:textId="77777777" w:rsidR="00420CBF" w:rsidRDefault="00420CBF" w:rsidP="004E525E">
      <w:pPr>
        <w:bidi/>
        <w:rPr>
          <w:rFonts w:cs="B Nazanin"/>
          <w:sz w:val="24"/>
          <w:szCs w:val="24"/>
          <w:rtl/>
          <w:lang w:bidi="fa-IR"/>
        </w:rPr>
      </w:pPr>
    </w:p>
    <w:p w14:paraId="71D1C661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7CCAD03F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2CF8CA9F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6FA2E08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1B875DE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33EB8E37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20F96139" w14:textId="6C8E8E07" w:rsidR="00F02795" w:rsidRDefault="009D45DE" w:rsidP="00BC30C5">
      <w:pPr>
        <w:bidi/>
        <w:ind w:left="-266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E612A6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سوم - </w:t>
      </w:r>
      <w:r w:rsidR="00420CB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جدول زیر را در بیان تفاوت</w:t>
      </w:r>
      <w:r w:rsidR="00420CBF">
        <w:rPr>
          <w:rFonts w:cs="B Nazanin"/>
          <w:sz w:val="24"/>
          <w:szCs w:val="24"/>
          <w:rtl/>
          <w:lang w:bidi="fa-IR"/>
        </w:rPr>
        <w:softHyphen/>
      </w:r>
      <w:r w:rsidR="00420CBF">
        <w:rPr>
          <w:rFonts w:cs="B Nazanin" w:hint="cs"/>
          <w:sz w:val="24"/>
          <w:szCs w:val="24"/>
          <w:rtl/>
          <w:lang w:bidi="fa-IR"/>
        </w:rPr>
        <w:t>های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میان</w:t>
      </w:r>
      <w:r>
        <w:rPr>
          <w:rFonts w:cs="B Nazanin" w:hint="cs"/>
          <w:sz w:val="24"/>
          <w:szCs w:val="24"/>
          <w:rtl/>
          <w:lang w:bidi="fa-IR"/>
        </w:rPr>
        <w:t xml:space="preserve"> پروتکل‌های مسیریابی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RIP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OSPF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تکمیل کنید.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 ردیف مربوط به قابلیت‌های مورد پشتیبانی مواردی از قبیل پشتیبانی از چندین معیار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3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پشتیبانی از چند ناحیه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4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پشتیانی از مسیریابی بین‌دامنه‌ای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5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احراز هویت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6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چندپخشی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7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آدرس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softHyphen/>
        <w:t>دهی بدون کلاس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8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درج کنید</w:t>
      </w:r>
      <w:r w:rsidR="00BC30C5">
        <w:rPr>
          <w:rFonts w:cs="B Nazanin"/>
          <w:sz w:val="24"/>
          <w:szCs w:val="24"/>
          <w:lang w:bidi="fa-IR"/>
        </w:rPr>
        <w:t>.</w:t>
      </w:r>
    </w:p>
    <w:tbl>
      <w:tblPr>
        <w:tblStyle w:val="TableGrid"/>
        <w:tblpPr w:leftFromText="180" w:rightFromText="180" w:vertAnchor="page" w:horzAnchor="margin" w:tblpY="3441"/>
        <w:bidiVisual/>
        <w:tblW w:w="10490" w:type="dxa"/>
        <w:tblLook w:val="04A0" w:firstRow="1" w:lastRow="0" w:firstColumn="1" w:lastColumn="0" w:noHBand="0" w:noVBand="1"/>
      </w:tblPr>
      <w:tblGrid>
        <w:gridCol w:w="4067"/>
        <w:gridCol w:w="3304"/>
        <w:gridCol w:w="3119"/>
      </w:tblGrid>
      <w:tr w:rsidR="00420CBF" w14:paraId="1667B5CD" w14:textId="77777777" w:rsidTr="00BC30C5">
        <w:trPr>
          <w:trHeight w:val="329"/>
        </w:trPr>
        <w:tc>
          <w:tcPr>
            <w:tcW w:w="4067" w:type="dxa"/>
            <w:shd w:val="clear" w:color="auto" w:fill="E9F0F6" w:themeFill="accent1" w:themeFillTint="33"/>
            <w:vAlign w:val="center"/>
          </w:tcPr>
          <w:p w14:paraId="02F05180" w14:textId="16F13636" w:rsidR="00420CBF" w:rsidRPr="00826880" w:rsidRDefault="00420CBF" w:rsidP="00BC30C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lastRenderedPageBreak/>
              <w:t>OSPF</w:t>
            </w:r>
          </w:p>
        </w:tc>
        <w:tc>
          <w:tcPr>
            <w:tcW w:w="3304" w:type="dxa"/>
            <w:shd w:val="clear" w:color="auto" w:fill="E9F0F6" w:themeFill="accent1" w:themeFillTint="33"/>
            <w:vAlign w:val="center"/>
          </w:tcPr>
          <w:p w14:paraId="58735B90" w14:textId="5B0D632A" w:rsidR="00420CBF" w:rsidRPr="00826880" w:rsidRDefault="00420CBF" w:rsidP="00BC30C5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RIP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5C8C88C4" w14:textId="77777777" w:rsidR="00420CBF" w:rsidRDefault="00420CBF" w:rsidP="00BC30C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20CBF" w14:paraId="77A33EE3" w14:textId="77777777" w:rsidTr="00BC30C5">
        <w:trPr>
          <w:trHeight w:val="295"/>
        </w:trPr>
        <w:tc>
          <w:tcPr>
            <w:tcW w:w="4067" w:type="dxa"/>
            <w:vAlign w:val="center"/>
          </w:tcPr>
          <w:p w14:paraId="23B630D9" w14:textId="43A7CE6E" w:rsidR="00420CBF" w:rsidRPr="00826880" w:rsidRDefault="005F60E6" w:rsidP="00BC30C5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link-state routing protocol</w:t>
            </w:r>
          </w:p>
        </w:tc>
        <w:tc>
          <w:tcPr>
            <w:tcW w:w="3304" w:type="dxa"/>
            <w:vAlign w:val="center"/>
          </w:tcPr>
          <w:p w14:paraId="1F7CB13A" w14:textId="552355F2" w:rsidR="00420CBF" w:rsidRPr="00826880" w:rsidRDefault="005F60E6" w:rsidP="00BC30C5">
            <w:pPr>
              <w:bidi/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distance-vector routing protocol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0DA7C0FC" w14:textId="00FA3C0B" w:rsidR="00420CBF" w:rsidRPr="00826880" w:rsidRDefault="009D45DE" w:rsidP="00BC30C5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 پروتکل مسیریابی</w:t>
            </w:r>
          </w:p>
        </w:tc>
      </w:tr>
      <w:tr w:rsidR="00420CBF" w14:paraId="11B6643C" w14:textId="77777777" w:rsidTr="00BC30C5">
        <w:trPr>
          <w:trHeight w:val="145"/>
        </w:trPr>
        <w:tc>
          <w:tcPr>
            <w:tcW w:w="4067" w:type="dxa"/>
            <w:vAlign w:val="center"/>
          </w:tcPr>
          <w:p w14:paraId="4CB08546" w14:textId="391512A7" w:rsidR="00420CBF" w:rsidRPr="00826880" w:rsidRDefault="005F60E6" w:rsidP="00BC30C5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Dijkstra </w:t>
            </w:r>
          </w:p>
        </w:tc>
        <w:tc>
          <w:tcPr>
            <w:tcW w:w="3304" w:type="dxa"/>
            <w:vAlign w:val="center"/>
          </w:tcPr>
          <w:p w14:paraId="2AF59D2E" w14:textId="4A6AE13E" w:rsidR="00420CBF" w:rsidRPr="00826880" w:rsidRDefault="005F60E6" w:rsidP="0067237E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Bellman-Ford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2B9BC3E1" w14:textId="056E0EC2" w:rsidR="00420CBF" w:rsidRPr="00826880" w:rsidRDefault="00420CBF" w:rsidP="00BC30C5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الگوریتم مسیریابی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(نحوه یا</w:t>
            </w:r>
            <w:r w:rsidR="00F02795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تن مسیر)</w:t>
            </w:r>
          </w:p>
        </w:tc>
      </w:tr>
      <w:tr w:rsidR="008F1CAB" w14:paraId="3C6A392D" w14:textId="77777777" w:rsidTr="00BC30C5">
        <w:trPr>
          <w:trHeight w:val="406"/>
        </w:trPr>
        <w:tc>
          <w:tcPr>
            <w:tcW w:w="4067" w:type="dxa"/>
            <w:vAlign w:val="center"/>
          </w:tcPr>
          <w:p w14:paraId="33935142" w14:textId="0CDA04B8" w:rsidR="008F1CAB" w:rsidRPr="005F60E6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 xml:space="preserve">Multiple metrics: </w:t>
            </w:r>
            <w:r>
              <w:rPr>
                <w:rFonts w:asciiTheme="majorBidi" w:hAnsiTheme="majorBidi" w:cstheme="majorBidi"/>
                <w:lang w:bidi="fa-IR"/>
              </w:rPr>
              <w:t>Yes</w:t>
            </w:r>
          </w:p>
          <w:p w14:paraId="1600F066" w14:textId="2F663367" w:rsidR="003056D9" w:rsidRDefault="003056D9" w:rsidP="003056D9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Multiple areas: No</w:t>
            </w:r>
          </w:p>
          <w:p w14:paraId="35A1226D" w14:textId="7AB89389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 xml:space="preserve">Inter-domain routing: </w:t>
            </w:r>
            <w:r>
              <w:rPr>
                <w:rFonts w:asciiTheme="majorBidi" w:hAnsiTheme="majorBidi" w:cstheme="majorBidi"/>
                <w:lang w:bidi="fa-IR"/>
              </w:rPr>
              <w:t>No</w:t>
            </w:r>
          </w:p>
          <w:p w14:paraId="12C38DE3" w14:textId="77777777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 xml:space="preserve">Authentication: </w:t>
            </w:r>
            <w:r>
              <w:rPr>
                <w:rFonts w:asciiTheme="majorBidi" w:hAnsiTheme="majorBidi" w:cstheme="majorBidi"/>
                <w:lang w:bidi="fa-IR"/>
              </w:rPr>
              <w:t xml:space="preserve">Yes </w:t>
            </w:r>
          </w:p>
          <w:p w14:paraId="361C2438" w14:textId="603584FE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Classless addressing: Y</w:t>
            </w:r>
            <w:r>
              <w:rPr>
                <w:rFonts w:asciiTheme="majorBidi" w:hAnsiTheme="majorBidi" w:cstheme="majorBidi"/>
                <w:lang w:bidi="fa-IR"/>
              </w:rPr>
              <w:t xml:space="preserve">es  </w:t>
            </w:r>
          </w:p>
          <w:p w14:paraId="70A642F9" w14:textId="77777777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Multicasting: N</w:t>
            </w:r>
            <w:r>
              <w:rPr>
                <w:rFonts w:asciiTheme="majorBidi" w:hAnsiTheme="majorBidi" w:cstheme="majorBidi"/>
                <w:lang w:bidi="fa-IR"/>
              </w:rPr>
              <w:t>o</w:t>
            </w:r>
          </w:p>
          <w:p w14:paraId="79744D72" w14:textId="5AB2394E" w:rsidR="008F1CAB" w:rsidRPr="00826880" w:rsidRDefault="008F1CAB" w:rsidP="003056D9">
            <w:pPr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16889CBB" w14:textId="63DFF7E7" w:rsidR="008F1CAB" w:rsidRPr="005F60E6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Multiple metrics: N</w:t>
            </w:r>
            <w:r>
              <w:rPr>
                <w:rFonts w:asciiTheme="majorBidi" w:hAnsiTheme="majorBidi" w:cstheme="majorBidi"/>
                <w:lang w:bidi="fa-IR"/>
              </w:rPr>
              <w:t>o</w:t>
            </w:r>
          </w:p>
          <w:p w14:paraId="18FE9B4A" w14:textId="7A982365" w:rsidR="003056D9" w:rsidRDefault="003056D9" w:rsidP="008F1CAB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Multiple areas: No</w:t>
            </w:r>
          </w:p>
          <w:p w14:paraId="09FE2C3A" w14:textId="185F3EF2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Inter-domain routing: N</w:t>
            </w:r>
            <w:r>
              <w:rPr>
                <w:rFonts w:asciiTheme="majorBidi" w:hAnsiTheme="majorBidi" w:cstheme="majorBidi"/>
                <w:lang w:bidi="fa-IR"/>
              </w:rPr>
              <w:t>o</w:t>
            </w:r>
          </w:p>
          <w:p w14:paraId="568C74F0" w14:textId="7CE3D793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 xml:space="preserve">Authentication: </w:t>
            </w:r>
            <w:r>
              <w:rPr>
                <w:rFonts w:asciiTheme="majorBidi" w:hAnsiTheme="majorBidi" w:cstheme="majorBidi"/>
                <w:lang w:bidi="fa-IR"/>
              </w:rPr>
              <w:t xml:space="preserve">Yes (on </w:t>
            </w:r>
            <w:r w:rsidRPr="005F60E6">
              <w:rPr>
                <w:rFonts w:asciiTheme="majorBidi" w:hAnsiTheme="majorBidi" w:cstheme="majorBidi"/>
                <w:lang w:bidi="fa-IR"/>
              </w:rPr>
              <w:t>ver</w:t>
            </w:r>
            <w:r>
              <w:rPr>
                <w:rFonts w:asciiTheme="majorBidi" w:hAnsiTheme="majorBidi" w:cstheme="majorBidi"/>
                <w:lang w:bidi="fa-IR"/>
              </w:rPr>
              <w:t xml:space="preserve">sion </w:t>
            </w:r>
            <w:r w:rsidRPr="005F60E6">
              <w:rPr>
                <w:rFonts w:asciiTheme="majorBidi" w:hAnsiTheme="majorBidi" w:cstheme="majorBidi"/>
                <w:lang w:bidi="fa-IR"/>
              </w:rPr>
              <w:t>2</w:t>
            </w:r>
            <w:r>
              <w:rPr>
                <w:rFonts w:asciiTheme="majorBidi" w:hAnsiTheme="majorBidi" w:cstheme="majorBidi"/>
                <w:lang w:bidi="fa-IR"/>
              </w:rPr>
              <w:t>)</w:t>
            </w:r>
          </w:p>
          <w:p w14:paraId="6FFA017B" w14:textId="2078D4E7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Classless addressing: Y</w:t>
            </w:r>
            <w:r>
              <w:rPr>
                <w:rFonts w:asciiTheme="majorBidi" w:hAnsiTheme="majorBidi" w:cstheme="majorBidi"/>
                <w:lang w:bidi="fa-IR"/>
              </w:rPr>
              <w:t xml:space="preserve">es </w:t>
            </w:r>
            <w:r w:rsidRPr="005F60E6">
              <w:rPr>
                <w:rFonts w:asciiTheme="majorBidi" w:hAnsiTheme="majorBidi" w:cstheme="majorBidi"/>
                <w:lang w:bidi="fa-IR"/>
              </w:rPr>
              <w:t>(</w:t>
            </w:r>
            <w:r>
              <w:rPr>
                <w:rFonts w:asciiTheme="majorBidi" w:hAnsiTheme="majorBidi" w:cstheme="majorBidi"/>
                <w:lang w:bidi="fa-IR"/>
              </w:rPr>
              <w:t xml:space="preserve">on </w:t>
            </w:r>
            <w:r w:rsidRPr="005F60E6">
              <w:rPr>
                <w:rFonts w:asciiTheme="majorBidi" w:hAnsiTheme="majorBidi" w:cstheme="majorBidi"/>
                <w:lang w:bidi="fa-IR"/>
              </w:rPr>
              <w:t>ver</w:t>
            </w:r>
            <w:r>
              <w:rPr>
                <w:rFonts w:asciiTheme="majorBidi" w:hAnsiTheme="majorBidi" w:cstheme="majorBidi"/>
                <w:lang w:bidi="fa-IR"/>
              </w:rPr>
              <w:t xml:space="preserve">sion </w:t>
            </w:r>
            <w:r w:rsidRPr="005F60E6">
              <w:rPr>
                <w:rFonts w:asciiTheme="majorBidi" w:hAnsiTheme="majorBidi" w:cstheme="majorBidi"/>
                <w:lang w:bidi="fa-IR"/>
              </w:rPr>
              <w:t>2)</w:t>
            </w:r>
          </w:p>
          <w:p w14:paraId="6E990B16" w14:textId="5FC83909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  <w:r w:rsidRPr="005F60E6">
              <w:rPr>
                <w:rFonts w:asciiTheme="majorBidi" w:hAnsiTheme="majorBidi" w:cstheme="majorBidi"/>
                <w:lang w:bidi="fa-IR"/>
              </w:rPr>
              <w:t>Multicasting: N</w:t>
            </w:r>
            <w:r>
              <w:rPr>
                <w:rFonts w:asciiTheme="majorBidi" w:hAnsiTheme="majorBidi" w:cstheme="majorBidi"/>
                <w:lang w:bidi="fa-IR"/>
              </w:rPr>
              <w:t>o</w:t>
            </w:r>
          </w:p>
          <w:p w14:paraId="1F40E56A" w14:textId="2AB7AFCC" w:rsidR="008F1CAB" w:rsidRDefault="008F1CAB" w:rsidP="008F1CAB">
            <w:pPr>
              <w:rPr>
                <w:rFonts w:asciiTheme="majorBidi" w:hAnsiTheme="majorBidi" w:cstheme="majorBidi"/>
                <w:lang w:bidi="fa-IR"/>
              </w:rPr>
            </w:pPr>
          </w:p>
          <w:p w14:paraId="7DCBF5BD" w14:textId="76F35468" w:rsidR="008F1CAB" w:rsidRPr="00826880" w:rsidRDefault="008F1CAB" w:rsidP="008F1CAB">
            <w:pPr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149F4016" w14:textId="4F1D56B0" w:rsidR="008F1CAB" w:rsidRPr="00826880" w:rsidRDefault="008F1CAB" w:rsidP="008F1CA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قابلیت‌‌های مورد پشتیبانی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9"/>
            </w:r>
          </w:p>
        </w:tc>
      </w:tr>
      <w:tr w:rsidR="008F1CAB" w14:paraId="70D4BCAB" w14:textId="77777777" w:rsidTr="00BC30C5">
        <w:trPr>
          <w:trHeight w:val="356"/>
        </w:trPr>
        <w:tc>
          <w:tcPr>
            <w:tcW w:w="4067" w:type="dxa"/>
            <w:vAlign w:val="center"/>
          </w:tcPr>
          <w:p w14:paraId="52203B21" w14:textId="6FA341C9" w:rsidR="008F1CAB" w:rsidRPr="001A0130" w:rsidRDefault="008F1CAB" w:rsidP="008F1CAB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برای شبکه های بزرگ و پیچیده مناسب است</w:t>
            </w:r>
          </w:p>
        </w:tc>
        <w:tc>
          <w:tcPr>
            <w:tcW w:w="3304" w:type="dxa"/>
            <w:vAlign w:val="center"/>
          </w:tcPr>
          <w:p w14:paraId="39893B47" w14:textId="52E5F39E" w:rsidR="008F1CAB" w:rsidRPr="001A0130" w:rsidRDefault="008F1CAB" w:rsidP="008F1CAB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برای شبکه های کوچک مناسب است.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60B3E7E9" w14:textId="6AA956A7" w:rsidR="008F1CAB" w:rsidRPr="00826880" w:rsidRDefault="008F1CAB" w:rsidP="008F1CA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مقیاس</w:t>
            </w:r>
            <w:r w:rsidRPr="0082688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پذیری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0"/>
            </w:r>
          </w:p>
        </w:tc>
      </w:tr>
      <w:tr w:rsidR="008F1CAB" w14:paraId="174D8E57" w14:textId="77777777" w:rsidTr="00BC30C5">
        <w:trPr>
          <w:trHeight w:val="318"/>
        </w:trPr>
        <w:tc>
          <w:tcPr>
            <w:tcW w:w="4067" w:type="dxa"/>
            <w:vAlign w:val="center"/>
          </w:tcPr>
          <w:p w14:paraId="12501AD2" w14:textId="100FD2C5" w:rsidR="008F1CAB" w:rsidRPr="00826880" w:rsidRDefault="008F1CAB" w:rsidP="008F1CAB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زیاد</w:t>
            </w:r>
          </w:p>
        </w:tc>
        <w:tc>
          <w:tcPr>
            <w:tcW w:w="3304" w:type="dxa"/>
            <w:vAlign w:val="center"/>
          </w:tcPr>
          <w:p w14:paraId="26219526" w14:textId="38875531" w:rsidR="008F1CAB" w:rsidRPr="00826880" w:rsidRDefault="008F1CAB" w:rsidP="0067237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کم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7163A8BF" w14:textId="57AF8C44" w:rsidR="008F1CAB" w:rsidRPr="00826880" w:rsidRDefault="008F1CAB" w:rsidP="008F1CA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پیچیدگی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1"/>
            </w:r>
          </w:p>
        </w:tc>
      </w:tr>
      <w:tr w:rsidR="008F1CAB" w14:paraId="1864FF08" w14:textId="77777777" w:rsidTr="00BC30C5">
        <w:trPr>
          <w:trHeight w:val="318"/>
        </w:trPr>
        <w:tc>
          <w:tcPr>
            <w:tcW w:w="4067" w:type="dxa"/>
            <w:vAlign w:val="center"/>
          </w:tcPr>
          <w:p w14:paraId="155A6943" w14:textId="017CD345" w:rsidR="008F1CAB" w:rsidRPr="00826880" w:rsidRDefault="008F1CAB" w:rsidP="008F1CA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میتواند</w:t>
            </w:r>
          </w:p>
        </w:tc>
        <w:tc>
          <w:tcPr>
            <w:tcW w:w="3304" w:type="dxa"/>
            <w:vAlign w:val="center"/>
          </w:tcPr>
          <w:p w14:paraId="4884F805" w14:textId="5CE50397" w:rsidR="008F1CAB" w:rsidRPr="00826880" w:rsidRDefault="008F1CAB" w:rsidP="008F1CA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میتواند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302BB900" w14:textId="2F7271C8" w:rsidR="008F1CAB" w:rsidRPr="00826880" w:rsidRDefault="008F1CAB" w:rsidP="008F1CA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جلوگیری از ایجاد حلقه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2"/>
            </w:r>
          </w:p>
        </w:tc>
      </w:tr>
    </w:tbl>
    <w:p w14:paraId="7F383E1C" w14:textId="79081B90" w:rsidR="001C50D2" w:rsidRPr="001C50D2" w:rsidRDefault="001C50D2" w:rsidP="001C50D2">
      <w:pPr>
        <w:bidi/>
      </w:pPr>
    </w:p>
    <w:sectPr w:rsidR="001C50D2" w:rsidRPr="001C50D2" w:rsidSect="004315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2CDA" w14:textId="77777777" w:rsidR="00040983" w:rsidRDefault="00040983" w:rsidP="00713050">
      <w:pPr>
        <w:spacing w:line="240" w:lineRule="auto"/>
      </w:pPr>
      <w:r>
        <w:separator/>
      </w:r>
    </w:p>
  </w:endnote>
  <w:endnote w:type="continuationSeparator" w:id="0">
    <w:p w14:paraId="02611E98" w14:textId="77777777" w:rsidR="00040983" w:rsidRDefault="000409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380F" w14:textId="77777777" w:rsidR="00040983" w:rsidRDefault="00040983" w:rsidP="00713050">
      <w:pPr>
        <w:spacing w:line="240" w:lineRule="auto"/>
      </w:pPr>
      <w:r>
        <w:separator/>
      </w:r>
    </w:p>
  </w:footnote>
  <w:footnote w:type="continuationSeparator" w:id="0">
    <w:p w14:paraId="14BA804F" w14:textId="77777777" w:rsidR="00040983" w:rsidRDefault="00040983" w:rsidP="00713050">
      <w:pPr>
        <w:spacing w:line="240" w:lineRule="auto"/>
      </w:pPr>
      <w:r>
        <w:continuationSeparator/>
      </w:r>
    </w:p>
  </w:footnote>
  <w:footnote w:id="1">
    <w:p w14:paraId="4836B4D7" w14:textId="4BF1DB5F" w:rsidR="001B3336" w:rsidRPr="00310345" w:rsidRDefault="001B3336" w:rsidP="000D3EE4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Link State </w:t>
      </w:r>
    </w:p>
  </w:footnote>
  <w:footnote w:id="2">
    <w:p w14:paraId="03A34D52" w14:textId="77777777" w:rsidR="004E525E" w:rsidRPr="00310345" w:rsidRDefault="004E525E" w:rsidP="004E525E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Dijkstra </w:t>
      </w:r>
    </w:p>
  </w:footnote>
  <w:footnote w:id="3">
    <w:p w14:paraId="09980AC2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metrics</w:t>
      </w:r>
    </w:p>
  </w:footnote>
  <w:footnote w:id="4">
    <w:p w14:paraId="28E17A3D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areas</w:t>
      </w:r>
    </w:p>
  </w:footnote>
  <w:footnote w:id="5">
    <w:p w14:paraId="6D1B2DC1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bidi="fa-IR"/>
        </w:rPr>
        <w:t>Inter-domain routing</w:t>
      </w:r>
    </w:p>
  </w:footnote>
  <w:footnote w:id="6">
    <w:p w14:paraId="46B73CC6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Authentication</w:t>
      </w:r>
    </w:p>
  </w:footnote>
  <w:footnote w:id="7">
    <w:p w14:paraId="7EA354EA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Multicasting</w:t>
      </w:r>
    </w:p>
  </w:footnote>
  <w:footnote w:id="8">
    <w:p w14:paraId="5AFD7ECE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Classless addressing</w:t>
      </w:r>
    </w:p>
  </w:footnote>
  <w:footnote w:id="9">
    <w:p w14:paraId="093B4A3B" w14:textId="2B800E17" w:rsidR="008F1CAB" w:rsidRPr="00310345" w:rsidRDefault="008F1CA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Supports</w:t>
      </w:r>
    </w:p>
  </w:footnote>
  <w:footnote w:id="10">
    <w:p w14:paraId="7D6E3DC0" w14:textId="4A924FEE" w:rsidR="008F1CAB" w:rsidRPr="00310345" w:rsidRDefault="008F1CA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Scalability</w:t>
      </w:r>
    </w:p>
  </w:footnote>
  <w:footnote w:id="11">
    <w:p w14:paraId="04A50484" w14:textId="41853C98" w:rsidR="008F1CAB" w:rsidRPr="00C76DCC" w:rsidRDefault="008F1CAB">
      <w:pPr>
        <w:pStyle w:val="FootnoteText"/>
        <w:rPr>
          <w:rFonts w:asciiTheme="minorBidi" w:hAnsiTheme="minorBidi"/>
        </w:rPr>
      </w:pPr>
      <w:r w:rsidRPr="00C76DCC">
        <w:rPr>
          <w:rStyle w:val="FootnoteReference"/>
          <w:rFonts w:asciiTheme="minorBidi" w:hAnsiTheme="minorBidi"/>
        </w:rPr>
        <w:footnoteRef/>
      </w:r>
      <w:r w:rsidRPr="00C76DCC">
        <w:rPr>
          <w:rFonts w:asciiTheme="minorBidi" w:hAnsiTheme="minorBidi"/>
        </w:rPr>
        <w:t xml:space="preserve"> Complexity</w:t>
      </w:r>
    </w:p>
  </w:footnote>
  <w:footnote w:id="12">
    <w:p w14:paraId="5483C1F9" w14:textId="546F1046" w:rsidR="008F1CAB" w:rsidRPr="00310345" w:rsidRDefault="008F1CA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Loop avoidance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F207C0" w:rsidRDefault="001B3336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2BD3C5B3" w:rsidR="001B3336" w:rsidRPr="006D2F60" w:rsidRDefault="00040983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AF1B3C">
                <w:rPr>
                  <w:rFonts w:cs="B Nazanin"/>
                  <w:sz w:val="28"/>
                  <w:szCs w:val="28"/>
                  <w:rtl/>
                </w:rPr>
                <w:t>تمرین درس شبکه</w:t>
              </w:r>
              <w:r w:rsidR="00AF1B3C">
                <w:rPr>
                  <w:rFonts w:cs="B Nazanin"/>
                  <w:sz w:val="28"/>
                  <w:szCs w:val="28"/>
                  <w:rtl/>
                </w:rPr>
                <w:br/>
                <w:t xml:space="preserve"> (مبحث پروتکل </w:t>
              </w:r>
              <w:r w:rsidR="00AF1B3C">
                <w:rPr>
                  <w:rFonts w:cs="B Nazanin"/>
                  <w:sz w:val="28"/>
                  <w:szCs w:val="28"/>
                </w:rPr>
                <w:t>OSPF</w:t>
              </w:r>
              <w:r w:rsidR="00AF1B3C">
                <w:rPr>
                  <w:rFonts w:cs="B Nazanin"/>
                  <w:sz w:val="28"/>
                  <w:szCs w:val="28"/>
                  <w:rtl/>
                </w:rPr>
                <w:t xml:space="preserve"> )</w:t>
              </w:r>
              <w:r w:rsidR="00AF1B3C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 امیرعلی فرازمند (99522329)</w:t>
              </w:r>
            </w:sdtContent>
          </w:sdt>
        </w:p>
      </w:tc>
    </w:tr>
  </w:tbl>
  <w:p w14:paraId="124C2C87" w14:textId="77777777" w:rsidR="001B3336" w:rsidRDefault="001B3336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605323CA" w:rsidR="001B3336" w:rsidRPr="009540FE" w:rsidRDefault="00040983" w:rsidP="009540FE">
          <w:pPr>
            <w:bidi/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 w:cs="B Nazanin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تمرین درس </w:t>
              </w:r>
              <w:r w:rsidR="00BC30C5">
                <w:rPr>
                  <w:rFonts w:asciiTheme="minorBidi" w:hAnsiTheme="minorBidi" w:cs="B Nazanin" w:hint="cs"/>
                  <w:b/>
                  <w:bCs/>
                  <w:sz w:val="26"/>
                  <w:szCs w:val="26"/>
                  <w:rtl/>
                  <w:lang w:bidi="fa-IR"/>
                </w:rPr>
                <w:t>شبکه</w:t>
              </w:r>
              <w:r w:rsidR="00BC30C5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br/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پروتکل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>OSPF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t xml:space="preserve"> </w:t>
              </w:r>
              <w:r w:rsidR="00BC30C5">
                <w:rPr>
                  <w:rFonts w:ascii="Times New Roman" w:hAnsi="Times New Roman" w:cs="Times New Roman" w:hint="cs"/>
                  <w:b/>
                  <w:bCs/>
                  <w:sz w:val="26"/>
                  <w:szCs w:val="26"/>
                  <w:rtl/>
                  <w:lang w:bidi="fa-IR"/>
                </w:rPr>
                <w:t>)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br/>
                <w:t>نام و نام خانوادگی:</w:t>
              </w:r>
              <w:r w:rsidR="00AF1B3C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 xml:space="preserve"> </w:t>
              </w:r>
              <w:r w:rsidR="00AF1B3C">
                <w:rPr>
                  <w:rFonts w:asciiTheme="minorBidi" w:hAnsiTheme="minorBidi" w:cs="B Nazanin" w:hint="cs"/>
                  <w:b/>
                  <w:bCs/>
                  <w:sz w:val="26"/>
                  <w:szCs w:val="26"/>
                  <w:rtl/>
                  <w:lang w:bidi="fa-IR"/>
                </w:rPr>
                <w:t>امیرعلی فرازمند (99522329)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9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8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17"/>
  </w:num>
  <w:num w:numId="7">
    <w:abstractNumId w:val="14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3"/>
  </w:num>
  <w:num w:numId="13">
    <w:abstractNumId w:val="1"/>
  </w:num>
  <w:num w:numId="14">
    <w:abstractNumId w:val="18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9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16A34"/>
    <w:rsid w:val="0002209A"/>
    <w:rsid w:val="00022E2F"/>
    <w:rsid w:val="000353A6"/>
    <w:rsid w:val="0003594C"/>
    <w:rsid w:val="0003712C"/>
    <w:rsid w:val="00040983"/>
    <w:rsid w:val="00044724"/>
    <w:rsid w:val="00047B51"/>
    <w:rsid w:val="00050F79"/>
    <w:rsid w:val="000536C9"/>
    <w:rsid w:val="00055212"/>
    <w:rsid w:val="0005554D"/>
    <w:rsid w:val="00055EE5"/>
    <w:rsid w:val="00077ED7"/>
    <w:rsid w:val="000A16AF"/>
    <w:rsid w:val="000A58C7"/>
    <w:rsid w:val="000A6716"/>
    <w:rsid w:val="000A75E7"/>
    <w:rsid w:val="000B0C2C"/>
    <w:rsid w:val="000B465B"/>
    <w:rsid w:val="000B6611"/>
    <w:rsid w:val="000C754D"/>
    <w:rsid w:val="000D342A"/>
    <w:rsid w:val="000D366C"/>
    <w:rsid w:val="000D3EE4"/>
    <w:rsid w:val="000D7B0E"/>
    <w:rsid w:val="000D7F95"/>
    <w:rsid w:val="000E0456"/>
    <w:rsid w:val="000F4F79"/>
    <w:rsid w:val="000F77D2"/>
    <w:rsid w:val="001026AC"/>
    <w:rsid w:val="00113E30"/>
    <w:rsid w:val="0011675E"/>
    <w:rsid w:val="001250F0"/>
    <w:rsid w:val="00125981"/>
    <w:rsid w:val="00125AB1"/>
    <w:rsid w:val="00137846"/>
    <w:rsid w:val="00144434"/>
    <w:rsid w:val="00151601"/>
    <w:rsid w:val="00151C62"/>
    <w:rsid w:val="0015736E"/>
    <w:rsid w:val="00167931"/>
    <w:rsid w:val="00167A85"/>
    <w:rsid w:val="001746F7"/>
    <w:rsid w:val="00175830"/>
    <w:rsid w:val="00184BAC"/>
    <w:rsid w:val="001876FE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50D2"/>
    <w:rsid w:val="001C5ADD"/>
    <w:rsid w:val="001D1CA7"/>
    <w:rsid w:val="001D5F6C"/>
    <w:rsid w:val="001E42AC"/>
    <w:rsid w:val="001F2AD9"/>
    <w:rsid w:val="001F3FA3"/>
    <w:rsid w:val="001F79E6"/>
    <w:rsid w:val="0020143F"/>
    <w:rsid w:val="00204436"/>
    <w:rsid w:val="002077EE"/>
    <w:rsid w:val="0021360E"/>
    <w:rsid w:val="00217980"/>
    <w:rsid w:val="00226EBC"/>
    <w:rsid w:val="0023229E"/>
    <w:rsid w:val="00236686"/>
    <w:rsid w:val="00236E19"/>
    <w:rsid w:val="00247A2D"/>
    <w:rsid w:val="002526D9"/>
    <w:rsid w:val="00255F76"/>
    <w:rsid w:val="00261CB8"/>
    <w:rsid w:val="00263207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3AFA"/>
    <w:rsid w:val="002F6A4C"/>
    <w:rsid w:val="00300838"/>
    <w:rsid w:val="003024EB"/>
    <w:rsid w:val="003056D9"/>
    <w:rsid w:val="0030601C"/>
    <w:rsid w:val="00310345"/>
    <w:rsid w:val="00310555"/>
    <w:rsid w:val="003116A6"/>
    <w:rsid w:val="00313E86"/>
    <w:rsid w:val="0032535A"/>
    <w:rsid w:val="00327BC5"/>
    <w:rsid w:val="00327C62"/>
    <w:rsid w:val="003378D4"/>
    <w:rsid w:val="00341DD3"/>
    <w:rsid w:val="003430D0"/>
    <w:rsid w:val="003461D5"/>
    <w:rsid w:val="00354680"/>
    <w:rsid w:val="003575BC"/>
    <w:rsid w:val="00364079"/>
    <w:rsid w:val="00366ADB"/>
    <w:rsid w:val="003719ED"/>
    <w:rsid w:val="00372582"/>
    <w:rsid w:val="003737FE"/>
    <w:rsid w:val="00375460"/>
    <w:rsid w:val="0038092E"/>
    <w:rsid w:val="003854DB"/>
    <w:rsid w:val="00386973"/>
    <w:rsid w:val="00387015"/>
    <w:rsid w:val="0038704D"/>
    <w:rsid w:val="0039049A"/>
    <w:rsid w:val="00392134"/>
    <w:rsid w:val="003A073F"/>
    <w:rsid w:val="003A0E6E"/>
    <w:rsid w:val="003A6474"/>
    <w:rsid w:val="003A6B0E"/>
    <w:rsid w:val="003D76CC"/>
    <w:rsid w:val="003E59E8"/>
    <w:rsid w:val="003F418E"/>
    <w:rsid w:val="003F4560"/>
    <w:rsid w:val="003F4A54"/>
    <w:rsid w:val="003F68D1"/>
    <w:rsid w:val="0040185A"/>
    <w:rsid w:val="0040375A"/>
    <w:rsid w:val="004061FD"/>
    <w:rsid w:val="004077FB"/>
    <w:rsid w:val="0041568D"/>
    <w:rsid w:val="0041776B"/>
    <w:rsid w:val="00420CBF"/>
    <w:rsid w:val="00424DD9"/>
    <w:rsid w:val="00425E3C"/>
    <w:rsid w:val="004315FE"/>
    <w:rsid w:val="00434703"/>
    <w:rsid w:val="00436FF8"/>
    <w:rsid w:val="00442824"/>
    <w:rsid w:val="00443F85"/>
    <w:rsid w:val="00444FC8"/>
    <w:rsid w:val="00450A63"/>
    <w:rsid w:val="00454F43"/>
    <w:rsid w:val="00461882"/>
    <w:rsid w:val="00464709"/>
    <w:rsid w:val="00465611"/>
    <w:rsid w:val="00465C37"/>
    <w:rsid w:val="004672C8"/>
    <w:rsid w:val="004717C5"/>
    <w:rsid w:val="0047301E"/>
    <w:rsid w:val="00492566"/>
    <w:rsid w:val="00497A00"/>
    <w:rsid w:val="004B015B"/>
    <w:rsid w:val="004B04AF"/>
    <w:rsid w:val="004C117B"/>
    <w:rsid w:val="004D105F"/>
    <w:rsid w:val="004D23B4"/>
    <w:rsid w:val="004D37EC"/>
    <w:rsid w:val="004D4065"/>
    <w:rsid w:val="004D5A48"/>
    <w:rsid w:val="004D7F4E"/>
    <w:rsid w:val="004E467B"/>
    <w:rsid w:val="004E525E"/>
    <w:rsid w:val="004F13C0"/>
    <w:rsid w:val="004F1D6E"/>
    <w:rsid w:val="00510616"/>
    <w:rsid w:val="00512369"/>
    <w:rsid w:val="0051574E"/>
    <w:rsid w:val="00516C24"/>
    <w:rsid w:val="0052615A"/>
    <w:rsid w:val="005313A9"/>
    <w:rsid w:val="00532CA9"/>
    <w:rsid w:val="00543DB7"/>
    <w:rsid w:val="00545E83"/>
    <w:rsid w:val="0054674C"/>
    <w:rsid w:val="00546ADC"/>
    <w:rsid w:val="00553D51"/>
    <w:rsid w:val="005570EC"/>
    <w:rsid w:val="00562FC8"/>
    <w:rsid w:val="00575ACA"/>
    <w:rsid w:val="00577424"/>
    <w:rsid w:val="005819BA"/>
    <w:rsid w:val="00584FB1"/>
    <w:rsid w:val="00587807"/>
    <w:rsid w:val="005A0AFB"/>
    <w:rsid w:val="005A530F"/>
    <w:rsid w:val="005B0DE6"/>
    <w:rsid w:val="005B58D4"/>
    <w:rsid w:val="005B5C92"/>
    <w:rsid w:val="005B6111"/>
    <w:rsid w:val="005C254C"/>
    <w:rsid w:val="005D4087"/>
    <w:rsid w:val="005E2D45"/>
    <w:rsid w:val="005E3452"/>
    <w:rsid w:val="005F60E6"/>
    <w:rsid w:val="0060241F"/>
    <w:rsid w:val="00603A20"/>
    <w:rsid w:val="00604E31"/>
    <w:rsid w:val="006211DB"/>
    <w:rsid w:val="00623113"/>
    <w:rsid w:val="0063100B"/>
    <w:rsid w:val="0063494A"/>
    <w:rsid w:val="006373BC"/>
    <w:rsid w:val="00641630"/>
    <w:rsid w:val="006434E7"/>
    <w:rsid w:val="00645A6F"/>
    <w:rsid w:val="00651BDA"/>
    <w:rsid w:val="006541B4"/>
    <w:rsid w:val="00654206"/>
    <w:rsid w:val="00661D5B"/>
    <w:rsid w:val="00662555"/>
    <w:rsid w:val="006631FF"/>
    <w:rsid w:val="006658C4"/>
    <w:rsid w:val="00670C41"/>
    <w:rsid w:val="00670DF0"/>
    <w:rsid w:val="0067237E"/>
    <w:rsid w:val="00675169"/>
    <w:rsid w:val="00684488"/>
    <w:rsid w:val="006966CE"/>
    <w:rsid w:val="00697C98"/>
    <w:rsid w:val="006A24B2"/>
    <w:rsid w:val="006A3CE7"/>
    <w:rsid w:val="006A4389"/>
    <w:rsid w:val="006A670C"/>
    <w:rsid w:val="006B3849"/>
    <w:rsid w:val="006B541D"/>
    <w:rsid w:val="006C0D42"/>
    <w:rsid w:val="006C4C50"/>
    <w:rsid w:val="006D1988"/>
    <w:rsid w:val="006D205C"/>
    <w:rsid w:val="006D27B7"/>
    <w:rsid w:val="006D2F60"/>
    <w:rsid w:val="006D533C"/>
    <w:rsid w:val="006E0C5D"/>
    <w:rsid w:val="006E1DC7"/>
    <w:rsid w:val="006E245A"/>
    <w:rsid w:val="006E6EB9"/>
    <w:rsid w:val="00702B29"/>
    <w:rsid w:val="00713050"/>
    <w:rsid w:val="00714FDE"/>
    <w:rsid w:val="0071724F"/>
    <w:rsid w:val="0072157A"/>
    <w:rsid w:val="007217C2"/>
    <w:rsid w:val="00725C37"/>
    <w:rsid w:val="00743CD0"/>
    <w:rsid w:val="00744196"/>
    <w:rsid w:val="00746F7F"/>
    <w:rsid w:val="00751D6A"/>
    <w:rsid w:val="007623E5"/>
    <w:rsid w:val="00770972"/>
    <w:rsid w:val="00771C1A"/>
    <w:rsid w:val="00785983"/>
    <w:rsid w:val="0079138D"/>
    <w:rsid w:val="00793963"/>
    <w:rsid w:val="00796266"/>
    <w:rsid w:val="007A147B"/>
    <w:rsid w:val="007A3444"/>
    <w:rsid w:val="007B35D8"/>
    <w:rsid w:val="007B3850"/>
    <w:rsid w:val="007B53B7"/>
    <w:rsid w:val="007B6160"/>
    <w:rsid w:val="007C16C5"/>
    <w:rsid w:val="007C7C1A"/>
    <w:rsid w:val="007D1092"/>
    <w:rsid w:val="007D42C2"/>
    <w:rsid w:val="007D43B8"/>
    <w:rsid w:val="007E21FB"/>
    <w:rsid w:val="007F0D7B"/>
    <w:rsid w:val="0080264B"/>
    <w:rsid w:val="00805907"/>
    <w:rsid w:val="00811117"/>
    <w:rsid w:val="00815414"/>
    <w:rsid w:val="00826880"/>
    <w:rsid w:val="00830452"/>
    <w:rsid w:val="00831AB6"/>
    <w:rsid w:val="008322FC"/>
    <w:rsid w:val="00836483"/>
    <w:rsid w:val="00843166"/>
    <w:rsid w:val="00843F1F"/>
    <w:rsid w:val="00850D2A"/>
    <w:rsid w:val="00854263"/>
    <w:rsid w:val="0085710B"/>
    <w:rsid w:val="00864D4A"/>
    <w:rsid w:val="00867B3D"/>
    <w:rsid w:val="008705AE"/>
    <w:rsid w:val="008705EF"/>
    <w:rsid w:val="00871ED3"/>
    <w:rsid w:val="0087392D"/>
    <w:rsid w:val="008856D4"/>
    <w:rsid w:val="00886AE0"/>
    <w:rsid w:val="008920D8"/>
    <w:rsid w:val="0089509A"/>
    <w:rsid w:val="008979E8"/>
    <w:rsid w:val="008A1264"/>
    <w:rsid w:val="008A1907"/>
    <w:rsid w:val="008A6CDA"/>
    <w:rsid w:val="008A77C7"/>
    <w:rsid w:val="008B207D"/>
    <w:rsid w:val="008B4672"/>
    <w:rsid w:val="008C1044"/>
    <w:rsid w:val="008C44E9"/>
    <w:rsid w:val="008C76DF"/>
    <w:rsid w:val="008D448C"/>
    <w:rsid w:val="008D6CAD"/>
    <w:rsid w:val="008E1A8E"/>
    <w:rsid w:val="008E4EEA"/>
    <w:rsid w:val="008F0D48"/>
    <w:rsid w:val="008F146B"/>
    <w:rsid w:val="008F1CAB"/>
    <w:rsid w:val="008F3C1C"/>
    <w:rsid w:val="008F672B"/>
    <w:rsid w:val="008F772B"/>
    <w:rsid w:val="00915D19"/>
    <w:rsid w:val="00916E79"/>
    <w:rsid w:val="009178D3"/>
    <w:rsid w:val="0092378B"/>
    <w:rsid w:val="00924DDB"/>
    <w:rsid w:val="00925B56"/>
    <w:rsid w:val="00927D15"/>
    <w:rsid w:val="009373BB"/>
    <w:rsid w:val="00940BB7"/>
    <w:rsid w:val="00942F9D"/>
    <w:rsid w:val="009471A7"/>
    <w:rsid w:val="00951598"/>
    <w:rsid w:val="00953B9E"/>
    <w:rsid w:val="009540FE"/>
    <w:rsid w:val="0095648F"/>
    <w:rsid w:val="00962AF2"/>
    <w:rsid w:val="00967B41"/>
    <w:rsid w:val="00974512"/>
    <w:rsid w:val="00976BCE"/>
    <w:rsid w:val="00981037"/>
    <w:rsid w:val="0098368F"/>
    <w:rsid w:val="00994572"/>
    <w:rsid w:val="009A59FC"/>
    <w:rsid w:val="009C0F3B"/>
    <w:rsid w:val="009C1533"/>
    <w:rsid w:val="009D2FF3"/>
    <w:rsid w:val="009D45DE"/>
    <w:rsid w:val="009D61EE"/>
    <w:rsid w:val="009D6855"/>
    <w:rsid w:val="009D6AA1"/>
    <w:rsid w:val="009E4B07"/>
    <w:rsid w:val="009E79FC"/>
    <w:rsid w:val="009F04DF"/>
    <w:rsid w:val="009F5674"/>
    <w:rsid w:val="009F75B3"/>
    <w:rsid w:val="00A059CF"/>
    <w:rsid w:val="00A05CC8"/>
    <w:rsid w:val="00A32E1F"/>
    <w:rsid w:val="00A3670A"/>
    <w:rsid w:val="00A42540"/>
    <w:rsid w:val="00A50363"/>
    <w:rsid w:val="00A544F8"/>
    <w:rsid w:val="00A71CDD"/>
    <w:rsid w:val="00A723C7"/>
    <w:rsid w:val="00A815AE"/>
    <w:rsid w:val="00A85F20"/>
    <w:rsid w:val="00A9697C"/>
    <w:rsid w:val="00AA05D2"/>
    <w:rsid w:val="00AC00ED"/>
    <w:rsid w:val="00AC4B9A"/>
    <w:rsid w:val="00AC6627"/>
    <w:rsid w:val="00AC6847"/>
    <w:rsid w:val="00AD22CE"/>
    <w:rsid w:val="00AD379D"/>
    <w:rsid w:val="00AE5616"/>
    <w:rsid w:val="00AF1B3C"/>
    <w:rsid w:val="00B0164D"/>
    <w:rsid w:val="00B02391"/>
    <w:rsid w:val="00B02E07"/>
    <w:rsid w:val="00B07B3A"/>
    <w:rsid w:val="00B13C1E"/>
    <w:rsid w:val="00B146E3"/>
    <w:rsid w:val="00B1594F"/>
    <w:rsid w:val="00B2351D"/>
    <w:rsid w:val="00B23E9D"/>
    <w:rsid w:val="00B303C1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80984"/>
    <w:rsid w:val="00B94077"/>
    <w:rsid w:val="00BA3E67"/>
    <w:rsid w:val="00BB061C"/>
    <w:rsid w:val="00BC30C5"/>
    <w:rsid w:val="00BC401E"/>
    <w:rsid w:val="00BD396A"/>
    <w:rsid w:val="00C05502"/>
    <w:rsid w:val="00C0578B"/>
    <w:rsid w:val="00C143F6"/>
    <w:rsid w:val="00C16B66"/>
    <w:rsid w:val="00C2098A"/>
    <w:rsid w:val="00C221AD"/>
    <w:rsid w:val="00C223B1"/>
    <w:rsid w:val="00C3254D"/>
    <w:rsid w:val="00C34ED4"/>
    <w:rsid w:val="00C44C73"/>
    <w:rsid w:val="00C45285"/>
    <w:rsid w:val="00C476DC"/>
    <w:rsid w:val="00C576AE"/>
    <w:rsid w:val="00C57D37"/>
    <w:rsid w:val="00C61694"/>
    <w:rsid w:val="00C6411C"/>
    <w:rsid w:val="00C73557"/>
    <w:rsid w:val="00C73B57"/>
    <w:rsid w:val="00C76089"/>
    <w:rsid w:val="00C76DCC"/>
    <w:rsid w:val="00C7741E"/>
    <w:rsid w:val="00C8244B"/>
    <w:rsid w:val="00C9638F"/>
    <w:rsid w:val="00CA0CB6"/>
    <w:rsid w:val="00CA1619"/>
    <w:rsid w:val="00CA3DF1"/>
    <w:rsid w:val="00CA4581"/>
    <w:rsid w:val="00CD106B"/>
    <w:rsid w:val="00CD2807"/>
    <w:rsid w:val="00CD313E"/>
    <w:rsid w:val="00CD326E"/>
    <w:rsid w:val="00CD5013"/>
    <w:rsid w:val="00CE12FA"/>
    <w:rsid w:val="00CE18D5"/>
    <w:rsid w:val="00CE6654"/>
    <w:rsid w:val="00CF4B86"/>
    <w:rsid w:val="00D017FA"/>
    <w:rsid w:val="00D05C85"/>
    <w:rsid w:val="00D1327D"/>
    <w:rsid w:val="00D14533"/>
    <w:rsid w:val="00D161F3"/>
    <w:rsid w:val="00D17BFB"/>
    <w:rsid w:val="00D230E6"/>
    <w:rsid w:val="00D30746"/>
    <w:rsid w:val="00D351E6"/>
    <w:rsid w:val="00D46F49"/>
    <w:rsid w:val="00D525FC"/>
    <w:rsid w:val="00D57CF0"/>
    <w:rsid w:val="00D64648"/>
    <w:rsid w:val="00D65E95"/>
    <w:rsid w:val="00D71148"/>
    <w:rsid w:val="00D71C93"/>
    <w:rsid w:val="00D76A4A"/>
    <w:rsid w:val="00D81565"/>
    <w:rsid w:val="00D84E88"/>
    <w:rsid w:val="00D85A5F"/>
    <w:rsid w:val="00D87154"/>
    <w:rsid w:val="00D9078E"/>
    <w:rsid w:val="00D946F8"/>
    <w:rsid w:val="00DA5360"/>
    <w:rsid w:val="00DC0BBF"/>
    <w:rsid w:val="00DC42BD"/>
    <w:rsid w:val="00DC7F81"/>
    <w:rsid w:val="00DD28D4"/>
    <w:rsid w:val="00DE0E37"/>
    <w:rsid w:val="00DE169B"/>
    <w:rsid w:val="00DE69D9"/>
    <w:rsid w:val="00DE758D"/>
    <w:rsid w:val="00DF2AA2"/>
    <w:rsid w:val="00DF3C4A"/>
    <w:rsid w:val="00E02DB8"/>
    <w:rsid w:val="00E05DA5"/>
    <w:rsid w:val="00E174A9"/>
    <w:rsid w:val="00E21847"/>
    <w:rsid w:val="00E22E87"/>
    <w:rsid w:val="00E23BC1"/>
    <w:rsid w:val="00E274F0"/>
    <w:rsid w:val="00E30DFA"/>
    <w:rsid w:val="00E35433"/>
    <w:rsid w:val="00E417A7"/>
    <w:rsid w:val="00E448DA"/>
    <w:rsid w:val="00E53C25"/>
    <w:rsid w:val="00E6110A"/>
    <w:rsid w:val="00E612A6"/>
    <w:rsid w:val="00E63F5F"/>
    <w:rsid w:val="00E83F33"/>
    <w:rsid w:val="00E84919"/>
    <w:rsid w:val="00E96C92"/>
    <w:rsid w:val="00E97CE4"/>
    <w:rsid w:val="00EB01FE"/>
    <w:rsid w:val="00EB21C9"/>
    <w:rsid w:val="00EB41E1"/>
    <w:rsid w:val="00EC1B9C"/>
    <w:rsid w:val="00EC7F36"/>
    <w:rsid w:val="00ED6466"/>
    <w:rsid w:val="00EE2132"/>
    <w:rsid w:val="00EE7AF8"/>
    <w:rsid w:val="00EF434B"/>
    <w:rsid w:val="00EF43F5"/>
    <w:rsid w:val="00F02795"/>
    <w:rsid w:val="00F046B0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4243D"/>
    <w:rsid w:val="00F52F5B"/>
    <w:rsid w:val="00F645C7"/>
    <w:rsid w:val="00F65F16"/>
    <w:rsid w:val="00F76C70"/>
    <w:rsid w:val="00F804E5"/>
    <w:rsid w:val="00F87ECA"/>
    <w:rsid w:val="00F9000F"/>
    <w:rsid w:val="00F91B66"/>
    <w:rsid w:val="00FC26C5"/>
    <w:rsid w:val="00FC44F4"/>
    <w:rsid w:val="00FC693C"/>
    <w:rsid w:val="00FD7BCC"/>
    <w:rsid w:val="00FE0209"/>
    <w:rsid w:val="00FE0B30"/>
    <w:rsid w:val="00FE20D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E6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163C6A"/>
    <w:rsid w:val="00196D2D"/>
    <w:rsid w:val="001B1F2B"/>
    <w:rsid w:val="001C22EA"/>
    <w:rsid w:val="001F2102"/>
    <w:rsid w:val="002F32D3"/>
    <w:rsid w:val="003C3AD9"/>
    <w:rsid w:val="003F2802"/>
    <w:rsid w:val="004B0BFD"/>
    <w:rsid w:val="004D41E4"/>
    <w:rsid w:val="0065008F"/>
    <w:rsid w:val="00752190"/>
    <w:rsid w:val="00771442"/>
    <w:rsid w:val="008E6B4F"/>
    <w:rsid w:val="00964F5E"/>
    <w:rsid w:val="00975E7B"/>
    <w:rsid w:val="00A1018E"/>
    <w:rsid w:val="00A85535"/>
    <w:rsid w:val="00BB20B5"/>
    <w:rsid w:val="00BC469E"/>
    <w:rsid w:val="00BE491F"/>
    <w:rsid w:val="00CF63DC"/>
    <w:rsid w:val="00D74F35"/>
    <w:rsid w:val="00D9607C"/>
    <w:rsid w:val="00DC360D"/>
    <w:rsid w:val="00E43927"/>
    <w:rsid w:val="00E57FFE"/>
    <w:rsid w:val="00E667CD"/>
    <w:rsid w:val="00E71447"/>
    <w:rsid w:val="00F56C2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975A-F6E9-4DC9-90D8-31A7208E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12382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شبکه
 (مبحث پروتکل OSPF )
نام و نام خانوادگی: امیرعلی فرازمند (99522329)</dc:creator>
  <cp:keywords/>
  <dc:description/>
  <cp:lastModifiedBy>Amirali Farazmand</cp:lastModifiedBy>
  <cp:revision>149</cp:revision>
  <cp:lastPrinted>2023-05-27T19:59:00Z</cp:lastPrinted>
  <dcterms:created xsi:type="dcterms:W3CDTF">2016-08-20T12:26:00Z</dcterms:created>
  <dcterms:modified xsi:type="dcterms:W3CDTF">2023-05-27T20:00:00Z</dcterms:modified>
</cp:coreProperties>
</file>