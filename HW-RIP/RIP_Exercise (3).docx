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576E6" w14:textId="17A33F0B" w:rsidR="00010627" w:rsidRPr="00E21847" w:rsidRDefault="00010627" w:rsidP="004315FE">
      <w:pPr>
        <w:pStyle w:val="NoSpacing"/>
        <w:tabs>
          <w:tab w:val="right" w:pos="10602"/>
        </w:tabs>
        <w:bidi/>
        <w:spacing w:before="200"/>
        <w:ind w:left="54" w:hanging="90"/>
        <w:rPr>
          <w:rFonts w:cs="B Nazanin"/>
          <w:b/>
          <w:bCs/>
          <w:noProof/>
          <w:sz w:val="28"/>
          <w:szCs w:val="28"/>
          <w:rtl/>
          <w:lang w:val="fr-FR" w:bidi="fa-IR"/>
        </w:rPr>
      </w:pPr>
      <w:r>
        <w:rPr>
          <w:rFonts w:cs="B Nazanin"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628099" wp14:editId="293A3D1A">
                <wp:simplePos x="0" y="0"/>
                <wp:positionH relativeFrom="margin">
                  <wp:posOffset>-1726</wp:posOffset>
                </wp:positionH>
                <wp:positionV relativeFrom="paragraph">
                  <wp:posOffset>370025</wp:posOffset>
                </wp:positionV>
                <wp:extent cx="6478437" cy="45719"/>
                <wp:effectExtent l="0" t="0" r="1778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78437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20A6A0A8" id="Rectangle 13" o:spid="_x0000_s1026" style="position:absolute;margin-left:-.15pt;margin-top:29.15pt;width:510.1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" fillcolor="#94b6d2 [3204]" strokecolor="#345c7d [1604]" strokeweight="1pt">
                <w10:wrap anchorx="margin"/>
              </v:rect>
            </w:pict>
          </mc:Fallback>
        </mc:AlternateContent>
      </w:r>
      <w:r w:rsidR="004315FE">
        <w:rPr>
          <w:rFonts w:cs="B Nazanin" w:hint="cs"/>
          <w:b/>
          <w:bCs/>
          <w:noProof/>
          <w:sz w:val="28"/>
          <w:szCs w:val="28"/>
          <w:rtl/>
        </w:rPr>
        <w:t>آنالیز فریم</w:t>
      </w:r>
    </w:p>
    <w:p w14:paraId="791F0B5A" w14:textId="21DF1E54" w:rsidR="00010627" w:rsidRPr="004315FE" w:rsidRDefault="004315FE" w:rsidP="00F075E8">
      <w:pPr>
        <w:bidi/>
        <w:spacing w:after="100" w:afterAutospacing="1" w:line="36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زیر، اطلاعات یک </w:t>
      </w:r>
      <w:r w:rsidR="00010627" w:rsidRPr="004315FE">
        <w:rPr>
          <w:rFonts w:cs="B Nazanin" w:hint="cs"/>
          <w:sz w:val="24"/>
          <w:szCs w:val="24"/>
          <w:rtl/>
          <w:lang w:bidi="fa-IR"/>
        </w:rPr>
        <w:t xml:space="preserve">فریم که </w:t>
      </w:r>
      <w:r>
        <w:rPr>
          <w:rFonts w:cs="B Nazanin" w:hint="cs"/>
          <w:sz w:val="24"/>
          <w:szCs w:val="24"/>
          <w:rtl/>
          <w:lang w:bidi="fa-IR"/>
        </w:rPr>
        <w:t xml:space="preserve">اخیرا </w:t>
      </w:r>
      <w:r w:rsidR="00010627" w:rsidRPr="004315FE">
        <w:rPr>
          <w:rFonts w:cs="B Nazanin" w:hint="cs"/>
          <w:sz w:val="24"/>
          <w:szCs w:val="24"/>
          <w:rtl/>
          <w:lang w:bidi="fa-IR"/>
        </w:rPr>
        <w:t>از شبکه گرفته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010627" w:rsidRPr="004315FE">
        <w:rPr>
          <w:rFonts w:cs="B Nazanin" w:hint="cs"/>
          <w:sz w:val="24"/>
          <w:szCs w:val="24"/>
          <w:rtl/>
          <w:lang w:bidi="fa-IR"/>
        </w:rPr>
        <w:t>‌شده است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 w:rsidRPr="004315FE">
        <w:rPr>
          <w:rFonts w:cs="B Nazanin" w:hint="cs"/>
          <w:sz w:val="24"/>
          <w:szCs w:val="24"/>
          <w:rtl/>
          <w:lang w:bidi="fa-IR"/>
        </w:rPr>
        <w:t>در مبنای 16</w:t>
      </w:r>
      <w:r w:rsidR="00010627" w:rsidRPr="004315FE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نمایش داده شده است.</w:t>
      </w:r>
    </w:p>
    <w:p w14:paraId="37036592" w14:textId="1AF4BA29" w:rsidR="00010627" w:rsidRPr="00DE169B" w:rsidRDefault="00010627" w:rsidP="00F075E8">
      <w:pPr>
        <w:pStyle w:val="BodyText"/>
        <w:tabs>
          <w:tab w:val="left" w:pos="6932"/>
        </w:tabs>
        <w:kinsoku w:val="0"/>
        <w:overflowPunct w:val="0"/>
        <w:spacing w:before="79" w:line="360" w:lineRule="auto"/>
        <w:ind w:left="0" w:firstLine="0"/>
        <w:jc w:val="center"/>
        <w:rPr>
          <w:rFonts w:ascii="Courier New" w:hAnsi="Courier New" w:cs="Courier New"/>
        </w:rPr>
      </w:pPr>
      <w:r w:rsidRPr="00DE169B">
        <w:rPr>
          <w:rFonts w:ascii="Courier New" w:hAnsi="Courier New" w:cs="Courier New"/>
          <w:spacing w:val="-1"/>
        </w:rPr>
        <w:t>00 05 5d 47 f7 e8 00 04 e2 7c 6b 94 08 00 45 00</w:t>
      </w:r>
      <w:r w:rsidRPr="00DE169B">
        <w:rPr>
          <w:rFonts w:ascii="Courier New" w:hAnsi="Courier New" w:cs="Courier New"/>
          <w:spacing w:val="-1"/>
        </w:rPr>
        <w:tab/>
        <w:t>..]G.....|k...E.</w:t>
      </w:r>
    </w:p>
    <w:p w14:paraId="185C5ED8" w14:textId="39ED6028" w:rsidR="00010627" w:rsidRPr="00DE169B" w:rsidRDefault="00010627" w:rsidP="004E467B">
      <w:pPr>
        <w:pStyle w:val="BodyText"/>
        <w:kinsoku w:val="0"/>
        <w:overflowPunct w:val="0"/>
        <w:spacing w:before="7" w:line="360" w:lineRule="auto"/>
        <w:ind w:left="0" w:firstLine="0"/>
        <w:rPr>
          <w:rFonts w:ascii="Courier New" w:hAnsi="Courier New" w:cs="Courier New"/>
          <w:sz w:val="17"/>
          <w:szCs w:val="17"/>
        </w:rPr>
      </w:pPr>
    </w:p>
    <w:p w14:paraId="2AAF3EEA" w14:textId="3EB4C3E3" w:rsidR="00010627" w:rsidRPr="00DE169B" w:rsidRDefault="00010627" w:rsidP="00F075E8">
      <w:pPr>
        <w:pStyle w:val="BodyText"/>
        <w:tabs>
          <w:tab w:val="left" w:pos="6932"/>
        </w:tabs>
        <w:kinsoku w:val="0"/>
        <w:overflowPunct w:val="0"/>
        <w:spacing w:line="360" w:lineRule="auto"/>
        <w:ind w:left="0" w:firstLine="0"/>
        <w:jc w:val="center"/>
        <w:rPr>
          <w:rFonts w:ascii="Courier New" w:hAnsi="Courier New" w:cs="Courier New"/>
        </w:rPr>
      </w:pPr>
      <w:r w:rsidRPr="00DE169B">
        <w:rPr>
          <w:rFonts w:ascii="Courier New" w:hAnsi="Courier New" w:cs="Courier New"/>
          <w:spacing w:val="-1"/>
        </w:rPr>
        <w:t>00 38 00 00 00 00 fa 01 59 e9 c3 42 e0 8c c0 a8</w:t>
      </w:r>
      <w:r w:rsidRPr="00DE169B">
        <w:rPr>
          <w:rFonts w:ascii="Courier New" w:hAnsi="Courier New" w:cs="Courier New"/>
          <w:spacing w:val="-1"/>
        </w:rPr>
        <w:tab/>
        <w:t>.8......Y..B....</w:t>
      </w:r>
    </w:p>
    <w:p w14:paraId="200D6490" w14:textId="16740DBA" w:rsidR="00010627" w:rsidRPr="00DE169B" w:rsidRDefault="00010627" w:rsidP="00F075E8">
      <w:pPr>
        <w:pStyle w:val="BodyText"/>
        <w:kinsoku w:val="0"/>
        <w:overflowPunct w:val="0"/>
        <w:spacing w:before="7" w:line="360" w:lineRule="auto"/>
        <w:ind w:left="0" w:firstLine="0"/>
        <w:jc w:val="center"/>
        <w:rPr>
          <w:rFonts w:ascii="Courier New" w:hAnsi="Courier New" w:cs="Courier New"/>
          <w:sz w:val="17"/>
          <w:szCs w:val="17"/>
        </w:rPr>
      </w:pPr>
    </w:p>
    <w:p w14:paraId="3CD79BB7" w14:textId="1C3E3A70" w:rsidR="00010627" w:rsidRPr="00DE169B" w:rsidRDefault="00010627" w:rsidP="00F075E8">
      <w:pPr>
        <w:pStyle w:val="BodyText"/>
        <w:tabs>
          <w:tab w:val="left" w:pos="6933"/>
        </w:tabs>
        <w:kinsoku w:val="0"/>
        <w:overflowPunct w:val="0"/>
        <w:spacing w:line="360" w:lineRule="auto"/>
        <w:ind w:left="0" w:firstLine="0"/>
        <w:jc w:val="center"/>
        <w:rPr>
          <w:rFonts w:ascii="Courier New" w:hAnsi="Courier New" w:cs="Courier New"/>
        </w:rPr>
      </w:pPr>
      <w:r w:rsidRPr="00DE169B">
        <w:rPr>
          <w:rFonts w:ascii="Courier New" w:hAnsi="Courier New" w:cs="Courier New"/>
          <w:spacing w:val="-1"/>
        </w:rPr>
        <w:t>02 64 03 0d fc f2 00</w:t>
      </w:r>
      <w:r w:rsidRPr="00DE169B">
        <w:rPr>
          <w:rFonts w:ascii="Courier New" w:hAnsi="Courier New" w:cs="Courier New"/>
        </w:rPr>
        <w:t xml:space="preserve"> </w:t>
      </w:r>
      <w:r w:rsidRPr="00DE169B">
        <w:rPr>
          <w:rFonts w:ascii="Courier New" w:hAnsi="Courier New" w:cs="Courier New"/>
          <w:spacing w:val="-1"/>
        </w:rPr>
        <w:t>00 00 00 45 00 00 5c 2b 1d</w:t>
      </w:r>
      <w:r w:rsidRPr="00DE169B">
        <w:rPr>
          <w:rFonts w:ascii="Courier New" w:hAnsi="Courier New" w:cs="Courier New"/>
          <w:spacing w:val="-1"/>
        </w:rPr>
        <w:tab/>
        <w:t>.d........E..\+.</w:t>
      </w:r>
    </w:p>
    <w:p w14:paraId="367D862F" w14:textId="19E13248" w:rsidR="00010627" w:rsidRPr="00DE169B" w:rsidRDefault="00010627" w:rsidP="00F075E8">
      <w:pPr>
        <w:pStyle w:val="BodyText"/>
        <w:kinsoku w:val="0"/>
        <w:overflowPunct w:val="0"/>
        <w:spacing w:before="7" w:line="360" w:lineRule="auto"/>
        <w:ind w:left="0" w:firstLine="0"/>
        <w:jc w:val="center"/>
        <w:rPr>
          <w:rFonts w:ascii="Courier New" w:hAnsi="Courier New" w:cs="Courier New"/>
          <w:sz w:val="17"/>
          <w:szCs w:val="17"/>
        </w:rPr>
      </w:pPr>
    </w:p>
    <w:p w14:paraId="08919697" w14:textId="7C6DF58D" w:rsidR="00010627" w:rsidRPr="00DE169B" w:rsidRDefault="00010627" w:rsidP="00F075E8">
      <w:pPr>
        <w:pStyle w:val="BodyText"/>
        <w:tabs>
          <w:tab w:val="left" w:pos="6932"/>
        </w:tabs>
        <w:kinsoku w:val="0"/>
        <w:overflowPunct w:val="0"/>
        <w:spacing w:line="360" w:lineRule="auto"/>
        <w:ind w:left="0" w:firstLine="0"/>
        <w:jc w:val="center"/>
        <w:rPr>
          <w:rFonts w:ascii="Courier New" w:hAnsi="Courier New" w:cs="Courier New"/>
        </w:rPr>
      </w:pPr>
      <w:r w:rsidRPr="00DE169B">
        <w:rPr>
          <w:rFonts w:ascii="Courier New" w:hAnsi="Courier New" w:cs="Courier New"/>
          <w:spacing w:val="-1"/>
        </w:rPr>
        <w:t>00 00 02 01 55 56 c0 a8 02 64 d5 c7 9f 5a 08 00</w:t>
      </w:r>
      <w:r w:rsidRPr="00DE169B">
        <w:rPr>
          <w:rFonts w:ascii="Courier New" w:hAnsi="Courier New" w:cs="Courier New"/>
          <w:spacing w:val="-1"/>
        </w:rPr>
        <w:tab/>
        <w:t>....UV...d...Z..</w:t>
      </w:r>
    </w:p>
    <w:p w14:paraId="544AC657" w14:textId="55DF3D6A" w:rsidR="00010627" w:rsidRPr="00DE169B" w:rsidRDefault="00010627" w:rsidP="00F075E8">
      <w:pPr>
        <w:pStyle w:val="BodyText"/>
        <w:kinsoku w:val="0"/>
        <w:overflowPunct w:val="0"/>
        <w:spacing w:before="7" w:line="360" w:lineRule="auto"/>
        <w:ind w:left="0" w:firstLine="0"/>
        <w:jc w:val="center"/>
        <w:rPr>
          <w:rFonts w:ascii="Courier New" w:hAnsi="Courier New" w:cs="Courier New"/>
          <w:sz w:val="17"/>
          <w:szCs w:val="17"/>
        </w:rPr>
      </w:pPr>
    </w:p>
    <w:p w14:paraId="53A7ED3E" w14:textId="44DD3D31" w:rsidR="00010627" w:rsidRDefault="00010627" w:rsidP="00F075E8">
      <w:pPr>
        <w:pStyle w:val="BodyText"/>
        <w:tabs>
          <w:tab w:val="left" w:pos="6932"/>
        </w:tabs>
        <w:kinsoku w:val="0"/>
        <w:overflowPunct w:val="0"/>
        <w:spacing w:line="360" w:lineRule="auto"/>
        <w:ind w:left="0" w:firstLine="0"/>
        <w:jc w:val="center"/>
        <w:rPr>
          <w:rFonts w:ascii="Courier New" w:hAnsi="Courier New" w:cs="Courier New"/>
        </w:rPr>
      </w:pPr>
      <w:r w:rsidRPr="00DE169B">
        <w:rPr>
          <w:rFonts w:ascii="Courier New" w:hAnsi="Courier New" w:cs="Courier New"/>
          <w:spacing w:val="-1"/>
        </w:rPr>
        <w:t>79 ff 02 00 7c 00 d1 52 fd 19</w:t>
      </w:r>
      <w:r>
        <w:rPr>
          <w:rFonts w:ascii="Courier New" w:hAnsi="Courier New" w:cs="Courier New"/>
          <w:spacing w:val="-1"/>
        </w:rPr>
        <w:t xml:space="preserve"> 00 00 00 00 00 00</w:t>
      </w:r>
      <w:r>
        <w:rPr>
          <w:rFonts w:ascii="Courier New" w:hAnsi="Courier New" w:cs="Courier New"/>
          <w:spacing w:val="-1"/>
        </w:rPr>
        <w:tab/>
        <w:t>y...|..R........</w:t>
      </w:r>
    </w:p>
    <w:p w14:paraId="6C45441B" w14:textId="6CC8F967" w:rsidR="00010627" w:rsidRDefault="00010627" w:rsidP="00F075E8">
      <w:pPr>
        <w:pStyle w:val="BodyText"/>
        <w:kinsoku w:val="0"/>
        <w:overflowPunct w:val="0"/>
        <w:spacing w:before="9" w:line="360" w:lineRule="auto"/>
        <w:ind w:left="0" w:firstLine="0"/>
        <w:jc w:val="center"/>
        <w:rPr>
          <w:rFonts w:ascii="Courier New" w:hAnsi="Courier New" w:cs="Courier New"/>
          <w:sz w:val="17"/>
          <w:szCs w:val="17"/>
        </w:rPr>
      </w:pPr>
    </w:p>
    <w:p w14:paraId="38529ED2" w14:textId="2C40D8C2" w:rsidR="00010627" w:rsidRDefault="00010627" w:rsidP="00F075E8">
      <w:pPr>
        <w:pStyle w:val="BodyText"/>
        <w:tabs>
          <w:tab w:val="left" w:pos="6932"/>
        </w:tabs>
        <w:kinsoku w:val="0"/>
        <w:overflowPunct w:val="0"/>
        <w:spacing w:line="360" w:lineRule="auto"/>
        <w:ind w:left="0" w:firstLine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spacing w:val="-1"/>
        </w:rPr>
        <w:t>00 00 ff 03 00 00 00 00 ff 03 00 00 00 00 ff 03</w:t>
      </w:r>
      <w:r>
        <w:rPr>
          <w:rFonts w:ascii="Courier New" w:hAnsi="Courier New" w:cs="Courier New"/>
          <w:spacing w:val="-1"/>
        </w:rPr>
        <w:tab/>
        <w:t>................</w:t>
      </w:r>
    </w:p>
    <w:p w14:paraId="54A39E0D" w14:textId="59BD0AC0" w:rsidR="00010627" w:rsidRDefault="00010627" w:rsidP="00F075E8">
      <w:pPr>
        <w:pStyle w:val="BodyText"/>
        <w:kinsoku w:val="0"/>
        <w:overflowPunct w:val="0"/>
        <w:spacing w:before="7" w:line="360" w:lineRule="auto"/>
        <w:ind w:left="0" w:firstLine="0"/>
        <w:jc w:val="center"/>
        <w:rPr>
          <w:rFonts w:ascii="Courier New" w:hAnsi="Courier New" w:cs="Courier New"/>
          <w:sz w:val="17"/>
          <w:szCs w:val="17"/>
        </w:rPr>
      </w:pPr>
    </w:p>
    <w:p w14:paraId="23F348AB" w14:textId="2D5868BE" w:rsidR="00010627" w:rsidRDefault="000A75E7" w:rsidP="0087392D">
      <w:pPr>
        <w:pStyle w:val="BodyText"/>
        <w:kinsoku w:val="0"/>
        <w:overflowPunct w:val="0"/>
        <w:spacing w:line="360" w:lineRule="auto"/>
        <w:ind w:left="633" w:hanging="547"/>
        <w:rPr>
          <w:rFonts w:ascii="Courier New" w:hAnsi="Courier New" w:cs="Courier New"/>
          <w:spacing w:val="-1"/>
          <w:rtl/>
        </w:rPr>
      </w:pPr>
      <w:r>
        <w:rPr>
          <w:rFonts w:ascii="Courier New" w:hAnsi="Courier New" w:cs="Courier New" w:hint="cs"/>
          <w:spacing w:val="-1"/>
          <w:rtl/>
        </w:rPr>
        <w:t xml:space="preserve">    </w:t>
      </w:r>
      <w:r w:rsidR="00010627">
        <w:rPr>
          <w:rFonts w:ascii="Courier New" w:hAnsi="Courier New" w:cs="Courier New"/>
          <w:spacing w:val="-1"/>
        </w:rPr>
        <w:t>00 00 00 00</w:t>
      </w:r>
    </w:p>
    <w:p w14:paraId="29DE879C" w14:textId="0843737A" w:rsidR="00A544F8" w:rsidRPr="00805907" w:rsidRDefault="000A75E7" w:rsidP="00A544F8">
      <w:pPr>
        <w:pStyle w:val="BodyText"/>
        <w:kinsoku w:val="0"/>
        <w:overflowPunct w:val="0"/>
        <w:bidi/>
        <w:ind w:left="0" w:firstLine="0"/>
        <w:rPr>
          <w:rFonts w:ascii="Courier New" w:hAnsi="Courier New" w:cs="B Nazanin"/>
          <w:sz w:val="24"/>
          <w:szCs w:val="24"/>
          <w:rtl/>
          <w:lang w:bidi="fa-IR"/>
        </w:rPr>
      </w:pPr>
      <w:r w:rsidRPr="000A75E7">
        <w:rPr>
          <w:rFonts w:ascii="Courier New" w:hAnsi="Courier New" w:cs="B Nazanin" w:hint="cs"/>
          <w:b/>
          <w:bCs/>
          <w:sz w:val="24"/>
          <w:szCs w:val="24"/>
          <w:rtl/>
        </w:rPr>
        <w:t>الف</w:t>
      </w:r>
      <w:r w:rsidRPr="000A75E7">
        <w:rPr>
          <w:rFonts w:ascii="Courier New" w:hAnsi="Courier New" w:cs="B Nazanin" w:hint="cs"/>
          <w:b/>
          <w:bCs/>
          <w:sz w:val="24"/>
          <w:szCs w:val="24"/>
          <w:rtl/>
          <w:lang w:bidi="fa-IR"/>
        </w:rPr>
        <w:t>)</w:t>
      </w:r>
      <w:r>
        <w:rPr>
          <w:rFonts w:ascii="Courier New" w:hAnsi="Courier New" w:cs="B Nazanin" w:hint="cs"/>
          <w:b/>
          <w:bCs/>
          <w:sz w:val="24"/>
          <w:szCs w:val="24"/>
          <w:rtl/>
          <w:lang w:bidi="fa-IR"/>
        </w:rPr>
        <w:t xml:space="preserve"> </w:t>
      </w:r>
      <w:r w:rsidRPr="000A75E7">
        <w:rPr>
          <w:rFonts w:ascii="Courier New" w:hAnsi="Courier New" w:cs="B Nazanin" w:hint="cs"/>
          <w:sz w:val="24"/>
          <w:szCs w:val="24"/>
          <w:rtl/>
          <w:lang w:bidi="fa-IR"/>
        </w:rPr>
        <w:t xml:space="preserve">هدر </w:t>
      </w:r>
      <w:r w:rsidRPr="000A75E7">
        <w:rPr>
          <w:rFonts w:ascii="Courier New" w:hAnsi="Courier New" w:cs="B Nazanin"/>
          <w:sz w:val="24"/>
          <w:szCs w:val="24"/>
          <w:lang w:bidi="fa-IR"/>
        </w:rPr>
        <w:t>IP</w:t>
      </w:r>
      <w:r w:rsidRPr="000A75E7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منطبق بر این فریم را روی شکل زیر تکمیل نمائید</w:t>
      </w:r>
      <w:r w:rsidR="00805907">
        <w:rPr>
          <w:rFonts w:ascii="Courier New" w:hAnsi="Courier New" w:cs="B Nazanin" w:hint="cs"/>
          <w:sz w:val="24"/>
          <w:szCs w:val="24"/>
          <w:rtl/>
          <w:lang w:bidi="fa-IR"/>
        </w:rPr>
        <w:t xml:space="preserve">. فرمت فریم </w:t>
      </w:r>
      <w:r w:rsidR="00805907">
        <w:rPr>
          <w:rFonts w:ascii="Courier New" w:hAnsi="Courier New" w:cs="B Nazanin"/>
          <w:sz w:val="24"/>
          <w:szCs w:val="24"/>
          <w:lang w:bidi="fa-IR"/>
        </w:rPr>
        <w:t>Ethernet</w:t>
      </w:r>
      <w:r w:rsidR="00805907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در انتهای فایل تمرین آورده شده است.</w:t>
      </w:r>
    </w:p>
    <w:p w14:paraId="234450E2" w14:textId="6927F50C" w:rsidR="000A75E7" w:rsidRDefault="000A75E7" w:rsidP="00512369">
      <w:pPr>
        <w:pStyle w:val="BodyText"/>
        <w:kinsoku w:val="0"/>
        <w:overflowPunct w:val="0"/>
        <w:bidi/>
        <w:ind w:left="0" w:firstLine="0"/>
        <w:rPr>
          <w:rFonts w:cs="B Nazanin"/>
          <w:sz w:val="24"/>
          <w:szCs w:val="24"/>
          <w:rtl/>
          <w:lang w:bidi="fa-IR"/>
        </w:rPr>
      </w:pPr>
      <w:r w:rsidRPr="000A75E7">
        <w:rPr>
          <w:rFonts w:ascii="Courier New" w:hAnsi="Courier New" w:cs="B Nazanin" w:hint="cs"/>
          <w:b/>
          <w:bCs/>
          <w:sz w:val="24"/>
          <w:szCs w:val="24"/>
          <w:rtl/>
          <w:lang w:bidi="fa-IR"/>
        </w:rPr>
        <w:t xml:space="preserve">ب) </w:t>
      </w:r>
      <w:r w:rsidRPr="000A75E7">
        <w:rPr>
          <w:rFonts w:cs="B Nazanin" w:hint="cs"/>
          <w:sz w:val="24"/>
          <w:szCs w:val="24"/>
          <w:rtl/>
          <w:lang w:bidi="fa-IR"/>
        </w:rPr>
        <w:t>آیا این بسته قطعه‌بندی شده است؟</w:t>
      </w:r>
    </w:p>
    <w:p w14:paraId="176AF347" w14:textId="3CF0AF24" w:rsidR="00512369" w:rsidRDefault="00DE169B" w:rsidP="00512369">
      <w:pPr>
        <w:pStyle w:val="BodyText"/>
        <w:kinsoku w:val="0"/>
        <w:overflowPunct w:val="0"/>
        <w:bidi/>
        <w:ind w:left="0" w:firstLine="0"/>
        <w:rPr>
          <w:rFonts w:cs="B Nazanin"/>
          <w:sz w:val="24"/>
          <w:szCs w:val="24"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AB45EC3" wp14:editId="787BD37D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6494780" cy="265430"/>
                <wp:effectExtent l="0" t="0" r="20320" b="20320"/>
                <wp:wrapNone/>
                <wp:docPr id="676" name="Rectangle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780" cy="2654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E6C92" w14:textId="5F1C9F89" w:rsidR="00DE169B" w:rsidRPr="00A544F8" w:rsidRDefault="00DE169B" w:rsidP="00DE169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92" w:firstLine="0"/>
                              <w:jc w:val="both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="00FF5F0E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چون </w:t>
                            </w:r>
                            <w:r w:rsidR="00FF5F0E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flags , fragmentation offset</w:t>
                            </w:r>
                            <w:r w:rsidR="00FF5F0E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صفر اند قطعا </w:t>
                            </w:r>
                            <w:r w:rsidR="00FF5F0E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fragmentation</w:t>
                            </w:r>
                            <w:r w:rsidR="00FF5F0E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نداشتیم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0B814EC" w14:textId="77777777" w:rsidR="00DE169B" w:rsidRDefault="00DE169B" w:rsidP="00DE16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45EC3" id="Rectangle 676" o:spid="_x0000_s1026" style="position:absolute;left:0;text-align:left;margin-left:0;margin-top:1.15pt;width:511.4pt;height:20.9pt;z-index:251795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" fillcolor="white [3201]" strokecolor="black [3213]" strokeweight="1pt">
                <v:textbox inset=",0">
                  <w:txbxContent>
                    <w:p w14:paraId="789E6C92" w14:textId="5F1C9F89" w:rsidR="00DE169B" w:rsidRPr="00A544F8" w:rsidRDefault="00DE169B" w:rsidP="00DE169B">
                      <w:pPr>
                        <w:pStyle w:val="BodyText"/>
                        <w:kinsoku w:val="0"/>
                        <w:overflowPunct w:val="0"/>
                        <w:bidi/>
                        <w:ind w:left="-92" w:firstLine="0"/>
                        <w:jc w:val="both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="00FF5F0E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چون </w:t>
                      </w:r>
                      <w:r w:rsidR="00FF5F0E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flags , fragmentation offset</w:t>
                      </w:r>
                      <w:r w:rsidR="00FF5F0E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صفر اند قطعا </w:t>
                      </w:r>
                      <w:r w:rsidR="00FF5F0E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fragmentation</w:t>
                      </w:r>
                      <w:r w:rsidR="00FF5F0E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نداشتیم</w:t>
                      </w: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</w:p>
                    <w:p w14:paraId="70B814EC" w14:textId="77777777" w:rsidR="00DE169B" w:rsidRDefault="00DE169B" w:rsidP="00DE169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488DC8" w14:textId="400321DA" w:rsidR="000A75E7" w:rsidRDefault="00A544F8" w:rsidP="00512369">
      <w:pPr>
        <w:bidi/>
        <w:spacing w:before="120"/>
        <w:rPr>
          <w:rFonts w:cs="B Nazanin"/>
          <w:sz w:val="24"/>
          <w:szCs w:val="24"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D3273B" wp14:editId="1B61951E">
                <wp:simplePos x="0" y="0"/>
                <wp:positionH relativeFrom="column">
                  <wp:posOffset>24154</wp:posOffset>
                </wp:positionH>
                <wp:positionV relativeFrom="paragraph">
                  <wp:posOffset>306741</wp:posOffset>
                </wp:positionV>
                <wp:extent cx="6495044" cy="431321"/>
                <wp:effectExtent l="0" t="0" r="20320" b="2603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044" cy="4313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3F1B9" w14:textId="48D7A71D" w:rsidR="009C1533" w:rsidRPr="00A544F8" w:rsidRDefault="009C1533" w:rsidP="00A544F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92" w:firstLine="0"/>
                              <w:jc w:val="both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پاسخ: </w:t>
                            </w:r>
                            <w:r w:rsidR="00FF5F0E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 xml:space="preserve">ICMP </w:t>
                            </w:r>
                            <w:r w:rsidR="00FF5F0E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است توضیحات بیشتر آخر فایل</w:t>
                            </w:r>
                          </w:p>
                          <w:p w14:paraId="336D2225" w14:textId="77777777" w:rsidR="009C1533" w:rsidRDefault="009C1533" w:rsidP="00A544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3273B" id="Rectangle 308" o:spid="_x0000_s1027" style="position:absolute;left:0;text-align:left;margin-left:1.9pt;margin-top:24.15pt;width:511.4pt;height:33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" fillcolor="white [3201]" strokecolor="black [3213]" strokeweight="1pt">
                <v:textbox inset=",0">
                  <w:txbxContent>
                    <w:p w14:paraId="5453F1B9" w14:textId="48D7A71D" w:rsidR="009C1533" w:rsidRPr="00A544F8" w:rsidRDefault="009C1533" w:rsidP="00A544F8">
                      <w:pPr>
                        <w:pStyle w:val="BodyText"/>
                        <w:kinsoku w:val="0"/>
                        <w:overflowPunct w:val="0"/>
                        <w:bidi/>
                        <w:ind w:left="-92" w:firstLine="0"/>
                        <w:jc w:val="both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پاسخ: </w:t>
                      </w:r>
                      <w:r w:rsidR="00FF5F0E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 xml:space="preserve">ICMP </w:t>
                      </w:r>
                      <w:r w:rsidR="00FF5F0E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است توضیحات بیشتر آخر فایل</w:t>
                      </w:r>
                    </w:p>
                    <w:p w14:paraId="336D2225" w14:textId="77777777" w:rsidR="009C1533" w:rsidRDefault="009C1533" w:rsidP="00A544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A75E7" w:rsidRPr="000A75E7">
        <w:rPr>
          <w:rFonts w:cs="B Nazanin" w:hint="cs"/>
          <w:b/>
          <w:bCs/>
          <w:sz w:val="24"/>
          <w:szCs w:val="24"/>
          <w:rtl/>
          <w:lang w:bidi="fa-IR"/>
        </w:rPr>
        <w:t>ج)</w:t>
      </w:r>
      <w:r w:rsidR="000A75E7" w:rsidRPr="000A75E7">
        <w:rPr>
          <w:rFonts w:cs="B Nazanin" w:hint="cs"/>
          <w:sz w:val="24"/>
          <w:szCs w:val="24"/>
          <w:rtl/>
          <w:lang w:bidi="fa-IR"/>
        </w:rPr>
        <w:t xml:space="preserve"> نوع داده بسته‌‌بندی شده از چه نوعی است؟</w:t>
      </w:r>
      <w:r w:rsidR="00661D5B">
        <w:rPr>
          <w:rFonts w:cs="B Nazanin" w:hint="cs"/>
          <w:sz w:val="24"/>
          <w:szCs w:val="24"/>
          <w:rtl/>
          <w:lang w:bidi="fa-IR"/>
        </w:rPr>
        <w:t xml:space="preserve"> </w:t>
      </w:r>
      <w:r w:rsidR="00AC6627">
        <w:rPr>
          <w:rFonts w:cs="B Nazanin" w:hint="cs"/>
          <w:sz w:val="24"/>
          <w:szCs w:val="24"/>
          <w:rtl/>
          <w:lang w:bidi="fa-IR"/>
        </w:rPr>
        <w:t xml:space="preserve">اگر این نوع داده (پروتکل مربوطه) را نمی‌شناسید، </w:t>
      </w:r>
      <w:r w:rsidR="00661D5B">
        <w:rPr>
          <w:rFonts w:cs="B Nazanin" w:hint="cs"/>
          <w:sz w:val="24"/>
          <w:szCs w:val="24"/>
          <w:rtl/>
          <w:lang w:bidi="fa-IR"/>
        </w:rPr>
        <w:t xml:space="preserve">درباره </w:t>
      </w:r>
      <w:r w:rsidR="00AC6627">
        <w:rPr>
          <w:rFonts w:cs="B Nazanin" w:hint="cs"/>
          <w:sz w:val="24"/>
          <w:szCs w:val="24"/>
          <w:rtl/>
          <w:lang w:bidi="fa-IR"/>
        </w:rPr>
        <w:t>آن تحقیق کنید.</w:t>
      </w:r>
    </w:p>
    <w:p w14:paraId="7F04C424" w14:textId="5DE77EF1" w:rsidR="00A544F8" w:rsidRDefault="00A544F8" w:rsidP="00A544F8">
      <w:pPr>
        <w:bidi/>
        <w:rPr>
          <w:rFonts w:cs="B Nazanin"/>
          <w:sz w:val="24"/>
          <w:szCs w:val="24"/>
          <w:lang w:bidi="fa-IR"/>
        </w:rPr>
      </w:pPr>
    </w:p>
    <w:p w14:paraId="5E8504A9" w14:textId="77777777" w:rsidR="00A544F8" w:rsidRDefault="00A544F8" w:rsidP="00512369">
      <w:pPr>
        <w:bidi/>
        <w:rPr>
          <w:rFonts w:cs="B Nazanin"/>
          <w:sz w:val="24"/>
          <w:szCs w:val="24"/>
          <w:rtl/>
          <w:lang w:bidi="fa-IR"/>
        </w:rPr>
      </w:pPr>
    </w:p>
    <w:p w14:paraId="61928D1E" w14:textId="77777777" w:rsidR="00A544F8" w:rsidRDefault="00A544F8" w:rsidP="00A544F8">
      <w:pPr>
        <w:bidi/>
        <w:rPr>
          <w:rFonts w:ascii="Courier New" w:hAnsi="Courier New" w:cs="Courier New"/>
        </w:rPr>
      </w:pPr>
    </w:p>
    <w:tbl>
      <w:tblPr>
        <w:tblpPr w:leftFromText="180" w:rightFromText="180" w:vertAnchor="text" w:horzAnchor="margin" w:tblpXSpec="right" w:tblpY="-25"/>
        <w:tblW w:w="101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8"/>
        <w:gridCol w:w="1289"/>
        <w:gridCol w:w="2370"/>
        <w:gridCol w:w="1331"/>
        <w:gridCol w:w="2304"/>
        <w:gridCol w:w="1663"/>
      </w:tblGrid>
      <w:tr w:rsidR="004315FE" w14:paraId="3753D46F" w14:textId="77777777" w:rsidTr="00512369">
        <w:trPr>
          <w:trHeight w:hRule="exact" w:val="548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3DC04213" w14:textId="77777777" w:rsidR="004315FE" w:rsidRDefault="004315FE" w:rsidP="004315FE">
            <w:pPr>
              <w:pStyle w:val="TableParagraph"/>
              <w:kinsoku w:val="0"/>
              <w:overflowPunct w:val="0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Version</w:t>
            </w:r>
          </w:p>
          <w:p w14:paraId="53221F83" w14:textId="4ECC60FB" w:rsidR="00F075E8" w:rsidRPr="004315FE" w:rsidRDefault="000F58CC" w:rsidP="004315FE">
            <w:pPr>
              <w:pStyle w:val="TableParagraph"/>
              <w:kinsoku w:val="0"/>
              <w:overflowPunct w:val="0"/>
              <w:ind w:left="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IPV4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71C9B053" w14:textId="77777777" w:rsidR="004315FE" w:rsidRDefault="004315FE" w:rsidP="004315FE">
            <w:pPr>
              <w:pStyle w:val="TableParagraph"/>
              <w:kinsoku w:val="0"/>
              <w:overflowPunct w:val="0"/>
              <w:spacing w:line="275" w:lineRule="auto"/>
              <w:ind w:left="63" w:right="70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Header</w:t>
            </w:r>
            <w:r w:rsidRPr="004315FE">
              <w:rPr>
                <w:spacing w:val="24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length</w:t>
            </w:r>
          </w:p>
          <w:p w14:paraId="5F1FD654" w14:textId="11B16E67" w:rsidR="00F075E8" w:rsidRPr="004315FE" w:rsidRDefault="000F58CC" w:rsidP="004315FE">
            <w:pPr>
              <w:pStyle w:val="TableParagraph"/>
              <w:kinsoku w:val="0"/>
              <w:overflowPunct w:val="0"/>
              <w:spacing w:line="275" w:lineRule="auto"/>
              <w:ind w:left="63" w:right="7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7812A8CA" w14:textId="77777777" w:rsidR="004315FE" w:rsidRDefault="004315FE" w:rsidP="004315FE">
            <w:pPr>
              <w:pStyle w:val="TableParagraph"/>
              <w:kinsoku w:val="0"/>
              <w:overflowPunct w:val="0"/>
              <w:ind w:left="66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Type</w:t>
            </w:r>
            <w:r w:rsidRPr="004315FE">
              <w:rPr>
                <w:sz w:val="20"/>
                <w:szCs w:val="20"/>
              </w:rPr>
              <w:t xml:space="preserve"> </w:t>
            </w:r>
            <w:r w:rsidRPr="004315FE">
              <w:rPr>
                <w:spacing w:val="-2"/>
                <w:sz w:val="20"/>
                <w:szCs w:val="20"/>
              </w:rPr>
              <w:t>of</w:t>
            </w:r>
            <w:r w:rsidRPr="004315FE">
              <w:rPr>
                <w:spacing w:val="3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Service</w:t>
            </w:r>
          </w:p>
          <w:p w14:paraId="636E4A60" w14:textId="189C5C79" w:rsidR="00F075E8" w:rsidRPr="004315FE" w:rsidRDefault="000F58CC" w:rsidP="004315FE">
            <w:pPr>
              <w:pStyle w:val="TableParagraph"/>
              <w:kinsoku w:val="0"/>
              <w:overflowPunct w:val="0"/>
              <w:ind w:left="6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52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67468C40" w14:textId="77777777" w:rsidR="004315FE" w:rsidRDefault="004315FE" w:rsidP="004315FE">
            <w:pPr>
              <w:pStyle w:val="TableParagraph"/>
              <w:kinsoku w:val="0"/>
              <w:overflowPunct w:val="0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Total</w:t>
            </w:r>
            <w:r w:rsidRPr="004315FE">
              <w:rPr>
                <w:spacing w:val="-2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length</w:t>
            </w:r>
          </w:p>
          <w:p w14:paraId="19283A5E" w14:textId="73E63FB8" w:rsidR="00F075E8" w:rsidRPr="00F075E8" w:rsidRDefault="000F58CC" w:rsidP="004315FE">
            <w:pPr>
              <w:pStyle w:val="TableParagraph"/>
              <w:kinsoku w:val="0"/>
              <w:overflowPunct w:val="0"/>
              <w:ind w:left="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</w:tr>
      <w:tr w:rsidR="004315FE" w14:paraId="40314E0D" w14:textId="77777777" w:rsidTr="00512369">
        <w:trPr>
          <w:trHeight w:hRule="exact" w:val="548"/>
        </w:trPr>
        <w:tc>
          <w:tcPr>
            <w:tcW w:w="48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7F6178" w14:textId="77777777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Identification</w:t>
            </w:r>
          </w:p>
          <w:p w14:paraId="27CD6C0B" w14:textId="2FA2F728" w:rsidR="004E467B" w:rsidRPr="004315FE" w:rsidRDefault="000F58CC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11.37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488963" w14:textId="77777777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  <w:r w:rsidRPr="004315FE">
              <w:rPr>
                <w:sz w:val="20"/>
                <w:szCs w:val="20"/>
              </w:rPr>
              <w:t>Flags</w:t>
            </w:r>
          </w:p>
          <w:p w14:paraId="0EB6B8FE" w14:textId="3C022451" w:rsidR="004E467B" w:rsidRPr="004315FE" w:rsidRDefault="000F58CC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3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1A2D76" w14:textId="77777777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Fragmentation</w:t>
            </w:r>
            <w:r w:rsidRPr="004315FE">
              <w:rPr>
                <w:spacing w:val="-3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offset</w:t>
            </w:r>
          </w:p>
          <w:p w14:paraId="12E39755" w14:textId="346EACBC" w:rsidR="004E467B" w:rsidRPr="004315FE" w:rsidRDefault="000F58CC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</w:tr>
      <w:tr w:rsidR="004315FE" w14:paraId="7AE8DB6A" w14:textId="77777777" w:rsidTr="00512369">
        <w:trPr>
          <w:trHeight w:hRule="exact" w:val="530"/>
        </w:trPr>
        <w:tc>
          <w:tcPr>
            <w:tcW w:w="2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6C01E0" w14:textId="77777777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TTL</w:t>
            </w:r>
          </w:p>
          <w:p w14:paraId="7F90F4F4" w14:textId="2FEDCA74" w:rsidR="004E467B" w:rsidRPr="004315FE" w:rsidRDefault="000F58CC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CBAD79" w14:textId="77777777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6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Protocol</w:t>
            </w:r>
          </w:p>
          <w:p w14:paraId="771239A3" w14:textId="5B233C15" w:rsidR="004E467B" w:rsidRPr="004315FE" w:rsidRDefault="000F58CC" w:rsidP="004315FE">
            <w:pPr>
              <w:pStyle w:val="TableParagraph"/>
              <w:kinsoku w:val="0"/>
              <w:overflowPunct w:val="0"/>
              <w:spacing w:line="251" w:lineRule="exact"/>
              <w:ind w:left="6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</w:t>
            </w:r>
          </w:p>
        </w:tc>
        <w:tc>
          <w:tcPr>
            <w:tcW w:w="52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90D9A4" w14:textId="6319C5BC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Header</w:t>
            </w:r>
            <w:r w:rsidRPr="004315FE">
              <w:rPr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checksum</w:t>
            </w:r>
          </w:p>
          <w:p w14:paraId="5AC217D9" w14:textId="24140505" w:rsidR="004E467B" w:rsidRDefault="000F58CC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23017</w:t>
            </w:r>
          </w:p>
          <w:p w14:paraId="113A0BF1" w14:textId="2AFA2DF7" w:rsidR="004E467B" w:rsidRPr="004315FE" w:rsidRDefault="004E467B" w:rsidP="004E467B">
            <w:pPr>
              <w:pStyle w:val="TableParagraph"/>
              <w:kinsoku w:val="0"/>
              <w:overflowPunct w:val="0"/>
              <w:spacing w:line="251" w:lineRule="exact"/>
              <w:ind w:left="63"/>
              <w:rPr>
                <w:sz w:val="20"/>
                <w:szCs w:val="20"/>
              </w:rPr>
            </w:pPr>
          </w:p>
        </w:tc>
      </w:tr>
      <w:tr w:rsidR="004315FE" w14:paraId="1ECBCF26" w14:textId="77777777" w:rsidTr="00512369">
        <w:trPr>
          <w:trHeight w:hRule="exact" w:val="539"/>
        </w:trPr>
        <w:tc>
          <w:tcPr>
            <w:tcW w:w="101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52B705" w14:textId="77777777" w:rsidR="004315FE" w:rsidRDefault="004315FE" w:rsidP="004315FE">
            <w:pPr>
              <w:pStyle w:val="TableParagraph"/>
              <w:kinsoku w:val="0"/>
              <w:overflowPunct w:val="0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 xml:space="preserve">Source </w:t>
            </w:r>
            <w:r w:rsidRPr="004315FE">
              <w:rPr>
                <w:spacing w:val="-2"/>
                <w:sz w:val="20"/>
                <w:szCs w:val="20"/>
              </w:rPr>
              <w:t>IP</w:t>
            </w:r>
            <w:r w:rsidRPr="004315FE">
              <w:rPr>
                <w:spacing w:val="1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address</w:t>
            </w:r>
          </w:p>
          <w:p w14:paraId="4EBC09AB" w14:textId="26347838" w:rsidR="0021360E" w:rsidRPr="004315FE" w:rsidRDefault="000F58CC" w:rsidP="004315FE">
            <w:pPr>
              <w:pStyle w:val="TableParagraph"/>
              <w:kinsoku w:val="0"/>
              <w:overflowPunct w:val="0"/>
              <w:ind w:left="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195.66.224.140</w:t>
            </w:r>
          </w:p>
        </w:tc>
      </w:tr>
      <w:tr w:rsidR="004315FE" w14:paraId="3FF5E73D" w14:textId="77777777" w:rsidTr="00512369">
        <w:trPr>
          <w:trHeight w:hRule="exact" w:val="548"/>
        </w:trPr>
        <w:tc>
          <w:tcPr>
            <w:tcW w:w="101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8B5405" w14:textId="77777777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Destination</w:t>
            </w:r>
            <w:r w:rsidRPr="004315FE">
              <w:rPr>
                <w:sz w:val="20"/>
                <w:szCs w:val="20"/>
              </w:rPr>
              <w:t xml:space="preserve"> </w:t>
            </w:r>
            <w:r w:rsidRPr="004315FE">
              <w:rPr>
                <w:spacing w:val="-2"/>
                <w:sz w:val="20"/>
                <w:szCs w:val="20"/>
              </w:rPr>
              <w:t>IP</w:t>
            </w:r>
            <w:r w:rsidRPr="004315FE">
              <w:rPr>
                <w:spacing w:val="1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address</w:t>
            </w:r>
          </w:p>
          <w:p w14:paraId="66CA91E9" w14:textId="74439A52" w:rsidR="0021360E" w:rsidRDefault="000F58CC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192.168.2.100</w:t>
            </w:r>
          </w:p>
          <w:p w14:paraId="527DD234" w14:textId="4D0C2A96" w:rsidR="000F58CC" w:rsidRPr="004315FE" w:rsidRDefault="000F58CC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</w:p>
        </w:tc>
      </w:tr>
      <w:tr w:rsidR="004315FE" w14:paraId="2583298F" w14:textId="77777777" w:rsidTr="00512369">
        <w:trPr>
          <w:trHeight w:hRule="exact" w:val="530"/>
        </w:trPr>
        <w:tc>
          <w:tcPr>
            <w:tcW w:w="85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3C96A9" w14:textId="2ABEBA74" w:rsidR="004315FE" w:rsidRDefault="00782B1C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>
              <w:rPr>
                <w:rFonts w:hint="cs"/>
                <w:spacing w:val="-1"/>
                <w:sz w:val="20"/>
                <w:szCs w:val="20"/>
                <w:rtl/>
              </w:rPr>
              <w:t xml:space="preserve">                                </w:t>
            </w:r>
            <w:r w:rsidR="004315FE" w:rsidRPr="004315FE">
              <w:rPr>
                <w:spacing w:val="-1"/>
                <w:sz w:val="20"/>
                <w:szCs w:val="20"/>
              </w:rPr>
              <w:t>Options</w:t>
            </w:r>
          </w:p>
          <w:p w14:paraId="76CEA8F9" w14:textId="48217D82" w:rsidR="00843166" w:rsidRPr="004315FE" w:rsidRDefault="000F58CC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5E8FAA" w14:textId="66A82E79" w:rsidR="004315FE" w:rsidRDefault="00843166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P</w:t>
            </w:r>
            <w:r w:rsidR="004315FE" w:rsidRPr="004315FE">
              <w:rPr>
                <w:spacing w:val="-1"/>
                <w:sz w:val="20"/>
                <w:szCs w:val="20"/>
              </w:rPr>
              <w:t>adding</w:t>
            </w:r>
          </w:p>
          <w:p w14:paraId="71355177" w14:textId="61B57BB3" w:rsidR="00843166" w:rsidRPr="004315FE" w:rsidRDefault="000F58CC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4315FE" w14:paraId="751E0C32" w14:textId="77777777" w:rsidTr="00512369">
        <w:trPr>
          <w:trHeight w:hRule="exact" w:val="449"/>
        </w:trPr>
        <w:tc>
          <w:tcPr>
            <w:tcW w:w="101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B0F6B5" w14:textId="77777777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Data</w:t>
            </w:r>
          </w:p>
          <w:p w14:paraId="684D3603" w14:textId="40B0129B" w:rsidR="000F58CC" w:rsidRPr="004315FE" w:rsidRDefault="000F58CC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pacing w:val="-1"/>
                <w:sz w:val="20"/>
                <w:szCs w:val="20"/>
                <w:rtl/>
                <w:lang w:bidi="fa-IR"/>
              </w:rPr>
              <w:t>3 ردیف آخر</w:t>
            </w:r>
          </w:p>
        </w:tc>
      </w:tr>
    </w:tbl>
    <w:p w14:paraId="7AE43A9F" w14:textId="77777777" w:rsidR="00327C62" w:rsidRPr="00327C62" w:rsidRDefault="00327C62" w:rsidP="00327C62">
      <w:pPr>
        <w:pStyle w:val="BodyText"/>
        <w:kinsoku w:val="0"/>
        <w:overflowPunct w:val="0"/>
        <w:bidi/>
        <w:spacing w:before="72" w:line="276" w:lineRule="auto"/>
        <w:ind w:left="0" w:right="568" w:firstLine="0"/>
        <w:jc w:val="both"/>
        <w:rPr>
          <w:rFonts w:cs="B Nazanin"/>
          <w:noProof/>
          <w:sz w:val="16"/>
          <w:szCs w:val="16"/>
          <w:rtl/>
        </w:rPr>
      </w:pPr>
    </w:p>
    <w:p w14:paraId="3E62E96A" w14:textId="30442DED" w:rsidR="00327C62" w:rsidRDefault="00327C62" w:rsidP="000D3EE4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ascii="Courier New" w:hAnsi="Courier New" w:cs="B Nazanin"/>
          <w:rtl/>
          <w:lang w:bidi="fa-IR"/>
        </w:rPr>
      </w:pPr>
      <w:r>
        <w:rPr>
          <w:rFonts w:cs="B Nazanin"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4A763E" wp14:editId="529667FE">
                <wp:simplePos x="0" y="0"/>
                <wp:positionH relativeFrom="margin">
                  <wp:posOffset>6901</wp:posOffset>
                </wp:positionH>
                <wp:positionV relativeFrom="paragraph">
                  <wp:posOffset>310599</wp:posOffset>
                </wp:positionV>
                <wp:extent cx="6633689" cy="45719"/>
                <wp:effectExtent l="0" t="0" r="15240" b="12065"/>
                <wp:wrapNone/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3368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4C60F69C" id="Rectangle 491" o:spid="_x0000_s1026" style="position:absolute;margin-left:.55pt;margin-top:24.45pt;width:522.35pt;height:3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" fillcolor="#94b6d2 [3204]" strokecolor="#345c7d [1604]" strokeweight="1pt">
                <w10:wrap anchorx="margin"/>
              </v:rect>
            </w:pict>
          </mc:Fallback>
        </mc:AlternateContent>
      </w:r>
      <w:r>
        <w:rPr>
          <w:rFonts w:cs="B Nazanin" w:hint="cs"/>
          <w:b/>
          <w:bCs/>
          <w:noProof/>
          <w:sz w:val="28"/>
          <w:szCs w:val="28"/>
          <w:rtl/>
        </w:rPr>
        <w:t>پروتکل مسیریابی مبتنی بر بردار فاصله</w:t>
      </w:r>
      <w:r>
        <w:rPr>
          <w:rStyle w:val="FootnoteReference"/>
          <w:rFonts w:cs="B Nazanin"/>
          <w:b/>
          <w:bCs/>
          <w:noProof/>
          <w:sz w:val="28"/>
          <w:szCs w:val="28"/>
          <w:rtl/>
        </w:rPr>
        <w:footnoteReference w:id="1"/>
      </w:r>
      <w:r>
        <w:rPr>
          <w:rFonts w:cs="B Nazanin" w:hint="cs"/>
          <w:b/>
          <w:bCs/>
          <w:noProof/>
          <w:sz w:val="36"/>
          <w:szCs w:val="36"/>
          <w:rtl/>
        </w:rPr>
        <w:t xml:space="preserve"> </w:t>
      </w:r>
    </w:p>
    <w:p w14:paraId="1E5D463C" w14:textId="50CC4B37" w:rsidR="000D3EE4" w:rsidRPr="00646002" w:rsidRDefault="004D37EC" w:rsidP="00646002">
      <w:pPr>
        <w:bidi/>
        <w:ind w:left="-216"/>
        <w:jc w:val="both"/>
        <w:rPr>
          <w:rFonts w:cs="B Nazanin"/>
          <w:sz w:val="24"/>
          <w:szCs w:val="24"/>
          <w:rtl/>
          <w:lang w:bidi="fa-IR"/>
        </w:rPr>
      </w:pPr>
      <w:r w:rsidRPr="00646002">
        <w:rPr>
          <w:rFonts w:hint="cs"/>
          <w:b/>
          <w:bCs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736064" behindDoc="1" locked="0" layoutInCell="1" allowOverlap="1" wp14:anchorId="32510DD5" wp14:editId="3ABA5ABB">
                <wp:simplePos x="0" y="0"/>
                <wp:positionH relativeFrom="column">
                  <wp:posOffset>-86995</wp:posOffset>
                </wp:positionH>
                <wp:positionV relativeFrom="paragraph">
                  <wp:posOffset>1139987</wp:posOffset>
                </wp:positionV>
                <wp:extent cx="2225040" cy="1069340"/>
                <wp:effectExtent l="0" t="0" r="22860" b="1651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0" cy="1069340"/>
                          <a:chOff x="0" y="0"/>
                          <a:chExt cx="2822575" cy="1322070"/>
                        </a:xfrm>
                      </wpg:grpSpPr>
                      <wps:wsp>
                        <wps:cNvPr id="8" name="Straight Arrow Connector 8"/>
                        <wps:cNvCnPr>
                          <a:cxnSpLocks noChangeShapeType="1"/>
                        </wps:cNvCnPr>
                        <wps:spPr bwMode="auto">
                          <a:xfrm>
                            <a:off x="1489710" y="533400"/>
                            <a:ext cx="635" cy="461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" name="Group 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22575" cy="1322070"/>
                            <a:chOff x="3693" y="3499"/>
                            <a:chExt cx="4445" cy="2082"/>
                          </a:xfrm>
                        </wpg:grpSpPr>
                        <wpg:grpSp>
                          <wpg:cNvPr id="10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3901" y="3667"/>
                              <a:ext cx="4237" cy="1914"/>
                              <a:chOff x="3901" y="4320"/>
                              <a:chExt cx="4237" cy="1914"/>
                            </a:xfrm>
                          </wpg:grpSpPr>
                          <wps:wsp>
                            <wps:cNvPr id="11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1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0A2C6F" w14:textId="77777777" w:rsidR="009C1533" w:rsidRPr="00E12E7D" w:rsidRDefault="009C1533" w:rsidP="007D109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AutoShap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1" y="5564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57A7BE" w14:textId="77777777" w:rsidR="009C1533" w:rsidRPr="00E12E7D" w:rsidRDefault="009C1533" w:rsidP="007D109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AutoShap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51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CB02F5" w14:textId="77777777" w:rsidR="009C1533" w:rsidRPr="00E12E7D" w:rsidRDefault="009C1533" w:rsidP="007D109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76" y="5564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3D502B" w14:textId="77777777" w:rsidR="009C1533" w:rsidRPr="00E12E7D" w:rsidRDefault="009C1533" w:rsidP="007D109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76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3928F5" w14:textId="77777777" w:rsidR="009C1533" w:rsidRPr="00E12E7D" w:rsidRDefault="009C1533" w:rsidP="007D109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88" y="4672"/>
                                <a:ext cx="1088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63" y="4672"/>
                                <a:ext cx="10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1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186" y="4990"/>
                                <a:ext cx="17" cy="57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1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363" y="4990"/>
                                <a:ext cx="1289" cy="78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AutoShap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88" y="5894"/>
                                <a:ext cx="10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3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6" y="3499"/>
                              <a:ext cx="53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E526B4" w14:textId="77777777" w:rsidR="009C1533" w:rsidRPr="00B728AE" w:rsidRDefault="009C1533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8" y="3499"/>
                              <a:ext cx="53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0ABE99" w14:textId="77777777" w:rsidR="009C1533" w:rsidRPr="00B728AE" w:rsidRDefault="009C1533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3" y="4337"/>
                              <a:ext cx="37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3EF37C" w14:textId="77777777" w:rsidR="009C1533" w:rsidRPr="00B728AE" w:rsidRDefault="009C1533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56" y="4442"/>
                              <a:ext cx="37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0FB849" w14:textId="77777777" w:rsidR="009C1533" w:rsidRPr="00B728AE" w:rsidRDefault="009C1533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8" y="4320"/>
                              <a:ext cx="327" cy="4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1D9300" w14:textId="603F31D8" w:rsidR="009C1533" w:rsidRPr="00B728AE" w:rsidRDefault="00FE0B30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75" y="4772"/>
                              <a:ext cx="376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9D2F9C" w14:textId="77777777" w:rsidR="009C1533" w:rsidRPr="00B728AE" w:rsidRDefault="009C1533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510DD5" id="Group 135" o:spid="_x0000_s1028" style="position:absolute;left:0;text-align:left;margin-left:-6.85pt;margin-top:89.75pt;width:175.2pt;height:84.2pt;z-index:-251580416;mso-width-relative:margin;mso-height-relative:margin" coordsize="28225,1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9" type="#_x0000_t32" style="position:absolute;left:14897;top:5334;width:6;height:4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<v:group id="Group 9" o:spid="_x0000_s1030" style="position:absolute;width:28225;height:13220" coordorigin="3693,3499" coordsize="4445,2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4" o:spid="_x0000_s1031" style="position:absolute;left:3901;top:3667;width:4237;height:1914" coordorigin="3901,4320" coordsize="4237,1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5" o:spid="_x0000_s1032" type="#_x0000_t120" style="position:absolute;left:3901;top:4320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">
                      <v:textbox>
                        <w:txbxContent>
                          <w:p w14:paraId="7B0A2C6F" w14:textId="77777777" w:rsidR="009C1533" w:rsidRPr="00E12E7D" w:rsidRDefault="009C1533" w:rsidP="007D109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AutoShape 6" o:spid="_x0000_s1033" type="#_x0000_t120" style="position:absolute;left:3901;top:5564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">
                      <v:textbox>
                        <w:txbxContent>
                          <w:p w14:paraId="5057A7BE" w14:textId="77777777" w:rsidR="009C1533" w:rsidRPr="00E12E7D" w:rsidRDefault="009C1533" w:rsidP="007D109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AutoShape 7" o:spid="_x0000_s1034" type="#_x0000_t120" style="position:absolute;left:7451;top:4320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">
                      <v:textbox>
                        <w:txbxContent>
                          <w:p w14:paraId="4DCB02F5" w14:textId="77777777" w:rsidR="009C1533" w:rsidRPr="00E12E7D" w:rsidRDefault="009C1533" w:rsidP="007D109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AutoShape 8" o:spid="_x0000_s1035" type="#_x0000_t120" style="position:absolute;left:5676;top:5564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">
                      <v:textbox>
                        <w:txbxContent>
                          <w:p w14:paraId="003D502B" w14:textId="77777777" w:rsidR="009C1533" w:rsidRPr="00E12E7D" w:rsidRDefault="009C1533" w:rsidP="007D109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AutoShape 9" o:spid="_x0000_s1036" type="#_x0000_t120" style="position:absolute;left:5676;top:4320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">
                      <v:textbox>
                        <w:txbxContent>
                          <w:p w14:paraId="4B3928F5" w14:textId="77777777" w:rsidR="009C1533" w:rsidRPr="00E12E7D" w:rsidRDefault="009C1533" w:rsidP="007D109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AutoShape 10" o:spid="_x0000_s1037" type="#_x0000_t32" style="position:absolute;left:4588;top:4672;width:108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  <v:shape id="AutoShape 11" o:spid="_x0000_s1038" type="#_x0000_t32" style="position:absolute;left:6363;top:4672;width:10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    <v:shape id="AutoShape 12" o:spid="_x0000_s1039" type="#_x0000_t32" style="position:absolute;left:4186;top:4990;width:17;height: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fDr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VqfvqQfIHe/AAAA//8DAFBLAQItABQABgAIAAAAIQDb4fbL7gAAAIUBAAATAAAAAAAAAAAAAAAA&#10;AAAAAABbQ29udGVudF9UeXBlc10ueG1sUEsBAi0AFAAGAAgAAAAhAFr0LFu/AAAAFQEAAAsAAAAA&#10;AAAAAAAAAAAAHwEAAF9yZWxzLy5yZWxzUEsBAi0AFAAGAAgAAAAhADVh8OvBAAAA2wAAAA8AAAAA&#10;AAAAAAAAAAAABwIAAGRycy9kb3ducmV2LnhtbFBLBQYAAAAAAwADALcAAAD1AgAAAAA=&#10;"/>
                    <v:shape id="AutoShape 13" o:spid="_x0000_s1040" type="#_x0000_t32" style="position:absolute;left:6363;top:4990;width:1289;height:7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"/>
                    <v:shape id="AutoShape 14" o:spid="_x0000_s1041" type="#_x0000_t32" style="position:absolute;left:4588;top:5894;width:10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42" type="#_x0000_t202" style="position:absolute;left:4756;top:3499;width:53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" strokecolor="white [3212]">
                    <v:textbox>
                      <w:txbxContent>
                        <w:p w14:paraId="6AE526B4" w14:textId="77777777" w:rsidR="009C1533" w:rsidRPr="00B728AE" w:rsidRDefault="009C1533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6" o:spid="_x0000_s1043" type="#_x0000_t202" style="position:absolute;left:6538;top:3499;width:53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" strokecolor="white [3212]">
                    <v:textbox>
                      <w:txbxContent>
                        <w:p w14:paraId="740ABE99" w14:textId="77777777" w:rsidR="009C1533" w:rsidRPr="00B728AE" w:rsidRDefault="009C1533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7" o:spid="_x0000_s1044" type="#_x0000_t202" style="position:absolute;left:3693;top:4337;width:37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" strokecolor="white [3212]">
                    <v:textbox>
                      <w:txbxContent>
                        <w:p w14:paraId="5B3EF37C" w14:textId="77777777" w:rsidR="009C1533" w:rsidRPr="00B728AE" w:rsidRDefault="009C1533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8" o:spid="_x0000_s1045" type="#_x0000_t202" style="position:absolute;left:5556;top:4442;width:37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" strokecolor="white [3212]">
                    <v:textbox>
                      <w:txbxContent>
                        <w:p w14:paraId="190FB849" w14:textId="77777777" w:rsidR="009C1533" w:rsidRPr="00B728AE" w:rsidRDefault="009C1533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9" o:spid="_x0000_s1046" type="#_x0000_t202" style="position:absolute;left:6538;top:4320;width:32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" strokecolor="white [3212]">
                    <v:textbox>
                      <w:txbxContent>
                        <w:p w14:paraId="0B1D9300" w14:textId="603F31D8" w:rsidR="009C1533" w:rsidRPr="00B728AE" w:rsidRDefault="00FE0B30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0" o:spid="_x0000_s1047" type="#_x0000_t202" style="position:absolute;left:4875;top:4772;width:37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" strokecolor="white [3212]">
                    <v:textbox>
                      <w:txbxContent>
                        <w:p w14:paraId="089D2F9C" w14:textId="77777777" w:rsidR="009C1533" w:rsidRPr="00B728AE" w:rsidRDefault="009C1533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D1092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در توپولوژی شبکه داده شده در شکل، 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فرض می‌کنیم مسیریابی مبتنی بر پروتکل </w:t>
      </w:r>
      <w:r w:rsidR="00C3254D" w:rsidRPr="00646002">
        <w:rPr>
          <w:rFonts w:ascii="Courier New" w:hAnsi="Courier New" w:cs="B Nazanin"/>
          <w:sz w:val="24"/>
          <w:szCs w:val="24"/>
          <w:lang w:bidi="fa-IR"/>
        </w:rPr>
        <w:t>RIP</w:t>
      </w:r>
      <w:r w:rsidR="00714FDE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بدون مکانیزم‌های کمکی و بر اساس</w:t>
      </w:r>
      <w:r w:rsidR="00EE7AF8" w:rsidRPr="00646002">
        <w:rPr>
          <w:rFonts w:cs="B Nazanin" w:hint="cs"/>
          <w:sz w:val="24"/>
          <w:szCs w:val="24"/>
          <w:rtl/>
          <w:lang w:bidi="fa-IR"/>
        </w:rPr>
        <w:t xml:space="preserve"> معیار کیفیت سرویس لینک </w:t>
      </w:r>
      <w:r w:rsidR="00714FDE" w:rsidRPr="00646002">
        <w:rPr>
          <w:rFonts w:cs="B Nazanin" w:hint="cs"/>
          <w:sz w:val="24"/>
          <w:szCs w:val="24"/>
          <w:rtl/>
          <w:lang w:bidi="fa-IR"/>
        </w:rPr>
        <w:t xml:space="preserve">به عنوان فاصله (به جای تعداد گام) </w:t>
      </w:r>
      <w:r w:rsidR="00EE7AF8" w:rsidRPr="00646002">
        <w:rPr>
          <w:rFonts w:cs="B Nazanin" w:hint="cs"/>
          <w:sz w:val="24"/>
          <w:szCs w:val="24"/>
          <w:rtl/>
          <w:lang w:bidi="fa-IR"/>
        </w:rPr>
        <w:t>استفاده می‌شود.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</w:t>
      </w:r>
      <w:r w:rsidR="00EE7AF8" w:rsidRPr="00646002">
        <w:rPr>
          <w:rFonts w:cs="B Nazanin" w:hint="cs"/>
          <w:sz w:val="24"/>
          <w:szCs w:val="24"/>
          <w:rtl/>
          <w:lang w:bidi="fa-IR"/>
        </w:rPr>
        <w:t xml:space="preserve">با فرض اینکه </w:t>
      </w:r>
      <w:r w:rsidR="006434E7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در لحظه </w:t>
      </w:r>
      <w:r w:rsidR="006434E7" w:rsidRPr="00646002">
        <w:rPr>
          <w:rFonts w:ascii="Courier New" w:hAnsi="Courier New" w:cs="B Nazanin"/>
          <w:sz w:val="24"/>
          <w:szCs w:val="24"/>
          <w:lang w:bidi="fa-IR"/>
        </w:rPr>
        <w:t>t = 0</w:t>
      </w:r>
      <w:r w:rsidR="006434E7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هر مسیریاب صرفا از وجود همسایه‌های خود مطلع است</w:t>
      </w:r>
      <w:r w:rsidR="00EE7AF8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و </w:t>
      </w:r>
      <w:r w:rsidR="004C117B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هر 35 ثانیه یکبار 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>زمان‌سنج دوره‌ای</w:t>
      </w:r>
      <w:r w:rsidR="00C3254D" w:rsidRPr="00646002">
        <w:rPr>
          <w:rStyle w:val="FootnoteReference"/>
          <w:rFonts w:ascii="Courier New" w:hAnsi="Courier New" w:cs="B Nazanin"/>
          <w:sz w:val="24"/>
          <w:szCs w:val="24"/>
          <w:rtl/>
          <w:lang w:bidi="fa-IR"/>
        </w:rPr>
        <w:footnoteReference w:id="2"/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</w:t>
      </w:r>
      <w:r w:rsidR="00F1040E" w:rsidRPr="00646002">
        <w:rPr>
          <w:rFonts w:ascii="Courier New" w:hAnsi="Courier New" w:cs="B Nazanin" w:hint="cs"/>
          <w:sz w:val="24"/>
          <w:szCs w:val="24"/>
          <w:rtl/>
          <w:lang w:bidi="fa-IR"/>
        </w:rPr>
        <w:t>مسیریاب‌های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</w:t>
      </w:r>
      <w:r w:rsidR="00C3254D" w:rsidRPr="00646002">
        <w:rPr>
          <w:rFonts w:ascii="Courier New" w:hAnsi="Courier New" w:cs="B Nazanin"/>
          <w:sz w:val="24"/>
          <w:szCs w:val="24"/>
          <w:lang w:bidi="fa-IR"/>
        </w:rPr>
        <w:t>A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، </w:t>
      </w:r>
      <w:r w:rsidR="00F1040E" w:rsidRPr="00646002">
        <w:rPr>
          <w:rFonts w:ascii="Courier New" w:hAnsi="Courier New" w:cs="B Nazanin"/>
          <w:sz w:val="24"/>
          <w:szCs w:val="24"/>
          <w:lang w:bidi="fa-IR"/>
        </w:rPr>
        <w:t>B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، </w:t>
      </w:r>
      <w:r w:rsidR="00F1040E" w:rsidRPr="00646002">
        <w:rPr>
          <w:rFonts w:ascii="Courier New" w:hAnsi="Courier New" w:cs="B Nazanin"/>
          <w:sz w:val="24"/>
          <w:szCs w:val="24"/>
          <w:lang w:bidi="fa-IR"/>
        </w:rPr>
        <w:t>C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، </w:t>
      </w:r>
      <w:r w:rsidR="00F1040E" w:rsidRPr="00646002">
        <w:rPr>
          <w:rFonts w:ascii="Courier New" w:hAnsi="Courier New" w:cs="B Nazanin"/>
          <w:sz w:val="24"/>
          <w:szCs w:val="24"/>
          <w:lang w:bidi="fa-IR"/>
        </w:rPr>
        <w:t>D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و </w:t>
      </w:r>
      <w:r w:rsidR="00F1040E" w:rsidRPr="00646002">
        <w:rPr>
          <w:rFonts w:ascii="Courier New" w:hAnsi="Courier New" w:cs="B Nazanin"/>
          <w:sz w:val="24"/>
          <w:szCs w:val="24"/>
          <w:lang w:bidi="fa-IR"/>
        </w:rPr>
        <w:t>E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</w:t>
      </w:r>
      <w:r w:rsidR="004C117B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دوباره </w:t>
      </w:r>
      <w:r w:rsidR="00DE69D9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به ترتیب به مقدار 25، </w:t>
      </w:r>
      <w:r w:rsidR="0002209A" w:rsidRPr="00646002">
        <w:rPr>
          <w:rFonts w:ascii="Courier New" w:hAnsi="Courier New" w:cs="B Nazanin" w:hint="cs"/>
          <w:sz w:val="24"/>
          <w:szCs w:val="24"/>
          <w:rtl/>
          <w:lang w:bidi="fa-IR"/>
        </w:rPr>
        <w:t>35</w:t>
      </w:r>
      <w:r w:rsidR="00DE69D9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، 30، 26 و 32 ثانیه تنظیم </w:t>
      </w:r>
      <w:r w:rsidR="004C117B" w:rsidRPr="00646002">
        <w:rPr>
          <w:rFonts w:ascii="Courier New" w:hAnsi="Courier New" w:cs="B Nazanin" w:hint="cs"/>
          <w:sz w:val="24"/>
          <w:szCs w:val="24"/>
          <w:rtl/>
          <w:lang w:bidi="fa-IR"/>
        </w:rPr>
        <w:t>می‌شود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>،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به سوالات زیر پاسخ دهید</w:t>
      </w:r>
      <w:r w:rsidR="009D6AA1" w:rsidRPr="00646002">
        <w:rPr>
          <w:rFonts w:cs="B Nazanin" w:hint="cs"/>
          <w:sz w:val="24"/>
          <w:szCs w:val="24"/>
          <w:rtl/>
          <w:lang w:bidi="fa-IR"/>
        </w:rPr>
        <w:t xml:space="preserve">. 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در سوالات، هر مرحله </w:t>
      </w:r>
      <w:r w:rsidR="00F65F16" w:rsidRPr="00646002">
        <w:rPr>
          <w:rFonts w:cs="B Nazanin"/>
          <w:sz w:val="24"/>
          <w:szCs w:val="24"/>
          <w:lang w:bidi="fa-IR"/>
        </w:rPr>
        <w:t>n</w:t>
      </w:r>
      <w:r w:rsidR="00F65F16" w:rsidRPr="00646002">
        <w:rPr>
          <w:rFonts w:cs="B Nazanin" w:hint="cs"/>
          <w:sz w:val="24"/>
          <w:szCs w:val="24"/>
          <w:rtl/>
          <w:lang w:bidi="fa-IR"/>
        </w:rPr>
        <w:t xml:space="preserve"> </w:t>
      </w:r>
      <w:r w:rsidR="007D43B8" w:rsidRPr="00646002">
        <w:rPr>
          <w:rFonts w:cs="B Nazanin" w:hint="cs"/>
          <w:sz w:val="24"/>
          <w:szCs w:val="24"/>
          <w:rtl/>
          <w:lang w:bidi="fa-IR"/>
        </w:rPr>
        <w:t xml:space="preserve">به معنای 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>اسنپ‌شات</w:t>
      </w:r>
      <w:r w:rsidR="00F65F16" w:rsidRPr="00646002">
        <w:rPr>
          <w:rFonts w:cs="B Nazanin" w:hint="cs"/>
          <w:sz w:val="24"/>
          <w:szCs w:val="24"/>
          <w:rtl/>
          <w:lang w:bidi="fa-IR"/>
        </w:rPr>
        <w:t xml:space="preserve"> </w:t>
      </w:r>
      <w:r w:rsidR="00F65F16" w:rsidRPr="00646002">
        <w:rPr>
          <w:rFonts w:cs="B Nazanin"/>
          <w:sz w:val="24"/>
          <w:szCs w:val="24"/>
          <w:lang w:bidi="fa-IR"/>
        </w:rPr>
        <w:t>n</w:t>
      </w:r>
      <w:r w:rsidR="00F65F16" w:rsidRPr="00646002">
        <w:rPr>
          <w:rFonts w:cs="B Nazanin" w:hint="cs"/>
          <w:sz w:val="24"/>
          <w:szCs w:val="24"/>
          <w:rtl/>
          <w:lang w:bidi="fa-IR"/>
        </w:rPr>
        <w:t>م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از </w:t>
      </w:r>
      <w:r w:rsidR="00F40AB0" w:rsidRPr="00646002">
        <w:rPr>
          <w:rFonts w:cs="B Nazanin" w:hint="cs"/>
          <w:sz w:val="24"/>
          <w:szCs w:val="24"/>
          <w:rtl/>
          <w:lang w:bidi="fa-IR"/>
        </w:rPr>
        <w:t>زمان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است که پس از انقضای زمان‌سنج </w:t>
      </w:r>
      <w:r w:rsidR="00E84919" w:rsidRPr="00646002">
        <w:rPr>
          <w:rFonts w:cs="B Nazanin" w:hint="cs"/>
          <w:sz w:val="24"/>
          <w:szCs w:val="24"/>
          <w:rtl/>
          <w:lang w:bidi="fa-IR"/>
        </w:rPr>
        <w:t xml:space="preserve">دوره‌ای 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>همه مسیریاب‌ها</w:t>
      </w:r>
      <w:r w:rsidR="00E84919" w:rsidRPr="00646002">
        <w:rPr>
          <w:rFonts w:cs="B Nazanin" w:hint="cs"/>
          <w:sz w:val="24"/>
          <w:szCs w:val="24"/>
          <w:rtl/>
          <w:lang w:bidi="fa-IR"/>
        </w:rPr>
        <w:t xml:space="preserve">ی شبکه </w:t>
      </w:r>
      <w:r w:rsidR="007D43B8" w:rsidRPr="00646002">
        <w:rPr>
          <w:rFonts w:cs="B Nazanin" w:hint="cs"/>
          <w:sz w:val="24"/>
          <w:szCs w:val="24"/>
          <w:rtl/>
          <w:lang w:bidi="fa-IR"/>
        </w:rPr>
        <w:t xml:space="preserve">در بازه زمانی (35 ثانیه) </w:t>
      </w:r>
      <w:r w:rsidR="007D43B8" w:rsidRPr="00646002">
        <w:rPr>
          <w:rFonts w:cs="B Nazanin"/>
          <w:sz w:val="24"/>
          <w:szCs w:val="24"/>
          <w:lang w:bidi="fa-IR"/>
        </w:rPr>
        <w:t>n</w:t>
      </w:r>
      <w:r w:rsidR="007D43B8" w:rsidRPr="00646002">
        <w:rPr>
          <w:rFonts w:cs="B Nazanin" w:hint="cs"/>
          <w:sz w:val="24"/>
          <w:szCs w:val="24"/>
          <w:rtl/>
          <w:lang w:bidi="fa-IR"/>
        </w:rPr>
        <w:t xml:space="preserve">م </w:t>
      </w:r>
      <w:r w:rsidR="00E84919" w:rsidRPr="00646002">
        <w:rPr>
          <w:rFonts w:cs="B Nazanin" w:hint="cs"/>
          <w:sz w:val="24"/>
          <w:szCs w:val="24"/>
          <w:rtl/>
          <w:lang w:bidi="fa-IR"/>
        </w:rPr>
        <w:t>به ترتیب ذکر شده در بالا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F40AB0" w:rsidRPr="00646002">
        <w:rPr>
          <w:rFonts w:cs="B Nazanin" w:hint="cs"/>
          <w:sz w:val="24"/>
          <w:szCs w:val="24"/>
          <w:rtl/>
          <w:lang w:bidi="fa-IR"/>
        </w:rPr>
        <w:t xml:space="preserve">متعاقبا 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بروز‌رسانی جداول مسیریابی </w:t>
      </w:r>
      <w:r w:rsidR="00E84919" w:rsidRPr="00646002">
        <w:rPr>
          <w:rFonts w:cs="B Nazanin" w:hint="cs"/>
          <w:sz w:val="24"/>
          <w:szCs w:val="24"/>
          <w:rtl/>
          <w:lang w:bidi="fa-IR"/>
        </w:rPr>
        <w:t xml:space="preserve">مسیریاب‌ها 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مبتنی بر جدول بردار-فاصله </w:t>
      </w:r>
      <w:r w:rsidR="00F40AB0" w:rsidRPr="00646002">
        <w:rPr>
          <w:rFonts w:cs="B Nazanin" w:hint="cs"/>
          <w:sz w:val="24"/>
          <w:szCs w:val="24"/>
          <w:rtl/>
          <w:lang w:bidi="fa-IR"/>
        </w:rPr>
        <w:t>دریافت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شده </w:t>
      </w:r>
      <w:r w:rsidR="00F40AB0" w:rsidRPr="00646002">
        <w:rPr>
          <w:rFonts w:cs="B Nazanin" w:hint="cs"/>
          <w:sz w:val="24"/>
          <w:szCs w:val="24"/>
          <w:rtl/>
          <w:lang w:bidi="fa-IR"/>
        </w:rPr>
        <w:t xml:space="preserve">از </w:t>
      </w:r>
      <w:r w:rsidR="00E84919" w:rsidRPr="00646002">
        <w:rPr>
          <w:rFonts w:cs="B Nazanin" w:hint="cs"/>
          <w:sz w:val="24"/>
          <w:szCs w:val="24"/>
          <w:rtl/>
          <w:lang w:bidi="fa-IR"/>
        </w:rPr>
        <w:t>همسایه‌ها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مشاهده می‌شود.</w:t>
      </w:r>
    </w:p>
    <w:p w14:paraId="1F06D351" w14:textId="76F7CE34" w:rsidR="007D1092" w:rsidRDefault="007D1092" w:rsidP="00FE0B30">
      <w:pPr>
        <w:pStyle w:val="ListParagraph"/>
        <w:bidi/>
        <w:spacing w:line="259" w:lineRule="auto"/>
        <w:ind w:left="-216"/>
        <w:jc w:val="right"/>
        <w:rPr>
          <w:rFonts w:cs="B Nazanin"/>
          <w:rtl/>
          <w:lang w:bidi="fa-IR"/>
        </w:rPr>
      </w:pPr>
    </w:p>
    <w:p w14:paraId="48CB3D04" w14:textId="6AAC62E3" w:rsidR="007D1092" w:rsidRDefault="007D1092" w:rsidP="007D1092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B155761" w14:textId="77777777" w:rsidR="007D1092" w:rsidRDefault="007D1092" w:rsidP="007D1092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1BEB86C8" w14:textId="3E63ECD9" w:rsidR="000D3EE4" w:rsidRDefault="006B3849" w:rsidP="007D1092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3599" behindDoc="1" locked="0" layoutInCell="1" allowOverlap="1" wp14:anchorId="72A4CEB8" wp14:editId="715AB7E2">
                <wp:simplePos x="0" y="0"/>
                <wp:positionH relativeFrom="margin">
                  <wp:posOffset>-44657</wp:posOffset>
                </wp:positionH>
                <wp:positionV relativeFrom="paragraph">
                  <wp:posOffset>457436</wp:posOffset>
                </wp:positionV>
                <wp:extent cx="6666230" cy="3264196"/>
                <wp:effectExtent l="0" t="0" r="20320" b="12700"/>
                <wp:wrapNone/>
                <wp:docPr id="649" name="Rectangle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6230" cy="326419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5A2BF" w14:textId="77777777" w:rsidR="006B3849" w:rsidRPr="006B3849" w:rsidRDefault="006B3849" w:rsidP="006B3849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</w:p>
                          <w:p w14:paraId="111148BD" w14:textId="77777777" w:rsidR="006B3849" w:rsidRDefault="006B3849" w:rsidP="006B3849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4CEB8" id="Rectangle 649" o:spid="_x0000_s1048" style="position:absolute;left:0;text-align:left;margin-left:-3.5pt;margin-top:36pt;width:524.9pt;height:257pt;z-index:-25164288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" fillcolor="white [3201]" strokecolor="black [3213]" strokeweight="1pt">
                <v:fill opacity="0"/>
                <v:textbox inset=",0">
                  <w:txbxContent>
                    <w:p w14:paraId="1815A2BF" w14:textId="77777777" w:rsidR="006B3849" w:rsidRPr="006B3849" w:rsidRDefault="006B3849" w:rsidP="006B3849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</w:p>
                    <w:p w14:paraId="111148BD" w14:textId="77777777" w:rsidR="006B3849" w:rsidRDefault="006B3849" w:rsidP="006B3849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D6AA1">
        <w:rPr>
          <w:rFonts w:cs="B Nazanin" w:hint="cs"/>
          <w:rtl/>
          <w:lang w:bidi="fa-IR"/>
        </w:rPr>
        <w:t xml:space="preserve">الف) </w:t>
      </w:r>
      <w:r w:rsidR="00497A00">
        <w:rPr>
          <w:rFonts w:cs="B Nazanin" w:hint="cs"/>
          <w:rtl/>
          <w:lang w:bidi="fa-IR"/>
        </w:rPr>
        <w:t>جدول مسیریابی</w:t>
      </w:r>
      <w:r w:rsidR="00DE69D9">
        <w:rPr>
          <w:rFonts w:cs="B Nazanin" w:hint="cs"/>
          <w:rtl/>
          <w:lang w:bidi="fa-IR"/>
        </w:rPr>
        <w:t xml:space="preserve"> (با ذکر فیلدهای شبکه مقصد، </w:t>
      </w:r>
      <w:r w:rsidR="007D43B8">
        <w:rPr>
          <w:rFonts w:cs="B Nazanin" w:hint="cs"/>
          <w:rtl/>
          <w:lang w:bidi="fa-IR"/>
        </w:rPr>
        <w:t xml:space="preserve">گام بعدی، معیار </w:t>
      </w:r>
      <w:r w:rsidR="00DE69D9">
        <w:rPr>
          <w:rFonts w:cs="B Nazanin" w:hint="cs"/>
          <w:rtl/>
          <w:lang w:bidi="fa-IR"/>
        </w:rPr>
        <w:t>فاصله و زمان‌سنج‌های</w:t>
      </w:r>
      <w:r w:rsidR="008E4EEA">
        <w:rPr>
          <w:rFonts w:cs="B Nazanin" w:hint="cs"/>
          <w:rtl/>
          <w:lang w:bidi="fa-IR"/>
        </w:rPr>
        <w:t xml:space="preserve"> انقضای مسیر</w:t>
      </w:r>
      <w:r w:rsidR="008E4EEA">
        <w:rPr>
          <w:rStyle w:val="FootnoteReference"/>
          <w:rFonts w:cs="B Nazanin"/>
          <w:rtl/>
          <w:lang w:bidi="fa-IR"/>
        </w:rPr>
        <w:footnoteReference w:id="3"/>
      </w:r>
      <w:r w:rsidR="008E4EEA">
        <w:rPr>
          <w:rFonts w:cs="B Nazanin" w:hint="cs"/>
          <w:rtl/>
          <w:lang w:bidi="fa-IR"/>
        </w:rPr>
        <w:t xml:space="preserve"> و حذف مسیر</w:t>
      </w:r>
      <w:r w:rsidR="008E4EEA">
        <w:rPr>
          <w:rStyle w:val="FootnoteReference"/>
          <w:rFonts w:cs="B Nazanin"/>
          <w:rtl/>
          <w:lang w:bidi="fa-IR"/>
        </w:rPr>
        <w:footnoteReference w:id="4"/>
      </w:r>
      <w:r w:rsidR="00DE69D9">
        <w:rPr>
          <w:rFonts w:cs="B Nazanin" w:hint="cs"/>
          <w:rtl/>
          <w:lang w:bidi="fa-IR"/>
        </w:rPr>
        <w:t>)</w:t>
      </w:r>
      <w:r w:rsidR="00497A00">
        <w:rPr>
          <w:rFonts w:cs="B Nazanin" w:hint="cs"/>
          <w:rtl/>
          <w:lang w:bidi="fa-IR"/>
        </w:rPr>
        <w:t xml:space="preserve"> همه مسیریاب‌ها را</w:t>
      </w:r>
      <w:r w:rsidR="008A77C7">
        <w:rPr>
          <w:rFonts w:cs="B Nazanin" w:hint="cs"/>
          <w:rtl/>
          <w:lang w:bidi="fa-IR"/>
        </w:rPr>
        <w:t xml:space="preserve"> در</w:t>
      </w:r>
      <w:r w:rsidR="00C3254D">
        <w:rPr>
          <w:rFonts w:cs="B Nazanin" w:hint="cs"/>
          <w:rtl/>
          <w:lang w:bidi="fa-IR"/>
        </w:rPr>
        <w:t xml:space="preserve"> مرحله </w:t>
      </w:r>
      <w:r w:rsidR="00F65F16">
        <w:rPr>
          <w:rFonts w:cs="B Nazanin" w:hint="cs"/>
          <w:rtl/>
          <w:lang w:bidi="fa-IR"/>
        </w:rPr>
        <w:t>صفر</w:t>
      </w:r>
      <w:r w:rsidR="00497A00">
        <w:rPr>
          <w:rFonts w:cs="B Nazanin" w:hint="cs"/>
          <w:rtl/>
          <w:lang w:bidi="fa-IR"/>
        </w:rPr>
        <w:t xml:space="preserve"> </w:t>
      </w:r>
      <w:r w:rsidR="008322FC">
        <w:rPr>
          <w:rFonts w:cs="B Nazanin"/>
          <w:lang w:bidi="fa-IR"/>
        </w:rPr>
        <w:t xml:space="preserve"> (t = 0)</w:t>
      </w:r>
      <w:r w:rsidR="0002209A">
        <w:rPr>
          <w:rFonts w:cs="B Nazanin" w:hint="cs"/>
          <w:rtl/>
          <w:lang w:bidi="fa-IR"/>
        </w:rPr>
        <w:t xml:space="preserve"> </w:t>
      </w:r>
      <w:r w:rsidR="00497A00">
        <w:rPr>
          <w:rFonts w:cs="B Nazanin" w:hint="cs"/>
          <w:rtl/>
          <w:lang w:bidi="fa-IR"/>
        </w:rPr>
        <w:t>رسم کنید.</w:t>
      </w:r>
    </w:p>
    <w:p w14:paraId="1C450F19" w14:textId="5EA37EE9" w:rsidR="007D1092" w:rsidRPr="001926AD" w:rsidRDefault="008E4EEA" w:rsidP="001926AD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77270F5B" wp14:editId="731F9E7E">
                <wp:simplePos x="0" y="0"/>
                <wp:positionH relativeFrom="column">
                  <wp:posOffset>4807585</wp:posOffset>
                </wp:positionH>
                <wp:positionV relativeFrom="paragraph">
                  <wp:posOffset>3972</wp:posOffset>
                </wp:positionV>
                <wp:extent cx="482600" cy="258445"/>
                <wp:effectExtent l="0" t="0" r="12700" b="27305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5D5359" w14:textId="54588513" w:rsidR="009C1533" w:rsidRPr="001926AD" w:rsidRDefault="009C1533" w:rsidP="005E2D4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70F5B" id="Text Box 516" o:spid="_x0000_s1049" type="#_x0000_t202" style="position:absolute;left:0;text-align:left;margin-left:378.55pt;margin-top:.3pt;width:38pt;height:20.35pt;z-index:-25157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" fillcolor="white [3201]" strokecolor="white [3212]" strokeweight=".5pt">
                <v:textbox>
                  <w:txbxContent>
                    <w:p w14:paraId="445D5359" w14:textId="54588513" w:rsidR="009C1533" w:rsidRPr="001926AD" w:rsidRDefault="009C1533" w:rsidP="005E2D45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926AD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956BD97" wp14:editId="68CC3D0A">
                <wp:simplePos x="0" y="0"/>
                <wp:positionH relativeFrom="column">
                  <wp:posOffset>932180</wp:posOffset>
                </wp:positionH>
                <wp:positionV relativeFrom="paragraph">
                  <wp:posOffset>19847</wp:posOffset>
                </wp:positionV>
                <wp:extent cx="483080" cy="258505"/>
                <wp:effectExtent l="0" t="0" r="12700" b="27305"/>
                <wp:wrapNone/>
                <wp:docPr id="510" name="Text Box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80" cy="25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931543" w14:textId="19648998" w:rsidR="009C1533" w:rsidRDefault="009C1533" w:rsidP="00BB061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6BD97" id="Text Box 510" o:spid="_x0000_s1050" type="#_x0000_t202" style="position:absolute;left:0;text-align:left;margin-left:73.4pt;margin-top:1.55pt;width:38.05pt;height:20.35pt;z-index:-251579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" fillcolor="white [3201]" strokecolor="white [3212]" strokeweight=".5pt">
                <v:textbox>
                  <w:txbxContent>
                    <w:p w14:paraId="5F931543" w14:textId="19648998" w:rsidR="009C1533" w:rsidRDefault="009C1533" w:rsidP="00BB061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7971"/>
        <w:bidiVisual/>
        <w:tblW w:w="0" w:type="auto"/>
        <w:tblLook w:val="04A0" w:firstRow="1" w:lastRow="0" w:firstColumn="1" w:lastColumn="0" w:noHBand="0" w:noVBand="1"/>
      </w:tblPr>
      <w:tblGrid>
        <w:gridCol w:w="1386"/>
        <w:gridCol w:w="976"/>
        <w:gridCol w:w="696"/>
        <w:gridCol w:w="656"/>
        <w:gridCol w:w="1046"/>
      </w:tblGrid>
      <w:tr w:rsidR="008322FC" w14:paraId="1B433F43" w14:textId="77777777" w:rsidTr="008E4EEA">
        <w:trPr>
          <w:trHeight w:val="278"/>
        </w:trPr>
        <w:tc>
          <w:tcPr>
            <w:tcW w:w="1386" w:type="dxa"/>
            <w:shd w:val="clear" w:color="auto" w:fill="D9D9D9" w:themeFill="background1" w:themeFillShade="D9"/>
          </w:tcPr>
          <w:p w14:paraId="41F46A2A" w14:textId="77777777" w:rsidR="008322FC" w:rsidRPr="009471A7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5899AD04" w14:textId="77777777" w:rsidR="008322FC" w:rsidRPr="009471A7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1A8F518A" w14:textId="77777777" w:rsidR="008322FC" w:rsidRPr="009471A7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0737E1DE" w14:textId="77777777" w:rsidR="008322FC" w:rsidRPr="009471A7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05E0C71C" w14:textId="77777777" w:rsidR="008322FC" w:rsidRPr="009471A7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8322FC" w14:paraId="3BF606A7" w14:textId="77777777" w:rsidTr="008E4EEA">
        <w:trPr>
          <w:trHeight w:val="278"/>
        </w:trPr>
        <w:tc>
          <w:tcPr>
            <w:tcW w:w="1386" w:type="dxa"/>
          </w:tcPr>
          <w:p w14:paraId="7DDEA8C1" w14:textId="0CDA5885" w:rsidR="008322FC" w:rsidRPr="00BB061C" w:rsidRDefault="003C7858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61FCF5E3" w14:textId="28A60C1A" w:rsidR="008322FC" w:rsidRPr="00BB061C" w:rsidRDefault="003C7858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4071F662" w14:textId="6E4AD6C5" w:rsidR="008322FC" w:rsidRPr="00BB061C" w:rsidRDefault="003C7858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656" w:type="dxa"/>
          </w:tcPr>
          <w:p w14:paraId="6F05DD2C" w14:textId="3239A916" w:rsidR="008322FC" w:rsidRPr="00BB061C" w:rsidRDefault="003C7858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4F02DD71" w14:textId="65AB06BF" w:rsidR="008322FC" w:rsidRPr="00BB061C" w:rsidRDefault="003C7858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8322FC" w14:paraId="52AF7058" w14:textId="77777777" w:rsidTr="008E4EEA">
        <w:trPr>
          <w:trHeight w:val="278"/>
        </w:trPr>
        <w:tc>
          <w:tcPr>
            <w:tcW w:w="1386" w:type="dxa"/>
          </w:tcPr>
          <w:p w14:paraId="6869FCE6" w14:textId="07777544" w:rsidR="008322FC" w:rsidRPr="00BB061C" w:rsidRDefault="003C7858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4517E14A" w14:textId="2A4A825A" w:rsidR="008322FC" w:rsidRPr="00BB061C" w:rsidRDefault="003C7858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402AB6A3" w14:textId="481E481D" w:rsidR="008322FC" w:rsidRPr="00BB061C" w:rsidRDefault="003C7858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5</w:t>
            </w:r>
          </w:p>
        </w:tc>
        <w:tc>
          <w:tcPr>
            <w:tcW w:w="656" w:type="dxa"/>
          </w:tcPr>
          <w:p w14:paraId="41AD747D" w14:textId="69188FA0" w:rsidR="008322FC" w:rsidRPr="00BB061C" w:rsidRDefault="003C7858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65AC11E" w14:textId="6D2EA9EC" w:rsidR="008322FC" w:rsidRPr="00BB061C" w:rsidRDefault="003C7858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7938"/>
        <w:bidiVisual/>
        <w:tblW w:w="0" w:type="auto"/>
        <w:tblLook w:val="04A0" w:firstRow="1" w:lastRow="0" w:firstColumn="1" w:lastColumn="0" w:noHBand="0" w:noVBand="1"/>
      </w:tblPr>
      <w:tblGrid>
        <w:gridCol w:w="1412"/>
        <w:gridCol w:w="976"/>
        <w:gridCol w:w="696"/>
        <w:gridCol w:w="569"/>
        <w:gridCol w:w="1046"/>
      </w:tblGrid>
      <w:tr w:rsidR="008322FC" w14:paraId="4E75014F" w14:textId="77777777" w:rsidTr="008E4EEA">
        <w:trPr>
          <w:trHeight w:val="278"/>
        </w:trPr>
        <w:tc>
          <w:tcPr>
            <w:tcW w:w="1412" w:type="dxa"/>
            <w:shd w:val="clear" w:color="auto" w:fill="D9D9D9" w:themeFill="background1" w:themeFillShade="D9"/>
          </w:tcPr>
          <w:p w14:paraId="673DD54A" w14:textId="7667A1C2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4A2C6CD8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25588911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569" w:type="dxa"/>
            <w:shd w:val="clear" w:color="auto" w:fill="D9D9D9" w:themeFill="background1" w:themeFillShade="D9"/>
          </w:tcPr>
          <w:p w14:paraId="508F088C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1A47C59E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8322FC" w14:paraId="11239725" w14:textId="77777777" w:rsidTr="008E4EEA">
        <w:trPr>
          <w:trHeight w:val="278"/>
        </w:trPr>
        <w:tc>
          <w:tcPr>
            <w:tcW w:w="1412" w:type="dxa"/>
          </w:tcPr>
          <w:p w14:paraId="79C01567" w14:textId="6FD99832" w:rsidR="008322FC" w:rsidRPr="00BB061C" w:rsidRDefault="003C7858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59020B39" w14:textId="73D50C94" w:rsidR="008322FC" w:rsidRPr="00BB061C" w:rsidRDefault="003C7858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3E757ED2" w14:textId="34BA842D" w:rsidR="008322FC" w:rsidRPr="00BB061C" w:rsidRDefault="003C7858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569" w:type="dxa"/>
          </w:tcPr>
          <w:p w14:paraId="3C8F1475" w14:textId="29E83DE5" w:rsidR="008322FC" w:rsidRDefault="003C7858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5810A1FF" w14:textId="2F829D3D" w:rsidR="008322FC" w:rsidRPr="00BB061C" w:rsidRDefault="003C7858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A</w:t>
            </w:r>
          </w:p>
        </w:tc>
      </w:tr>
      <w:tr w:rsidR="008322FC" w14:paraId="7915CD15" w14:textId="77777777" w:rsidTr="008E4EEA">
        <w:trPr>
          <w:trHeight w:val="278"/>
        </w:trPr>
        <w:tc>
          <w:tcPr>
            <w:tcW w:w="1412" w:type="dxa"/>
          </w:tcPr>
          <w:p w14:paraId="1D6A2250" w14:textId="09B096E6" w:rsidR="008322FC" w:rsidRDefault="003C7858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0BB30F90" w14:textId="274D8BBC" w:rsidR="008322FC" w:rsidRDefault="003C7858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6F68B923" w14:textId="726D8285" w:rsidR="008322FC" w:rsidRPr="00BB061C" w:rsidRDefault="003C7858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569" w:type="dxa"/>
          </w:tcPr>
          <w:p w14:paraId="1F936BE7" w14:textId="4D9B3D67" w:rsidR="008322FC" w:rsidRDefault="003C7858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759F3DE1" w14:textId="40D70C78" w:rsidR="008322FC" w:rsidRPr="00BB061C" w:rsidRDefault="003C7858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C</w:t>
            </w:r>
          </w:p>
        </w:tc>
      </w:tr>
      <w:tr w:rsidR="008322FC" w14:paraId="3A70F7AF" w14:textId="77777777" w:rsidTr="008E4EEA">
        <w:trPr>
          <w:trHeight w:val="278"/>
        </w:trPr>
        <w:tc>
          <w:tcPr>
            <w:tcW w:w="1412" w:type="dxa"/>
          </w:tcPr>
          <w:p w14:paraId="546991A5" w14:textId="5699BC36" w:rsidR="008322FC" w:rsidRDefault="003C7858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710539E2" w14:textId="532FE7B9" w:rsidR="008322FC" w:rsidRDefault="003C7858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708A9639" w14:textId="6E350FCA" w:rsidR="008322FC" w:rsidRDefault="003C7858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569" w:type="dxa"/>
          </w:tcPr>
          <w:p w14:paraId="0FB2041E" w14:textId="578F6FA2" w:rsidR="008322FC" w:rsidRDefault="003C7858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B54ACAB" w14:textId="1506333C" w:rsidR="008322FC" w:rsidRDefault="003C7858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</w:tbl>
    <w:p w14:paraId="422ADB69" w14:textId="48402536" w:rsidR="007D1092" w:rsidRDefault="007D1092" w:rsidP="007D1092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FCEB4BC" w14:textId="37F88B1B" w:rsidR="001926AD" w:rsidRDefault="001926AD" w:rsidP="001926A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54FD598F" w14:textId="1661991F" w:rsidR="001926AD" w:rsidRDefault="001926AD" w:rsidP="001926A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393BE964" w14:textId="408B87C0" w:rsidR="001926AD" w:rsidRDefault="008E4EEA" w:rsidP="001926A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4FD602AC" wp14:editId="001DB765">
                <wp:simplePos x="0" y="0"/>
                <wp:positionH relativeFrom="column">
                  <wp:posOffset>4799965</wp:posOffset>
                </wp:positionH>
                <wp:positionV relativeFrom="paragraph">
                  <wp:posOffset>155102</wp:posOffset>
                </wp:positionV>
                <wp:extent cx="482600" cy="258445"/>
                <wp:effectExtent l="0" t="0" r="12700" b="27305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C6AB3D" w14:textId="11AFD1E8" w:rsidR="009C1533" w:rsidRPr="00DC7F81" w:rsidRDefault="009C1533" w:rsidP="0030601C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602AC" id="Text Box 526" o:spid="_x0000_s1051" type="#_x0000_t202" style="position:absolute;left:0;text-align:left;margin-left:377.95pt;margin-top:12.2pt;width:38pt;height:20.35pt;z-index:-25156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" fillcolor="white [3201]" strokecolor="white [3212]" strokeweight=".5pt">
                <v:textbox>
                  <w:txbxContent>
                    <w:p w14:paraId="78C6AB3D" w14:textId="11AFD1E8" w:rsidR="009C1533" w:rsidRPr="00DC7F81" w:rsidRDefault="009C1533" w:rsidP="0030601C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F54CC74" wp14:editId="35416444">
                <wp:simplePos x="0" y="0"/>
                <wp:positionH relativeFrom="column">
                  <wp:posOffset>956620</wp:posOffset>
                </wp:positionH>
                <wp:positionV relativeFrom="paragraph">
                  <wp:posOffset>157997</wp:posOffset>
                </wp:positionV>
                <wp:extent cx="483080" cy="258505"/>
                <wp:effectExtent l="0" t="0" r="12700" b="27305"/>
                <wp:wrapNone/>
                <wp:docPr id="525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80" cy="25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175963" w14:textId="02F1D15F" w:rsidR="009C1533" w:rsidRPr="00DC7F81" w:rsidRDefault="009C1533" w:rsidP="001926AD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CC74" id="Text Box 525" o:spid="_x0000_s1052" type="#_x0000_t202" style="position:absolute;left:0;text-align:left;margin-left:75.3pt;margin-top:12.45pt;width:38.05pt;height:20.35pt;z-index:-251569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" fillcolor="white [3201]" strokecolor="white [3212]" strokeweight=".5pt">
                <v:textbox>
                  <w:txbxContent>
                    <w:p w14:paraId="5F175963" w14:textId="02F1D15F" w:rsidR="009C1533" w:rsidRPr="00DC7F81" w:rsidRDefault="009C1533" w:rsidP="001926AD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11203"/>
        <w:bidiVisual/>
        <w:tblW w:w="0" w:type="auto"/>
        <w:tblLook w:val="04A0" w:firstRow="1" w:lastRow="0" w:firstColumn="1" w:lastColumn="0" w:noHBand="0" w:noVBand="1"/>
      </w:tblPr>
      <w:tblGrid>
        <w:gridCol w:w="1447"/>
        <w:gridCol w:w="976"/>
        <w:gridCol w:w="720"/>
        <w:gridCol w:w="657"/>
        <w:gridCol w:w="1046"/>
      </w:tblGrid>
      <w:tr w:rsidR="008E4EEA" w14:paraId="406972DE" w14:textId="77777777" w:rsidTr="008E4EEA">
        <w:trPr>
          <w:trHeight w:val="278"/>
        </w:trPr>
        <w:tc>
          <w:tcPr>
            <w:tcW w:w="1447" w:type="dxa"/>
            <w:shd w:val="clear" w:color="auto" w:fill="D9D9D9" w:themeFill="background1" w:themeFillShade="D9"/>
          </w:tcPr>
          <w:p w14:paraId="4FEC94B6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4211E9E0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4461576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7" w:type="dxa"/>
            <w:shd w:val="clear" w:color="auto" w:fill="D9D9D9" w:themeFill="background1" w:themeFillShade="D9"/>
          </w:tcPr>
          <w:p w14:paraId="4FB21699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7E19D766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8E4EEA" w14:paraId="177856A0" w14:textId="77777777" w:rsidTr="008E4EEA">
        <w:trPr>
          <w:trHeight w:val="278"/>
        </w:trPr>
        <w:tc>
          <w:tcPr>
            <w:tcW w:w="1447" w:type="dxa"/>
          </w:tcPr>
          <w:p w14:paraId="28689095" w14:textId="1D624EF0" w:rsidR="008E4EEA" w:rsidRPr="00BB061C" w:rsidRDefault="003C7858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4E7F671D" w14:textId="1CB5C62E" w:rsidR="008E4EEA" w:rsidRPr="00BB061C" w:rsidRDefault="003C7858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0" w:type="dxa"/>
          </w:tcPr>
          <w:p w14:paraId="08A3AC37" w14:textId="7E46760E" w:rsidR="008E4EEA" w:rsidRPr="00BB061C" w:rsidRDefault="003C7858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657" w:type="dxa"/>
          </w:tcPr>
          <w:p w14:paraId="0A1263F2" w14:textId="464393E6" w:rsidR="008E4EEA" w:rsidRDefault="003C7858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7E90E399" w14:textId="55222B17" w:rsidR="008E4EEA" w:rsidRPr="00BB061C" w:rsidRDefault="003C7858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8E4EEA" w14:paraId="09F878E7" w14:textId="77777777" w:rsidTr="008E4EEA">
        <w:trPr>
          <w:trHeight w:val="278"/>
        </w:trPr>
        <w:tc>
          <w:tcPr>
            <w:tcW w:w="1447" w:type="dxa"/>
          </w:tcPr>
          <w:p w14:paraId="7E9FFD48" w14:textId="1EA0E448" w:rsidR="008E4EEA" w:rsidRDefault="003C7858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5AC4A618" w14:textId="56BE7463" w:rsidR="008E4EEA" w:rsidRDefault="003C7858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0" w:type="dxa"/>
          </w:tcPr>
          <w:p w14:paraId="4524D922" w14:textId="702BE468" w:rsidR="008E4EEA" w:rsidRPr="00BB061C" w:rsidRDefault="003C7858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4</w:t>
            </w:r>
          </w:p>
        </w:tc>
        <w:tc>
          <w:tcPr>
            <w:tcW w:w="657" w:type="dxa"/>
          </w:tcPr>
          <w:p w14:paraId="31AAD534" w14:textId="298DC941" w:rsidR="008E4EEA" w:rsidRDefault="003C7858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01C1FC4B" w14:textId="1ADBF16B" w:rsidR="008E4EEA" w:rsidRPr="00BB061C" w:rsidRDefault="003C7858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C</w:t>
            </w:r>
          </w:p>
        </w:tc>
      </w:tr>
      <w:tr w:rsidR="008E4EEA" w14:paraId="5708E882" w14:textId="77777777" w:rsidTr="008E4EEA">
        <w:trPr>
          <w:trHeight w:val="278"/>
        </w:trPr>
        <w:tc>
          <w:tcPr>
            <w:tcW w:w="1447" w:type="dxa"/>
          </w:tcPr>
          <w:p w14:paraId="1C42FD7B" w14:textId="3D166156" w:rsidR="008E4EEA" w:rsidRDefault="003C7858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51030DB2" w14:textId="10E505A6" w:rsidR="008E4EEA" w:rsidRDefault="003C7858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0" w:type="dxa"/>
          </w:tcPr>
          <w:p w14:paraId="7D315531" w14:textId="5EE65B25" w:rsidR="008E4EEA" w:rsidRDefault="003C7858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657" w:type="dxa"/>
          </w:tcPr>
          <w:p w14:paraId="689E3421" w14:textId="3F6E8F44" w:rsidR="008E4EEA" w:rsidRDefault="003C7858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1842D598" w14:textId="02C9441B" w:rsidR="008E4EEA" w:rsidRDefault="003C7858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9645"/>
        <w:bidiVisual/>
        <w:tblW w:w="0" w:type="auto"/>
        <w:tblLook w:val="04A0" w:firstRow="1" w:lastRow="0" w:firstColumn="1" w:lastColumn="0" w:noHBand="0" w:noVBand="1"/>
      </w:tblPr>
      <w:tblGrid>
        <w:gridCol w:w="1411"/>
        <w:gridCol w:w="976"/>
        <w:gridCol w:w="696"/>
        <w:gridCol w:w="570"/>
        <w:gridCol w:w="1046"/>
      </w:tblGrid>
      <w:tr w:rsidR="008E4EEA" w14:paraId="7E66B3DB" w14:textId="77777777" w:rsidTr="008E4EEA">
        <w:trPr>
          <w:trHeight w:val="278"/>
        </w:trPr>
        <w:tc>
          <w:tcPr>
            <w:tcW w:w="1411" w:type="dxa"/>
            <w:shd w:val="clear" w:color="auto" w:fill="D9D9D9" w:themeFill="background1" w:themeFillShade="D9"/>
          </w:tcPr>
          <w:p w14:paraId="32BBF7BE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701C071E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7E49F498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6395E3B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11E0F6BF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8E4EEA" w14:paraId="3ADE92BF" w14:textId="77777777" w:rsidTr="008E4EEA">
        <w:trPr>
          <w:trHeight w:val="278"/>
        </w:trPr>
        <w:tc>
          <w:tcPr>
            <w:tcW w:w="1411" w:type="dxa"/>
          </w:tcPr>
          <w:p w14:paraId="450EDAC9" w14:textId="063FB57D" w:rsidR="008E4EEA" w:rsidRPr="00BB061C" w:rsidRDefault="003C7858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65EC1F2B" w14:textId="02D4F8F6" w:rsidR="008E4EEA" w:rsidRPr="00BB061C" w:rsidRDefault="003C7858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2E749FC5" w14:textId="05CE14D5" w:rsidR="008E4EEA" w:rsidRPr="00BB061C" w:rsidRDefault="003C7858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5</w:t>
            </w:r>
          </w:p>
        </w:tc>
        <w:tc>
          <w:tcPr>
            <w:tcW w:w="570" w:type="dxa"/>
          </w:tcPr>
          <w:p w14:paraId="4B2218AA" w14:textId="47DD09CF" w:rsidR="008E4EEA" w:rsidRDefault="003C7858" w:rsidP="008E4EEA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76191243" w14:textId="6E9C48C7" w:rsidR="008E4EEA" w:rsidRPr="00BB061C" w:rsidRDefault="003C7858" w:rsidP="008E4EEA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A</w:t>
            </w:r>
          </w:p>
        </w:tc>
      </w:tr>
      <w:tr w:rsidR="008E4EEA" w14:paraId="72EBB905" w14:textId="77777777" w:rsidTr="008E4EEA">
        <w:trPr>
          <w:trHeight w:val="278"/>
        </w:trPr>
        <w:tc>
          <w:tcPr>
            <w:tcW w:w="1411" w:type="dxa"/>
          </w:tcPr>
          <w:p w14:paraId="07B06D5A" w14:textId="725A1E0C" w:rsidR="008E4EEA" w:rsidRPr="00BB061C" w:rsidRDefault="003C7858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165FBF82" w14:textId="0A8A2FD8" w:rsidR="008E4EEA" w:rsidRPr="00BB061C" w:rsidRDefault="003C7858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72429F56" w14:textId="4E01DF8F" w:rsidR="008E4EEA" w:rsidRPr="00BB061C" w:rsidRDefault="003C7858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570" w:type="dxa"/>
          </w:tcPr>
          <w:p w14:paraId="00E7A088" w14:textId="44388898" w:rsidR="008E4EEA" w:rsidRDefault="003C7858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51061F4D" w14:textId="7CA0E9DC" w:rsidR="008E4EEA" w:rsidRPr="00BB061C" w:rsidRDefault="003C7858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</w:tbl>
    <w:p w14:paraId="62AEA241" w14:textId="1E87E3CE" w:rsidR="001926AD" w:rsidRDefault="008E4EEA" w:rsidP="001926A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EFE1015" wp14:editId="28C020FC">
                <wp:simplePos x="0" y="0"/>
                <wp:positionH relativeFrom="column">
                  <wp:posOffset>927750</wp:posOffset>
                </wp:positionH>
                <wp:positionV relativeFrom="paragraph">
                  <wp:posOffset>878929</wp:posOffset>
                </wp:positionV>
                <wp:extent cx="483080" cy="258505"/>
                <wp:effectExtent l="0" t="0" r="12700" b="27305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80" cy="25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4BE2BF" w14:textId="129E12A6" w:rsidR="009C1533" w:rsidRPr="001926AD" w:rsidRDefault="009C1533" w:rsidP="0030601C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E1015" id="Text Box 527" o:spid="_x0000_s1053" type="#_x0000_t202" style="position:absolute;left:0;text-align:left;margin-left:73.05pt;margin-top:69.2pt;width:38.05pt;height:20.35pt;z-index:-251565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" fillcolor="white [3201]" strokecolor="white [3212]" strokeweight=".5pt">
                <v:textbox>
                  <w:txbxContent>
                    <w:p w14:paraId="374BE2BF" w14:textId="129E12A6" w:rsidR="009C1533" w:rsidRPr="001926AD" w:rsidRDefault="009C1533" w:rsidP="0030601C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9663"/>
        <w:bidiVisual/>
        <w:tblW w:w="0" w:type="auto"/>
        <w:tblLook w:val="04A0" w:firstRow="1" w:lastRow="0" w:firstColumn="1" w:lastColumn="0" w:noHBand="0" w:noVBand="1"/>
      </w:tblPr>
      <w:tblGrid>
        <w:gridCol w:w="1434"/>
        <w:gridCol w:w="976"/>
        <w:gridCol w:w="729"/>
        <w:gridCol w:w="656"/>
        <w:gridCol w:w="1046"/>
      </w:tblGrid>
      <w:tr w:rsidR="008322FC" w14:paraId="128FBFA3" w14:textId="77777777" w:rsidTr="008E4EEA">
        <w:trPr>
          <w:trHeight w:val="278"/>
        </w:trPr>
        <w:tc>
          <w:tcPr>
            <w:tcW w:w="1434" w:type="dxa"/>
            <w:shd w:val="clear" w:color="auto" w:fill="D9D9D9" w:themeFill="background1" w:themeFillShade="D9"/>
          </w:tcPr>
          <w:p w14:paraId="0E7EDE39" w14:textId="53FF432C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341FEFDF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48421C92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2B4EEFB9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0E4F4827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8322FC" w14:paraId="7B82BC38" w14:textId="77777777" w:rsidTr="008E4EEA">
        <w:trPr>
          <w:trHeight w:val="278"/>
        </w:trPr>
        <w:tc>
          <w:tcPr>
            <w:tcW w:w="1434" w:type="dxa"/>
          </w:tcPr>
          <w:p w14:paraId="2FB77DEC" w14:textId="6323AAB5" w:rsidR="008322FC" w:rsidRPr="00BB061C" w:rsidRDefault="003C7858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2D6698EF" w14:textId="60A71749" w:rsidR="008322FC" w:rsidRPr="00BB061C" w:rsidRDefault="003C7858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5405C644" w14:textId="33723976" w:rsidR="008322FC" w:rsidRPr="00BB061C" w:rsidRDefault="003C7858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656" w:type="dxa"/>
          </w:tcPr>
          <w:p w14:paraId="7C93F671" w14:textId="1123FCAB" w:rsidR="008322FC" w:rsidRPr="00BB061C" w:rsidRDefault="003C7858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536241CA" w14:textId="62D64878" w:rsidR="008322FC" w:rsidRPr="00BB061C" w:rsidRDefault="003C7858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8322FC" w14:paraId="3764688D" w14:textId="77777777" w:rsidTr="008E4EEA">
        <w:trPr>
          <w:trHeight w:val="278"/>
        </w:trPr>
        <w:tc>
          <w:tcPr>
            <w:tcW w:w="1434" w:type="dxa"/>
          </w:tcPr>
          <w:p w14:paraId="617BA861" w14:textId="6A58E028" w:rsidR="008322FC" w:rsidRPr="00BB061C" w:rsidRDefault="003C7858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5FF76AC7" w14:textId="77BE85E5" w:rsidR="008322FC" w:rsidRPr="00BB061C" w:rsidRDefault="003C7858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31C83075" w14:textId="40133191" w:rsidR="008322FC" w:rsidRPr="00BB061C" w:rsidRDefault="003C7858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4</w:t>
            </w:r>
          </w:p>
        </w:tc>
        <w:tc>
          <w:tcPr>
            <w:tcW w:w="656" w:type="dxa"/>
          </w:tcPr>
          <w:p w14:paraId="67F7BC03" w14:textId="2CA0E4B2" w:rsidR="008322FC" w:rsidRDefault="003C7858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25F4B22E" w14:textId="51A7102A" w:rsidR="008322FC" w:rsidRPr="00BB061C" w:rsidRDefault="003C7858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</w:tbl>
    <w:p w14:paraId="1F2D3BBF" w14:textId="08998196" w:rsidR="0030601C" w:rsidRDefault="0030601C" w:rsidP="008E4EEA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6D12EF54" w14:textId="77777777" w:rsidR="0030601C" w:rsidRDefault="0030601C" w:rsidP="0030601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1FBB005" w14:textId="61694D4A" w:rsidR="001926AD" w:rsidRDefault="001926AD" w:rsidP="001926AD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1FC6F5DD" w14:textId="2ED2DAEE" w:rsidR="0030601C" w:rsidRDefault="0030601C" w:rsidP="0030601C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7267B28E" w14:textId="1F8EFA50" w:rsidR="008E4EEA" w:rsidRDefault="008E4EEA" w:rsidP="006A24B2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7077D768" w14:textId="20D0FC7C" w:rsidR="008E4EEA" w:rsidRDefault="008E4EEA" w:rsidP="008E4EEA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62078110" w14:textId="77777777" w:rsidR="007D43B8" w:rsidRDefault="007D43B8" w:rsidP="008E4EEA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36B3C67" w14:textId="690A1D66" w:rsidR="00BB061C" w:rsidRPr="00503B7C" w:rsidRDefault="008E4EEA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ب) جدول مسیریابی </w:t>
      </w:r>
      <w:r w:rsidR="00F65F16" w:rsidRPr="008E4EEA">
        <w:rPr>
          <w:rFonts w:cs="B Nazanin" w:hint="cs"/>
          <w:rtl/>
          <w:lang w:bidi="fa-IR"/>
        </w:rPr>
        <w:t>همه مسیریاب‌ها را در مرحله یک رسم کنید.</w:t>
      </w:r>
      <w:r w:rsidR="00FE20D6" w:rsidRPr="008E4EEA">
        <w:rPr>
          <w:rFonts w:cs="B Nazanin" w:hint="cs"/>
          <w:rtl/>
          <w:lang w:bidi="fa-IR"/>
        </w:rPr>
        <w:t xml:space="preserve"> برای وضوح بهتر، از رنگ‌های مختلف جهت نمایش بروز رسانی صورت گرفته در اثر </w:t>
      </w:r>
      <w:r w:rsidR="006A24B2" w:rsidRPr="008E4EEA">
        <w:rPr>
          <w:rFonts w:cs="B Nazanin" w:hint="cs"/>
          <w:rtl/>
          <w:lang w:bidi="fa-IR"/>
        </w:rPr>
        <w:t>دریافت جدول بردار-فاصله از هر مسیریاب</w:t>
      </w:r>
      <w:r w:rsidR="007D43B8">
        <w:rPr>
          <w:rFonts w:cs="B Nazanin" w:hint="cs"/>
          <w:rtl/>
          <w:lang w:bidi="fa-IR"/>
        </w:rPr>
        <w:t xml:space="preserve"> بر روی یک شکل</w:t>
      </w:r>
      <w:r w:rsidR="006A24B2" w:rsidRPr="008E4EEA">
        <w:rPr>
          <w:rFonts w:cs="B Nazanin" w:hint="cs"/>
          <w:rtl/>
          <w:lang w:bidi="fa-IR"/>
        </w:rPr>
        <w:t xml:space="preserve"> استفاده </w:t>
      </w:r>
      <w:r w:rsidR="00D525FC" w:rsidRPr="008E4EEA">
        <w:rPr>
          <w:rFonts w:cs="B Nazanin" w:hint="cs"/>
          <w:rtl/>
          <w:lang w:bidi="fa-IR"/>
        </w:rPr>
        <w:t>نمایید.</w:t>
      </w:r>
      <w:r w:rsidR="007D43B8">
        <w:rPr>
          <w:rFonts w:cs="B Nazanin"/>
          <w:lang w:bidi="fa-IR"/>
        </w:rPr>
        <w:t xml:space="preserve"> </w:t>
      </w:r>
      <w:r w:rsidR="007D43B8">
        <w:rPr>
          <w:rFonts w:cs="B Nazanin" w:hint="cs"/>
          <w:rtl/>
          <w:lang w:bidi="fa-IR"/>
        </w:rPr>
        <w:t xml:space="preserve"> به عنوان نمونه، جدول مسیریاب </w:t>
      </w:r>
      <w:r w:rsidR="007D43B8">
        <w:rPr>
          <w:rFonts w:cs="B Nazanin"/>
          <w:lang w:bidi="fa-IR"/>
        </w:rPr>
        <w:t>A</w:t>
      </w:r>
      <w:r w:rsidR="007D43B8">
        <w:rPr>
          <w:rFonts w:cs="B Nazanin" w:hint="cs"/>
          <w:rtl/>
          <w:lang w:bidi="fa-IR"/>
        </w:rPr>
        <w:t xml:space="preserve"> پس از دریافت پیام بروز رسانی از </w:t>
      </w:r>
      <w:r w:rsidR="007D43B8">
        <w:rPr>
          <w:rFonts w:cs="B Nazanin"/>
          <w:lang w:bidi="fa-IR"/>
        </w:rPr>
        <w:t>D</w:t>
      </w:r>
      <w:r w:rsidR="007D43B8">
        <w:rPr>
          <w:rFonts w:cs="B Nazanin" w:hint="cs"/>
          <w:rtl/>
          <w:lang w:bidi="fa-IR"/>
        </w:rPr>
        <w:t xml:space="preserve"> </w:t>
      </w:r>
      <w:r w:rsidR="006A670C">
        <w:rPr>
          <w:rFonts w:cs="B Nazanin" w:hint="cs"/>
          <w:rtl/>
          <w:lang w:bidi="fa-IR"/>
        </w:rPr>
        <w:t xml:space="preserve">(با رنگ </w:t>
      </w:r>
      <w:r w:rsidR="00503B7C">
        <w:rPr>
          <w:rFonts w:cs="B Nazanin" w:hint="cs"/>
          <w:rtl/>
          <w:lang w:bidi="fa-IR"/>
        </w:rPr>
        <w:t>بنفش</w:t>
      </w:r>
      <w:r w:rsidR="006A670C" w:rsidRPr="00503B7C">
        <w:rPr>
          <w:rFonts w:cs="B Nazanin" w:hint="cs"/>
          <w:rtl/>
          <w:lang w:bidi="fa-IR"/>
        </w:rPr>
        <w:t xml:space="preserve">) </w:t>
      </w:r>
      <w:r w:rsidR="007D43B8" w:rsidRPr="00503B7C">
        <w:rPr>
          <w:rFonts w:cs="B Nazanin" w:hint="cs"/>
          <w:rtl/>
          <w:lang w:bidi="fa-IR"/>
        </w:rPr>
        <w:t>و</w:t>
      </w:r>
      <w:r w:rsidR="007D43B8" w:rsidRPr="00503B7C">
        <w:rPr>
          <w:rFonts w:cs="B Nazanin" w:hint="cs"/>
          <w:rtl/>
          <w:lang w:val="fr-FR" w:bidi="fa-IR"/>
        </w:rPr>
        <w:t xml:space="preserve"> </w:t>
      </w:r>
      <w:r w:rsidR="007D43B8" w:rsidRPr="00503B7C">
        <w:rPr>
          <w:rFonts w:cs="B Nazanin"/>
          <w:lang w:bidi="fa-IR"/>
        </w:rPr>
        <w:t>B</w:t>
      </w:r>
      <w:r w:rsidR="007D43B8" w:rsidRPr="00503B7C">
        <w:rPr>
          <w:rFonts w:cs="B Nazanin" w:hint="cs"/>
          <w:rtl/>
          <w:lang w:bidi="fa-IR"/>
        </w:rPr>
        <w:t xml:space="preserve"> </w:t>
      </w:r>
      <w:r w:rsidR="006A670C" w:rsidRPr="00503B7C">
        <w:rPr>
          <w:rFonts w:cs="B Nazanin" w:hint="cs"/>
          <w:rtl/>
          <w:lang w:bidi="fa-IR"/>
        </w:rPr>
        <w:t xml:space="preserve">(با رنگ </w:t>
      </w:r>
      <w:r w:rsidR="00503B7C">
        <w:rPr>
          <w:rFonts w:cs="B Nazanin" w:hint="cs"/>
          <w:rtl/>
          <w:lang w:bidi="fa-IR"/>
        </w:rPr>
        <w:t>قهوه</w:t>
      </w:r>
      <w:r w:rsidR="00503B7C">
        <w:rPr>
          <w:rFonts w:cs="B Nazanin"/>
          <w:rtl/>
          <w:lang w:bidi="fa-IR"/>
        </w:rPr>
        <w:softHyphen/>
      </w:r>
      <w:r w:rsidR="00503B7C">
        <w:rPr>
          <w:rFonts w:cs="B Nazanin" w:hint="cs"/>
          <w:rtl/>
          <w:lang w:bidi="fa-IR"/>
        </w:rPr>
        <w:t>ای</w:t>
      </w:r>
      <w:r w:rsidR="006A670C" w:rsidRPr="00503B7C">
        <w:rPr>
          <w:rFonts w:cs="B Nazanin" w:hint="cs"/>
          <w:rtl/>
          <w:lang w:bidi="fa-IR"/>
        </w:rPr>
        <w:t xml:space="preserve">) </w:t>
      </w:r>
      <w:r w:rsidR="007D43B8" w:rsidRPr="00503B7C">
        <w:rPr>
          <w:rFonts w:cs="B Nazanin" w:hint="cs"/>
          <w:rtl/>
          <w:lang w:bidi="fa-IR"/>
        </w:rPr>
        <w:t>رسم شده است.</w:t>
      </w:r>
    </w:p>
    <w:p w14:paraId="741597EC" w14:textId="030ACB96" w:rsidR="00055EE5" w:rsidRPr="00E67A62" w:rsidRDefault="00646002" w:rsidP="007C1556">
      <w:pPr>
        <w:tabs>
          <w:tab w:val="left" w:pos="2480"/>
          <w:tab w:val="left" w:pos="7134"/>
        </w:tabs>
        <w:bidi/>
        <w:jc w:val="both"/>
        <w:rPr>
          <w:rFonts w:cs="B Nazanin"/>
          <w:sz w:val="18"/>
          <w:szCs w:val="18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9FBE8C" wp14:editId="215EBF19">
                <wp:simplePos x="0" y="0"/>
                <wp:positionH relativeFrom="column">
                  <wp:posOffset>838200</wp:posOffset>
                </wp:positionH>
                <wp:positionV relativeFrom="paragraph">
                  <wp:posOffset>12700</wp:posOffset>
                </wp:positionV>
                <wp:extent cx="2113280" cy="258445"/>
                <wp:effectExtent l="0" t="0" r="20320" b="27305"/>
                <wp:wrapNone/>
                <wp:docPr id="546" name="Text Box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8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FA9B5B" w14:textId="7C89FC7B" w:rsidR="009C1533" w:rsidRDefault="009C1533" w:rsidP="00055EE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t xml:space="preserve">A </w:t>
                            </w:r>
                            <w:r w:rsidRPr="00503B7C">
                              <w:rPr>
                                <w:color w:val="7030A0"/>
                              </w:rPr>
                              <w:t>(t = 26</w:t>
                            </w:r>
                            <w:r w:rsidR="007C1556">
                              <w:rPr>
                                <w:color w:val="7030A0"/>
                              </w:rPr>
                              <w:t>(D)</w:t>
                            </w:r>
                            <w:r w:rsidRPr="00503B7C">
                              <w:rPr>
                                <w:color w:val="7030A0"/>
                              </w:rPr>
                              <w:t xml:space="preserve">) </w:t>
                            </w:r>
                            <w:r w:rsidRPr="00503B7C">
                              <w:rPr>
                                <w:color w:val="CC6600"/>
                              </w:rPr>
                              <w:t>(t = 35</w:t>
                            </w:r>
                            <w:r w:rsidR="007C1556">
                              <w:rPr>
                                <w:color w:val="CC6600"/>
                              </w:rPr>
                              <w:t>(B)</w:t>
                            </w:r>
                            <w:r w:rsidRPr="00503B7C">
                              <w:rPr>
                                <w:color w:val="CC6600"/>
                              </w:rPr>
                              <w:t>)</w:t>
                            </w:r>
                            <w:r w:rsidRPr="00503B7C">
                              <w:rPr>
                                <w:color w:val="C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FBE8C" id="Text Box 546" o:spid="_x0000_s1054" type="#_x0000_t202" style="position:absolute;left:0;text-align:left;margin-left:66pt;margin-top:1pt;width:166.4pt;height:20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" fillcolor="white [3201]" strokecolor="white [3212]" strokeweight=".5pt">
                <v:textbox>
                  <w:txbxContent>
                    <w:p w14:paraId="69FA9B5B" w14:textId="7C89FC7B" w:rsidR="009C1533" w:rsidRDefault="009C1533" w:rsidP="00055EE5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t xml:space="preserve">A </w:t>
                      </w:r>
                      <w:r w:rsidRPr="00503B7C">
                        <w:rPr>
                          <w:color w:val="7030A0"/>
                        </w:rPr>
                        <w:t>(t = 26</w:t>
                      </w:r>
                      <w:r w:rsidR="007C1556">
                        <w:rPr>
                          <w:color w:val="7030A0"/>
                        </w:rPr>
                        <w:t>(D)</w:t>
                      </w:r>
                      <w:r w:rsidRPr="00503B7C">
                        <w:rPr>
                          <w:color w:val="7030A0"/>
                        </w:rPr>
                        <w:t xml:space="preserve">) </w:t>
                      </w:r>
                      <w:r w:rsidRPr="00503B7C">
                        <w:rPr>
                          <w:color w:val="CC6600"/>
                        </w:rPr>
                        <w:t>(t = 35</w:t>
                      </w:r>
                      <w:r w:rsidR="007C1556">
                        <w:rPr>
                          <w:color w:val="CC6600"/>
                        </w:rPr>
                        <w:t>(B)</w:t>
                      </w:r>
                      <w:r w:rsidRPr="00503B7C">
                        <w:rPr>
                          <w:color w:val="CC6600"/>
                        </w:rPr>
                        <w:t>)</w:t>
                      </w:r>
                      <w:r w:rsidRPr="00503B7C">
                        <w:rPr>
                          <w:color w:val="C0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D43B8"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12AD66D9" wp14:editId="5D5A32AB">
                <wp:simplePos x="0" y="0"/>
                <wp:positionH relativeFrom="margin">
                  <wp:posOffset>-40005</wp:posOffset>
                </wp:positionH>
                <wp:positionV relativeFrom="paragraph">
                  <wp:posOffset>5080</wp:posOffset>
                </wp:positionV>
                <wp:extent cx="6665976" cy="6748272"/>
                <wp:effectExtent l="0" t="0" r="20955" b="14605"/>
                <wp:wrapNone/>
                <wp:docPr id="648" name="Rectangle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5976" cy="674827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8E91B" w14:textId="77777777" w:rsidR="006B3849" w:rsidRPr="006B3849" w:rsidRDefault="006B3849" w:rsidP="006B3849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</w:p>
                          <w:p w14:paraId="07F3A0D5" w14:textId="0E194F02" w:rsidR="006B3849" w:rsidRPr="00523AA3" w:rsidRDefault="006B3849" w:rsidP="006B3849">
                            <w:pPr>
                              <w:bidi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D66D9" id="Rectangle 648" o:spid="_x0000_s1055" style="position:absolute;left:0;text-align:left;margin-left:-3.15pt;margin-top:.4pt;width:524.9pt;height:531.35pt;z-index:-25154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" fillcolor="white [3201]" strokecolor="black [3213]" strokeweight="1pt">
                <v:fill opacity="0"/>
                <v:textbox inset=",0">
                  <w:txbxContent>
                    <w:p w14:paraId="6258E91B" w14:textId="77777777" w:rsidR="006B3849" w:rsidRPr="006B3849" w:rsidRDefault="006B3849" w:rsidP="006B3849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</w:p>
                    <w:p w14:paraId="07F3A0D5" w14:textId="0E194F02" w:rsidR="006B3849" w:rsidRPr="00523AA3" w:rsidRDefault="006B3849" w:rsidP="006B3849">
                      <w:pPr>
                        <w:bidi/>
                        <w:jc w:val="center"/>
                        <w:rPr>
                          <w:i/>
                          <w:iCs/>
                          <w:color w:val="7F7F7F" w:themeColor="text1" w:themeTint="8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E4EEA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65B227B3" wp14:editId="087B12D6">
                <wp:simplePos x="0" y="0"/>
                <wp:positionH relativeFrom="column">
                  <wp:posOffset>4090670</wp:posOffset>
                </wp:positionH>
                <wp:positionV relativeFrom="paragraph">
                  <wp:posOffset>80748</wp:posOffset>
                </wp:positionV>
                <wp:extent cx="1658680" cy="258445"/>
                <wp:effectExtent l="0" t="0" r="17780" b="27305"/>
                <wp:wrapNone/>
                <wp:docPr id="547" name="Text Box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868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26D3EA" w14:textId="6C0678E0" w:rsidR="009C1533" w:rsidRPr="004F1D6E" w:rsidRDefault="00DE169B" w:rsidP="00055EE5">
                            <w:pPr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27B3" id="Text Box 547" o:spid="_x0000_s1056" type="#_x0000_t202" style="position:absolute;left:0;text-align:left;margin-left:322.1pt;margin-top:6.35pt;width:130.6pt;height:20.35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" fillcolor="white [3201]" strokecolor="white [3212]" strokeweight=".5pt">
                <v:textbox>
                  <w:txbxContent>
                    <w:p w14:paraId="4E26D3EA" w14:textId="6C0678E0" w:rsidR="009C1533" w:rsidRPr="004F1D6E" w:rsidRDefault="00DE169B" w:rsidP="00055EE5">
                      <w:pPr>
                        <w:jc w:val="center"/>
                        <w:rPr>
                          <w:color w:val="FF000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112D1" w:rsidRPr="00E67A62">
        <w:rPr>
          <w:rFonts w:cs="B Nazanin"/>
          <w:sz w:val="18"/>
          <w:szCs w:val="18"/>
          <w:rtl/>
          <w:lang w:bidi="fa-IR"/>
        </w:rPr>
        <w:tab/>
      </w:r>
      <w:r w:rsidR="007C1556" w:rsidRPr="00E67A62">
        <w:rPr>
          <w:rFonts w:cs="B Nazanin"/>
          <w:sz w:val="18"/>
          <w:szCs w:val="18"/>
          <w:rtl/>
          <w:lang w:bidi="fa-IR"/>
        </w:rPr>
        <w:tab/>
      </w:r>
    </w:p>
    <w:tbl>
      <w:tblPr>
        <w:tblStyle w:val="TableGrid"/>
        <w:tblpPr w:leftFromText="180" w:rightFromText="180" w:vertAnchor="page" w:horzAnchor="margin" w:tblpXSpec="right" w:tblpY="4890"/>
        <w:bidiVisual/>
        <w:tblW w:w="0" w:type="auto"/>
        <w:tblLook w:val="04A0" w:firstRow="1" w:lastRow="0" w:firstColumn="1" w:lastColumn="0" w:noHBand="0" w:noVBand="1"/>
      </w:tblPr>
      <w:tblGrid>
        <w:gridCol w:w="1384"/>
        <w:gridCol w:w="1026"/>
        <w:gridCol w:w="696"/>
        <w:gridCol w:w="569"/>
        <w:gridCol w:w="1046"/>
      </w:tblGrid>
      <w:tr w:rsidR="001C2031" w:rsidRPr="00E67A62" w14:paraId="46E6398E" w14:textId="77777777" w:rsidTr="007D43B8">
        <w:trPr>
          <w:trHeight w:val="278"/>
        </w:trPr>
        <w:tc>
          <w:tcPr>
            <w:tcW w:w="1384" w:type="dxa"/>
            <w:shd w:val="clear" w:color="auto" w:fill="D9D9D9" w:themeFill="background1" w:themeFillShade="D9"/>
          </w:tcPr>
          <w:p w14:paraId="15985A0C" w14:textId="7FB52F48" w:rsidR="001C2031" w:rsidRPr="00E67A62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6"/>
                <w:szCs w:val="16"/>
                <w:lang w:bidi="fa-IR"/>
              </w:rPr>
            </w:pPr>
            <w:r w:rsidRPr="00E67A62">
              <w:rPr>
                <w:rFonts w:cs="B Nazanin"/>
                <w:sz w:val="16"/>
                <w:szCs w:val="16"/>
                <w:lang w:bidi="fa-IR"/>
              </w:rPr>
              <w:t>Garbage collection timer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14:paraId="10C33E0D" w14:textId="445BC330" w:rsidR="001C2031" w:rsidRPr="00E67A62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6"/>
                <w:szCs w:val="16"/>
                <w:lang w:bidi="fa-IR"/>
              </w:rPr>
            </w:pPr>
            <w:r w:rsidRPr="00E67A62">
              <w:rPr>
                <w:rFonts w:cs="B Nazanin"/>
                <w:sz w:val="16"/>
                <w:szCs w:val="16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2D303B56" w14:textId="1EF18CE9" w:rsidR="001C2031" w:rsidRPr="00E67A62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E67A62">
              <w:rPr>
                <w:rFonts w:cs="B Nazanin"/>
                <w:sz w:val="16"/>
                <w:szCs w:val="16"/>
                <w:lang w:bidi="fa-IR"/>
              </w:rPr>
              <w:t>Metric</w:t>
            </w:r>
          </w:p>
        </w:tc>
        <w:tc>
          <w:tcPr>
            <w:tcW w:w="569" w:type="dxa"/>
            <w:shd w:val="clear" w:color="auto" w:fill="D9D9D9" w:themeFill="background1" w:themeFillShade="D9"/>
          </w:tcPr>
          <w:p w14:paraId="2E611814" w14:textId="559A9A87" w:rsidR="001C2031" w:rsidRPr="00E67A62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6"/>
                <w:szCs w:val="16"/>
                <w:lang w:bidi="fa-IR"/>
              </w:rPr>
            </w:pPr>
            <w:r w:rsidRPr="00E67A62">
              <w:rPr>
                <w:rFonts w:cs="B Nazanin"/>
                <w:sz w:val="16"/>
                <w:szCs w:val="16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5DE575D4" w14:textId="77777777" w:rsidR="001C2031" w:rsidRPr="00E67A62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E67A62">
              <w:rPr>
                <w:rFonts w:cs="B Nazanin"/>
                <w:sz w:val="16"/>
                <w:szCs w:val="16"/>
                <w:lang w:bidi="fa-IR"/>
              </w:rPr>
              <w:t>Destination network</w:t>
            </w:r>
          </w:p>
        </w:tc>
      </w:tr>
      <w:tr w:rsidR="007C1556" w:rsidRPr="004A61DC" w14:paraId="0BC8496E" w14:textId="77777777" w:rsidTr="007D43B8">
        <w:trPr>
          <w:trHeight w:val="278"/>
        </w:trPr>
        <w:tc>
          <w:tcPr>
            <w:tcW w:w="1384" w:type="dxa"/>
          </w:tcPr>
          <w:p w14:paraId="093AD9E0" w14:textId="2BA54D33" w:rsidR="007C1556" w:rsidRPr="004A61DC" w:rsidRDefault="007C1556" w:rsidP="007C155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-</w:t>
            </w:r>
          </w:p>
        </w:tc>
        <w:tc>
          <w:tcPr>
            <w:tcW w:w="1026" w:type="dxa"/>
          </w:tcPr>
          <w:p w14:paraId="31C51F52" w14:textId="6CE543BF" w:rsidR="007C1556" w:rsidRPr="004A61DC" w:rsidRDefault="007C1556" w:rsidP="007C155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180</w:t>
            </w:r>
            <w:r w:rsidR="00E67A62" w:rsidRPr="004A61DC">
              <w:rPr>
                <w:rFonts w:cs="B Nazanin" w:hint="cs"/>
                <w:sz w:val="12"/>
                <w:szCs w:val="12"/>
                <w:rtl/>
                <w:lang w:bidi="fa-IR"/>
              </w:rPr>
              <w:t xml:space="preserve"> </w:t>
            </w:r>
            <w:r w:rsidR="00E67A62" w:rsidRPr="0063082B">
              <w:rPr>
                <w:rFonts w:cs="B Nazanin"/>
                <w:color w:val="548AB7" w:themeColor="accent1" w:themeShade="BF"/>
                <w:sz w:val="12"/>
                <w:szCs w:val="12"/>
                <w:lang w:bidi="fa-IR"/>
              </w:rPr>
              <w:t>180</w:t>
            </w:r>
            <w:r w:rsidR="00E67A62" w:rsidRPr="004A61DC"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="00E67A62" w:rsidRPr="0063082B">
              <w:rPr>
                <w:rFonts w:cs="B Nazanin"/>
                <w:color w:val="FF0000"/>
                <w:sz w:val="12"/>
                <w:szCs w:val="12"/>
                <w:lang w:bidi="fa-IR"/>
              </w:rPr>
              <w:t>175</w:t>
            </w:r>
            <w:r w:rsidR="00E67A62" w:rsidRPr="004A61DC"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="00E67A62" w:rsidRPr="0063082B"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  <w:t>180</w:t>
            </w:r>
          </w:p>
        </w:tc>
        <w:tc>
          <w:tcPr>
            <w:tcW w:w="696" w:type="dxa"/>
          </w:tcPr>
          <w:p w14:paraId="724F686C" w14:textId="3AA74811" w:rsidR="007C1556" w:rsidRPr="004A61DC" w:rsidRDefault="007C1556" w:rsidP="007C155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rtl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2</w:t>
            </w:r>
          </w:p>
        </w:tc>
        <w:tc>
          <w:tcPr>
            <w:tcW w:w="569" w:type="dxa"/>
          </w:tcPr>
          <w:p w14:paraId="6B65FD0E" w14:textId="3E848B51" w:rsidR="007C1556" w:rsidRPr="004A61DC" w:rsidRDefault="007C1556" w:rsidP="007C155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-</w:t>
            </w:r>
          </w:p>
        </w:tc>
        <w:tc>
          <w:tcPr>
            <w:tcW w:w="1046" w:type="dxa"/>
          </w:tcPr>
          <w:p w14:paraId="42A9EBCF" w14:textId="7DE185C7" w:rsidR="007C1556" w:rsidRPr="004A61DC" w:rsidRDefault="007C1556" w:rsidP="007C155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rtl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A</w:t>
            </w:r>
          </w:p>
        </w:tc>
      </w:tr>
      <w:tr w:rsidR="007C1556" w:rsidRPr="004A61DC" w14:paraId="1B96F341" w14:textId="77777777" w:rsidTr="007D43B8">
        <w:trPr>
          <w:trHeight w:val="278"/>
        </w:trPr>
        <w:tc>
          <w:tcPr>
            <w:tcW w:w="1384" w:type="dxa"/>
          </w:tcPr>
          <w:p w14:paraId="4CD6C647" w14:textId="4FD61DF3" w:rsidR="007C1556" w:rsidRPr="004A61DC" w:rsidRDefault="007C1556" w:rsidP="007C155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-</w:t>
            </w:r>
          </w:p>
        </w:tc>
        <w:tc>
          <w:tcPr>
            <w:tcW w:w="1026" w:type="dxa"/>
          </w:tcPr>
          <w:p w14:paraId="66817DC3" w14:textId="26E8BB7B" w:rsidR="007C1556" w:rsidRPr="004A61DC" w:rsidRDefault="007C1556" w:rsidP="007C155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180</w:t>
            </w:r>
            <w:r w:rsidR="004A61DC" w:rsidRPr="004A61DC"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="004A61DC" w:rsidRPr="0063082B">
              <w:rPr>
                <w:rFonts w:cs="B Nazanin"/>
                <w:color w:val="548AB7" w:themeColor="accent1" w:themeShade="BF"/>
                <w:sz w:val="12"/>
                <w:szCs w:val="12"/>
                <w:lang w:bidi="fa-IR"/>
              </w:rPr>
              <w:t>155</w:t>
            </w:r>
            <w:r w:rsidR="004A61DC" w:rsidRPr="004A61DC"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="004A61DC" w:rsidRPr="0063082B">
              <w:rPr>
                <w:rFonts w:cs="B Nazanin"/>
                <w:color w:val="FF0000"/>
                <w:sz w:val="12"/>
                <w:szCs w:val="12"/>
                <w:lang w:bidi="fa-IR"/>
              </w:rPr>
              <w:t>180</w:t>
            </w:r>
            <w:r w:rsidR="004A61DC" w:rsidRPr="004A61DC"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="004A61DC" w:rsidRPr="0063082B"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  <w:t>180</w:t>
            </w:r>
          </w:p>
        </w:tc>
        <w:tc>
          <w:tcPr>
            <w:tcW w:w="696" w:type="dxa"/>
          </w:tcPr>
          <w:p w14:paraId="10C2983B" w14:textId="3394728D" w:rsidR="007C1556" w:rsidRPr="004A61DC" w:rsidRDefault="007C1556" w:rsidP="007C155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1</w:t>
            </w:r>
          </w:p>
        </w:tc>
        <w:tc>
          <w:tcPr>
            <w:tcW w:w="569" w:type="dxa"/>
          </w:tcPr>
          <w:p w14:paraId="1456C29D" w14:textId="60FB5FF7" w:rsidR="007C1556" w:rsidRPr="004A61DC" w:rsidRDefault="007C1556" w:rsidP="007C155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-</w:t>
            </w:r>
          </w:p>
        </w:tc>
        <w:tc>
          <w:tcPr>
            <w:tcW w:w="1046" w:type="dxa"/>
          </w:tcPr>
          <w:p w14:paraId="5F74B6D5" w14:textId="269D7148" w:rsidR="007C1556" w:rsidRPr="004A61DC" w:rsidRDefault="007C1556" w:rsidP="007C155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C</w:t>
            </w:r>
          </w:p>
        </w:tc>
      </w:tr>
      <w:tr w:rsidR="007C1556" w:rsidRPr="004A61DC" w14:paraId="059D59C6" w14:textId="77777777" w:rsidTr="007D43B8">
        <w:trPr>
          <w:trHeight w:val="278"/>
        </w:trPr>
        <w:tc>
          <w:tcPr>
            <w:tcW w:w="1384" w:type="dxa"/>
          </w:tcPr>
          <w:p w14:paraId="08FED158" w14:textId="010F95E0" w:rsidR="007C1556" w:rsidRPr="004A61DC" w:rsidRDefault="007C1556" w:rsidP="007C155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-</w:t>
            </w:r>
          </w:p>
        </w:tc>
        <w:tc>
          <w:tcPr>
            <w:tcW w:w="1026" w:type="dxa"/>
          </w:tcPr>
          <w:p w14:paraId="32B1D072" w14:textId="51CF350E" w:rsidR="007C1556" w:rsidRPr="004A61DC" w:rsidRDefault="007C1556" w:rsidP="007C155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63082B">
              <w:rPr>
                <w:rFonts w:cs="B Nazanin"/>
                <w:color w:val="548AB7" w:themeColor="accent1" w:themeShade="BF"/>
                <w:sz w:val="12"/>
                <w:szCs w:val="12"/>
                <w:lang w:bidi="fa-IR"/>
              </w:rPr>
              <w:t>180</w:t>
            </w:r>
            <w:r w:rsidR="004A61DC" w:rsidRPr="0063082B">
              <w:rPr>
                <w:rFonts w:cs="B Nazanin"/>
                <w:color w:val="548AB7" w:themeColor="accent1" w:themeShade="BF"/>
                <w:sz w:val="12"/>
                <w:szCs w:val="12"/>
                <w:lang w:bidi="fa-IR"/>
              </w:rPr>
              <w:t xml:space="preserve"> </w:t>
            </w:r>
            <w:r w:rsidR="004A61DC" w:rsidRPr="0063082B">
              <w:rPr>
                <w:rFonts w:cs="B Nazanin"/>
                <w:color w:val="FF0000"/>
                <w:sz w:val="12"/>
                <w:szCs w:val="12"/>
                <w:lang w:bidi="fa-IR"/>
              </w:rPr>
              <w:t>175</w:t>
            </w:r>
            <w:r w:rsidR="004A61DC"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="004A61DC" w:rsidRPr="0063082B"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  <w:t>180</w:t>
            </w:r>
          </w:p>
        </w:tc>
        <w:tc>
          <w:tcPr>
            <w:tcW w:w="696" w:type="dxa"/>
          </w:tcPr>
          <w:p w14:paraId="6A967715" w14:textId="5A820BAB" w:rsidR="007C1556" w:rsidRPr="004A61DC" w:rsidRDefault="007C1556" w:rsidP="007C155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2</w:t>
            </w:r>
          </w:p>
        </w:tc>
        <w:tc>
          <w:tcPr>
            <w:tcW w:w="569" w:type="dxa"/>
          </w:tcPr>
          <w:p w14:paraId="29636062" w14:textId="4A068AA5" w:rsidR="007C1556" w:rsidRPr="004A61DC" w:rsidRDefault="007C1556" w:rsidP="007C155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-</w:t>
            </w:r>
          </w:p>
        </w:tc>
        <w:tc>
          <w:tcPr>
            <w:tcW w:w="1046" w:type="dxa"/>
          </w:tcPr>
          <w:p w14:paraId="64755DD3" w14:textId="7801A884" w:rsidR="007C1556" w:rsidRPr="004A61DC" w:rsidRDefault="007C1556" w:rsidP="007C155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E</w:t>
            </w:r>
          </w:p>
        </w:tc>
      </w:tr>
      <w:tr w:rsidR="001C2031" w:rsidRPr="004A61DC" w14:paraId="1A3348DE" w14:textId="77777777" w:rsidTr="007D43B8">
        <w:trPr>
          <w:trHeight w:val="278"/>
        </w:trPr>
        <w:tc>
          <w:tcPr>
            <w:tcW w:w="1384" w:type="dxa"/>
          </w:tcPr>
          <w:p w14:paraId="0089A68C" w14:textId="1815C873" w:rsidR="001C2031" w:rsidRPr="004A61DC" w:rsidRDefault="004A61DC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>
              <w:rPr>
                <w:rFonts w:cs="B Nazanin"/>
                <w:sz w:val="12"/>
                <w:szCs w:val="12"/>
                <w:lang w:bidi="fa-IR"/>
              </w:rPr>
              <w:t>-</w:t>
            </w:r>
          </w:p>
        </w:tc>
        <w:tc>
          <w:tcPr>
            <w:tcW w:w="1026" w:type="dxa"/>
          </w:tcPr>
          <w:p w14:paraId="3BC70361" w14:textId="12C7DA7E" w:rsidR="001C2031" w:rsidRPr="004A61DC" w:rsidRDefault="004A61DC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FF0000"/>
                <w:sz w:val="12"/>
                <w:szCs w:val="12"/>
                <w:rtl/>
                <w:lang w:bidi="fa-IR"/>
              </w:rPr>
            </w:pPr>
            <w:r w:rsidRPr="0063082B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>180</w:t>
            </w:r>
            <w:r>
              <w:rPr>
                <w:rFonts w:cs="B Nazanin"/>
                <w:color w:val="FF0000"/>
                <w:sz w:val="12"/>
                <w:szCs w:val="12"/>
                <w:lang w:bidi="fa-IR"/>
              </w:rPr>
              <w:t xml:space="preserve"> </w:t>
            </w:r>
            <w:r w:rsidRPr="0063082B">
              <w:rPr>
                <w:rFonts w:cs="B Nazanin"/>
                <w:color w:val="548AB7" w:themeColor="accent1" w:themeShade="BF"/>
                <w:sz w:val="12"/>
                <w:szCs w:val="12"/>
                <w:lang w:bidi="fa-IR"/>
              </w:rPr>
              <w:t>155</w:t>
            </w:r>
            <w:r>
              <w:rPr>
                <w:rFonts w:cs="B Nazanin"/>
                <w:color w:val="FF0000"/>
                <w:sz w:val="12"/>
                <w:szCs w:val="12"/>
                <w:lang w:bidi="fa-IR"/>
              </w:rPr>
              <w:t xml:space="preserve"> 180 </w:t>
            </w:r>
            <w:r w:rsidRPr="0063082B"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  <w:t>180</w:t>
            </w:r>
          </w:p>
        </w:tc>
        <w:tc>
          <w:tcPr>
            <w:tcW w:w="696" w:type="dxa"/>
          </w:tcPr>
          <w:p w14:paraId="5CD974C2" w14:textId="281DF22D" w:rsidR="001C2031" w:rsidRPr="004A61DC" w:rsidRDefault="00E67A62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color w:val="0070C0"/>
                <w:sz w:val="12"/>
                <w:szCs w:val="12"/>
                <w:lang w:bidi="fa-IR"/>
              </w:rPr>
              <w:t xml:space="preserve">7 </w:t>
            </w:r>
            <w:r w:rsidRPr="004A61DC"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  <w:t>4</w:t>
            </w:r>
          </w:p>
        </w:tc>
        <w:tc>
          <w:tcPr>
            <w:tcW w:w="569" w:type="dxa"/>
          </w:tcPr>
          <w:p w14:paraId="1D611796" w14:textId="386AABDA" w:rsidR="001C2031" w:rsidRPr="004A61DC" w:rsidRDefault="00E67A62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color w:val="548AB7" w:themeColor="accent1" w:themeShade="BF"/>
                <w:sz w:val="12"/>
                <w:szCs w:val="12"/>
                <w:lang w:bidi="fa-IR"/>
              </w:rPr>
              <w:t>A</w:t>
            </w:r>
            <w:r w:rsidRPr="004A61DC"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  <w:t>E</w:t>
            </w:r>
          </w:p>
        </w:tc>
        <w:tc>
          <w:tcPr>
            <w:tcW w:w="1046" w:type="dxa"/>
          </w:tcPr>
          <w:p w14:paraId="30D2988E" w14:textId="3B281D85" w:rsidR="001C2031" w:rsidRPr="004A61DC" w:rsidRDefault="007C1556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color w:val="0070C0"/>
                <w:sz w:val="12"/>
                <w:szCs w:val="12"/>
                <w:lang w:bidi="fa-IR"/>
              </w:rPr>
              <w:t>D</w:t>
            </w:r>
          </w:p>
        </w:tc>
      </w:tr>
    </w:tbl>
    <w:tbl>
      <w:tblPr>
        <w:tblStyle w:val="TableGrid"/>
        <w:tblpPr w:leftFromText="180" w:rightFromText="180" w:vertAnchor="page" w:horzAnchor="margin" w:tblpY="4907"/>
        <w:bidiVisual/>
        <w:tblW w:w="0" w:type="auto"/>
        <w:tblLook w:val="04A0" w:firstRow="1" w:lastRow="0" w:firstColumn="1" w:lastColumn="0" w:noHBand="0" w:noVBand="1"/>
      </w:tblPr>
      <w:tblGrid>
        <w:gridCol w:w="1386"/>
        <w:gridCol w:w="976"/>
        <w:gridCol w:w="696"/>
        <w:gridCol w:w="656"/>
        <w:gridCol w:w="1046"/>
      </w:tblGrid>
      <w:tr w:rsidR="001C2031" w:rsidRPr="004A61DC" w14:paraId="57D1B8F8" w14:textId="77777777" w:rsidTr="007D43B8">
        <w:trPr>
          <w:trHeight w:val="278"/>
        </w:trPr>
        <w:tc>
          <w:tcPr>
            <w:tcW w:w="1386" w:type="dxa"/>
            <w:shd w:val="clear" w:color="auto" w:fill="D9D9D9" w:themeFill="background1" w:themeFillShade="D9"/>
          </w:tcPr>
          <w:p w14:paraId="6AE76CD3" w14:textId="77777777" w:rsidR="001C2031" w:rsidRPr="004A61DC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4B46C7D3" w14:textId="182D78F6" w:rsidR="001C2031" w:rsidRPr="004A61DC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756CB627" w14:textId="77777777" w:rsidR="001C2031" w:rsidRPr="004A61DC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rtl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6694E177" w14:textId="77777777" w:rsidR="001C2031" w:rsidRPr="004A61DC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789A7043" w14:textId="77777777" w:rsidR="001C2031" w:rsidRPr="004A61DC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rtl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Destination network</w:t>
            </w:r>
          </w:p>
        </w:tc>
      </w:tr>
      <w:tr w:rsidR="001C2031" w:rsidRPr="004A61DC" w14:paraId="3B755C48" w14:textId="77777777" w:rsidTr="007D43B8">
        <w:trPr>
          <w:trHeight w:val="278"/>
        </w:trPr>
        <w:tc>
          <w:tcPr>
            <w:tcW w:w="1386" w:type="dxa"/>
          </w:tcPr>
          <w:p w14:paraId="23B1DB09" w14:textId="77777777" w:rsidR="001C2031" w:rsidRPr="004A61D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-</w:t>
            </w:r>
          </w:p>
        </w:tc>
        <w:tc>
          <w:tcPr>
            <w:tcW w:w="976" w:type="dxa"/>
          </w:tcPr>
          <w:p w14:paraId="792CB30B" w14:textId="217FB3B0" w:rsidR="001C2031" w:rsidRPr="004A61DC" w:rsidRDefault="00FE20D6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color w:val="7030A0"/>
                <w:sz w:val="12"/>
                <w:szCs w:val="12"/>
                <w:lang w:bidi="fa-IR"/>
              </w:rPr>
              <w:t>180</w:t>
            </w:r>
            <w:r w:rsidR="00BA5EE5" w:rsidRPr="004A61DC">
              <w:rPr>
                <w:rFonts w:cs="B Nazanin"/>
                <w:color w:val="CC6600"/>
                <w:sz w:val="12"/>
                <w:szCs w:val="12"/>
                <w:lang w:bidi="fa-IR"/>
              </w:rPr>
              <w:t>180</w:t>
            </w:r>
          </w:p>
        </w:tc>
        <w:tc>
          <w:tcPr>
            <w:tcW w:w="696" w:type="dxa"/>
          </w:tcPr>
          <w:p w14:paraId="42DDB7D7" w14:textId="77777777" w:rsidR="001C2031" w:rsidRPr="004A61D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rtl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2</w:t>
            </w:r>
          </w:p>
        </w:tc>
        <w:tc>
          <w:tcPr>
            <w:tcW w:w="656" w:type="dxa"/>
          </w:tcPr>
          <w:p w14:paraId="4EE27CE9" w14:textId="77777777" w:rsidR="001C2031" w:rsidRPr="004A61D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-</w:t>
            </w:r>
          </w:p>
        </w:tc>
        <w:tc>
          <w:tcPr>
            <w:tcW w:w="1046" w:type="dxa"/>
          </w:tcPr>
          <w:p w14:paraId="61DECD43" w14:textId="77777777" w:rsidR="001C2031" w:rsidRPr="004A61D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rtl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B</w:t>
            </w:r>
          </w:p>
        </w:tc>
      </w:tr>
      <w:tr w:rsidR="00FE20D6" w:rsidRPr="004A61DC" w14:paraId="51B22FE7" w14:textId="77777777" w:rsidTr="007D43B8">
        <w:trPr>
          <w:trHeight w:val="278"/>
        </w:trPr>
        <w:tc>
          <w:tcPr>
            <w:tcW w:w="1386" w:type="dxa"/>
          </w:tcPr>
          <w:p w14:paraId="67AB81DF" w14:textId="2F6C9705" w:rsidR="00FE20D6" w:rsidRPr="004A61DC" w:rsidRDefault="00FE20D6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CC6600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color w:val="CC6600"/>
                <w:sz w:val="12"/>
                <w:szCs w:val="12"/>
                <w:lang w:bidi="fa-IR"/>
              </w:rPr>
              <w:t>-</w:t>
            </w:r>
          </w:p>
        </w:tc>
        <w:tc>
          <w:tcPr>
            <w:tcW w:w="976" w:type="dxa"/>
          </w:tcPr>
          <w:p w14:paraId="39A22D05" w14:textId="44543708" w:rsidR="00FE20D6" w:rsidRPr="004A61DC" w:rsidRDefault="00FE20D6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CC6600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color w:val="CC6600"/>
                <w:sz w:val="12"/>
                <w:szCs w:val="12"/>
                <w:lang w:bidi="fa-IR"/>
              </w:rPr>
              <w:t>180</w:t>
            </w:r>
          </w:p>
        </w:tc>
        <w:tc>
          <w:tcPr>
            <w:tcW w:w="696" w:type="dxa"/>
          </w:tcPr>
          <w:p w14:paraId="1DA5DD9A" w14:textId="3DB14F40" w:rsidR="00FE20D6" w:rsidRPr="004A61DC" w:rsidRDefault="00FE20D6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CC6600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color w:val="CC6600"/>
                <w:sz w:val="12"/>
                <w:szCs w:val="12"/>
                <w:lang w:bidi="fa-IR"/>
              </w:rPr>
              <w:t>3</w:t>
            </w:r>
          </w:p>
        </w:tc>
        <w:tc>
          <w:tcPr>
            <w:tcW w:w="656" w:type="dxa"/>
          </w:tcPr>
          <w:p w14:paraId="7F332D0A" w14:textId="4C2189D3" w:rsidR="00FE20D6" w:rsidRPr="004A61DC" w:rsidRDefault="00FE20D6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CC6600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color w:val="CC6600"/>
                <w:sz w:val="12"/>
                <w:szCs w:val="12"/>
                <w:lang w:bidi="fa-IR"/>
              </w:rPr>
              <w:t>B</w:t>
            </w:r>
          </w:p>
        </w:tc>
        <w:tc>
          <w:tcPr>
            <w:tcW w:w="1046" w:type="dxa"/>
          </w:tcPr>
          <w:p w14:paraId="6953DF80" w14:textId="3BE49B2B" w:rsidR="00FE20D6" w:rsidRPr="004A61DC" w:rsidRDefault="00FE20D6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CC6600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color w:val="CC6600"/>
                <w:sz w:val="12"/>
                <w:szCs w:val="12"/>
                <w:lang w:bidi="fa-IR"/>
              </w:rPr>
              <w:t>C</w:t>
            </w:r>
          </w:p>
        </w:tc>
      </w:tr>
      <w:tr w:rsidR="001C2031" w:rsidRPr="004A61DC" w14:paraId="21EE5FC2" w14:textId="77777777" w:rsidTr="007D43B8">
        <w:trPr>
          <w:trHeight w:val="278"/>
        </w:trPr>
        <w:tc>
          <w:tcPr>
            <w:tcW w:w="1386" w:type="dxa"/>
          </w:tcPr>
          <w:p w14:paraId="206200F0" w14:textId="77777777" w:rsidR="001C2031" w:rsidRPr="004A61D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-</w:t>
            </w:r>
          </w:p>
        </w:tc>
        <w:tc>
          <w:tcPr>
            <w:tcW w:w="976" w:type="dxa"/>
          </w:tcPr>
          <w:p w14:paraId="6ACAB54D" w14:textId="117A16E5" w:rsidR="001C2031" w:rsidRPr="004A61DC" w:rsidRDefault="00D65E95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color w:val="7030A0"/>
                <w:sz w:val="12"/>
                <w:szCs w:val="12"/>
                <w:lang w:bidi="fa-IR"/>
              </w:rPr>
              <w:t>1</w:t>
            </w:r>
            <w:r w:rsidR="00BA5EE5" w:rsidRPr="004A61DC">
              <w:rPr>
                <w:rFonts w:cs="B Nazanin"/>
                <w:color w:val="7030A0"/>
                <w:sz w:val="12"/>
                <w:szCs w:val="12"/>
                <w:lang w:bidi="fa-IR"/>
              </w:rPr>
              <w:t>80</w:t>
            </w:r>
            <w:r w:rsidR="00FE20D6" w:rsidRPr="004A61DC">
              <w:rPr>
                <w:rFonts w:cs="B Nazanin"/>
                <w:color w:val="CC6600"/>
                <w:sz w:val="12"/>
                <w:szCs w:val="12"/>
                <w:lang w:bidi="fa-IR"/>
              </w:rPr>
              <w:t>180</w:t>
            </w:r>
          </w:p>
        </w:tc>
        <w:tc>
          <w:tcPr>
            <w:tcW w:w="696" w:type="dxa"/>
          </w:tcPr>
          <w:p w14:paraId="7D9A3B10" w14:textId="77777777" w:rsidR="001C2031" w:rsidRPr="004A61D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rtl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5</w:t>
            </w:r>
          </w:p>
        </w:tc>
        <w:tc>
          <w:tcPr>
            <w:tcW w:w="656" w:type="dxa"/>
          </w:tcPr>
          <w:p w14:paraId="20D8CAD4" w14:textId="77777777" w:rsidR="001C2031" w:rsidRPr="004A61D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-</w:t>
            </w:r>
          </w:p>
        </w:tc>
        <w:tc>
          <w:tcPr>
            <w:tcW w:w="1046" w:type="dxa"/>
          </w:tcPr>
          <w:p w14:paraId="37E9DDCA" w14:textId="77777777" w:rsidR="001C2031" w:rsidRPr="004A61D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rtl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D</w:t>
            </w:r>
          </w:p>
        </w:tc>
      </w:tr>
      <w:tr w:rsidR="00D65E95" w:rsidRPr="004A61DC" w14:paraId="4F5C3786" w14:textId="77777777" w:rsidTr="007D43B8">
        <w:trPr>
          <w:trHeight w:val="278"/>
        </w:trPr>
        <w:tc>
          <w:tcPr>
            <w:tcW w:w="1386" w:type="dxa"/>
          </w:tcPr>
          <w:p w14:paraId="38B5D4FD" w14:textId="78C3DF51" w:rsidR="00D65E95" w:rsidRPr="004A61DC" w:rsidRDefault="00D65E95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color w:val="7030A0"/>
                <w:sz w:val="12"/>
                <w:szCs w:val="12"/>
                <w:lang w:bidi="fa-IR"/>
              </w:rPr>
              <w:t>-</w:t>
            </w:r>
          </w:p>
        </w:tc>
        <w:tc>
          <w:tcPr>
            <w:tcW w:w="976" w:type="dxa"/>
          </w:tcPr>
          <w:p w14:paraId="32B8AF66" w14:textId="5CDC8668" w:rsidR="00D65E95" w:rsidRPr="004A61DC" w:rsidRDefault="00D65E95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color w:val="7030A0"/>
                <w:sz w:val="12"/>
                <w:szCs w:val="12"/>
                <w:lang w:bidi="fa-IR"/>
              </w:rPr>
              <w:t>180</w:t>
            </w:r>
            <w:r w:rsidR="00FE20D6" w:rsidRPr="004A61DC">
              <w:rPr>
                <w:rFonts w:cs="B Nazanin"/>
                <w:color w:val="CC6600"/>
                <w:sz w:val="12"/>
                <w:szCs w:val="12"/>
                <w:lang w:bidi="fa-IR"/>
              </w:rPr>
              <w:t>180</w:t>
            </w:r>
          </w:p>
        </w:tc>
        <w:tc>
          <w:tcPr>
            <w:tcW w:w="696" w:type="dxa"/>
          </w:tcPr>
          <w:p w14:paraId="722DAC73" w14:textId="612EE3EE" w:rsidR="00D65E95" w:rsidRPr="004A61DC" w:rsidRDefault="00D65E95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color w:val="7030A0"/>
                <w:sz w:val="12"/>
                <w:szCs w:val="12"/>
                <w:lang w:bidi="fa-IR"/>
              </w:rPr>
              <w:t>7</w:t>
            </w:r>
            <w:r w:rsidR="00FE20D6" w:rsidRPr="004A61DC">
              <w:rPr>
                <w:rFonts w:cs="B Nazanin"/>
                <w:color w:val="CC6600"/>
                <w:sz w:val="12"/>
                <w:szCs w:val="12"/>
                <w:lang w:bidi="fa-IR"/>
              </w:rPr>
              <w:t>4</w:t>
            </w:r>
          </w:p>
        </w:tc>
        <w:tc>
          <w:tcPr>
            <w:tcW w:w="656" w:type="dxa"/>
          </w:tcPr>
          <w:p w14:paraId="5D3DB428" w14:textId="122644ED" w:rsidR="00D65E95" w:rsidRPr="004A61DC" w:rsidRDefault="00D65E95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color w:val="7030A0"/>
                <w:sz w:val="12"/>
                <w:szCs w:val="12"/>
                <w:lang w:bidi="fa-IR"/>
              </w:rPr>
              <w:t>D</w:t>
            </w:r>
            <w:r w:rsidR="00FE20D6" w:rsidRPr="004A61DC">
              <w:rPr>
                <w:rFonts w:cs="B Nazanin"/>
                <w:color w:val="CC6600"/>
                <w:sz w:val="12"/>
                <w:szCs w:val="12"/>
                <w:lang w:bidi="fa-IR"/>
              </w:rPr>
              <w:t>B</w:t>
            </w:r>
          </w:p>
        </w:tc>
        <w:tc>
          <w:tcPr>
            <w:tcW w:w="1046" w:type="dxa"/>
          </w:tcPr>
          <w:p w14:paraId="23355074" w14:textId="1D644C9B" w:rsidR="00D65E95" w:rsidRPr="004A61DC" w:rsidRDefault="00D65E95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color w:val="7030A0"/>
                <w:sz w:val="12"/>
                <w:szCs w:val="12"/>
                <w:lang w:bidi="fa-IR"/>
              </w:rPr>
              <w:t>E</w:t>
            </w:r>
          </w:p>
        </w:tc>
      </w:tr>
    </w:tbl>
    <w:p w14:paraId="39F5F2B6" w14:textId="699CA31C" w:rsidR="00055EE5" w:rsidRPr="004A61DC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sz w:val="18"/>
          <w:szCs w:val="18"/>
          <w:rtl/>
          <w:lang w:bidi="fa-IR"/>
        </w:rPr>
      </w:pPr>
    </w:p>
    <w:p w14:paraId="2B6CF13B" w14:textId="3705B6D8" w:rsidR="00055EE5" w:rsidRPr="004A61DC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sz w:val="18"/>
          <w:szCs w:val="18"/>
          <w:rtl/>
          <w:lang w:bidi="fa-IR"/>
        </w:rPr>
      </w:pPr>
    </w:p>
    <w:p w14:paraId="0D6F385B" w14:textId="7701090C" w:rsidR="00055EE5" w:rsidRPr="004A61DC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sz w:val="18"/>
          <w:szCs w:val="18"/>
          <w:rtl/>
          <w:lang w:bidi="fa-IR"/>
        </w:rPr>
      </w:pPr>
    </w:p>
    <w:p w14:paraId="7ED1BF51" w14:textId="0077A499" w:rsidR="00055EE5" w:rsidRPr="004A61DC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sz w:val="18"/>
          <w:szCs w:val="18"/>
          <w:lang w:bidi="fa-IR"/>
        </w:rPr>
      </w:pPr>
    </w:p>
    <w:p w14:paraId="1C5B835A" w14:textId="77777777" w:rsidR="00603A20" w:rsidRPr="004A61DC" w:rsidRDefault="00603A20" w:rsidP="00603A20">
      <w:pPr>
        <w:pStyle w:val="ListParagraph"/>
        <w:bidi/>
        <w:spacing w:line="259" w:lineRule="auto"/>
        <w:ind w:left="-216"/>
        <w:jc w:val="both"/>
        <w:rPr>
          <w:rFonts w:cs="B Nazanin"/>
          <w:sz w:val="18"/>
          <w:szCs w:val="18"/>
          <w:rtl/>
          <w:lang w:bidi="fa-IR"/>
        </w:rPr>
      </w:pPr>
    </w:p>
    <w:p w14:paraId="11BB8174" w14:textId="4F2EC538" w:rsidR="00603A20" w:rsidRPr="004A61DC" w:rsidRDefault="00603A20" w:rsidP="00055EE5">
      <w:pPr>
        <w:pStyle w:val="ListParagraph"/>
        <w:bidi/>
        <w:spacing w:line="259" w:lineRule="auto"/>
        <w:ind w:left="-216"/>
        <w:jc w:val="both"/>
        <w:rPr>
          <w:rFonts w:cs="B Nazanin"/>
          <w:sz w:val="18"/>
          <w:szCs w:val="18"/>
          <w:lang w:bidi="fa-IR"/>
        </w:rPr>
      </w:pPr>
    </w:p>
    <w:p w14:paraId="4FA57279" w14:textId="7121E031" w:rsidR="00055EE5" w:rsidRPr="004A61DC" w:rsidRDefault="008E4EEA" w:rsidP="00603A20">
      <w:pPr>
        <w:pStyle w:val="ListParagraph"/>
        <w:bidi/>
        <w:spacing w:line="259" w:lineRule="auto"/>
        <w:ind w:left="-216"/>
        <w:jc w:val="both"/>
        <w:rPr>
          <w:rFonts w:cs="B Nazanin"/>
          <w:sz w:val="18"/>
          <w:szCs w:val="18"/>
          <w:rtl/>
          <w:lang w:bidi="fa-IR"/>
        </w:rPr>
      </w:pPr>
      <w:r w:rsidRPr="00E67A62">
        <w:rPr>
          <w:rFonts w:cs="B Nazanin" w:hint="cs"/>
          <w:noProof/>
          <w:sz w:val="22"/>
          <w:szCs w:val="2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478FB9E7" wp14:editId="54CD4FAE">
                <wp:simplePos x="0" y="0"/>
                <wp:positionH relativeFrom="column">
                  <wp:posOffset>752475</wp:posOffset>
                </wp:positionH>
                <wp:positionV relativeFrom="paragraph">
                  <wp:posOffset>51465</wp:posOffset>
                </wp:positionV>
                <wp:extent cx="1204713" cy="258445"/>
                <wp:effectExtent l="0" t="0" r="14605" b="27305"/>
                <wp:wrapNone/>
                <wp:docPr id="549" name="Text Box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713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DBB4C4" w14:textId="5B5170BB" w:rsidR="009C1533" w:rsidRPr="00FE20D6" w:rsidRDefault="00DE169B" w:rsidP="00055EE5">
                            <w:pPr>
                              <w:jc w:val="center"/>
                              <w:rPr>
                                <w:color w:val="00B05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B9E7" id="Text Box 549" o:spid="_x0000_s1057" type="#_x0000_t202" style="position:absolute;left:0;text-align:left;margin-left:59.25pt;margin-top:4.05pt;width:94.85pt;height:20.3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" fillcolor="white [3201]" strokecolor="white [3212]" strokeweight=".5pt">
                <v:textbox>
                  <w:txbxContent>
                    <w:p w14:paraId="0CDBB4C4" w14:textId="5B5170BB" w:rsidR="009C1533" w:rsidRPr="00FE20D6" w:rsidRDefault="00DE169B" w:rsidP="00055EE5">
                      <w:pPr>
                        <w:jc w:val="center"/>
                        <w:rPr>
                          <w:color w:val="00B05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E67A62">
        <w:rPr>
          <w:rFonts w:cs="B Nazanin" w:hint="cs"/>
          <w:noProof/>
          <w:sz w:val="22"/>
          <w:szCs w:val="2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552FCCCB" wp14:editId="1FEC6474">
                <wp:simplePos x="0" y="0"/>
                <wp:positionH relativeFrom="column">
                  <wp:posOffset>4218143</wp:posOffset>
                </wp:positionH>
                <wp:positionV relativeFrom="paragraph">
                  <wp:posOffset>41142</wp:posOffset>
                </wp:positionV>
                <wp:extent cx="1275907" cy="258445"/>
                <wp:effectExtent l="0" t="0" r="19685" b="27305"/>
                <wp:wrapNone/>
                <wp:docPr id="548" name="Text Box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9C9A64" w14:textId="46B6DF8A" w:rsidR="009C1533" w:rsidRPr="00DC7F81" w:rsidRDefault="009C1533" w:rsidP="00055EE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FCCCB" id="Text Box 548" o:spid="_x0000_s1058" type="#_x0000_t202" style="position:absolute;left:0;text-align:left;margin-left:332.15pt;margin-top:3.25pt;width:100.45pt;height:20.35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" fillcolor="white [3201]" strokecolor="white [3212]" strokeweight=".5pt">
                <v:textbox>
                  <w:txbxContent>
                    <w:p w14:paraId="429C9A64" w14:textId="46B6DF8A" w:rsidR="009C1533" w:rsidRPr="00DC7F81" w:rsidRDefault="009C1533" w:rsidP="00055EE5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7284"/>
        <w:bidiVisual/>
        <w:tblW w:w="0" w:type="auto"/>
        <w:tblLook w:val="04A0" w:firstRow="1" w:lastRow="0" w:firstColumn="1" w:lastColumn="0" w:noHBand="0" w:noVBand="1"/>
      </w:tblPr>
      <w:tblGrid>
        <w:gridCol w:w="1434"/>
        <w:gridCol w:w="976"/>
        <w:gridCol w:w="729"/>
        <w:gridCol w:w="1017"/>
        <w:gridCol w:w="1046"/>
      </w:tblGrid>
      <w:tr w:rsidR="006A24B2" w:rsidRPr="004A61DC" w14:paraId="40B126D6" w14:textId="77777777" w:rsidTr="007D43B8">
        <w:trPr>
          <w:trHeight w:val="278"/>
        </w:trPr>
        <w:tc>
          <w:tcPr>
            <w:tcW w:w="1434" w:type="dxa"/>
            <w:shd w:val="clear" w:color="auto" w:fill="D9D9D9" w:themeFill="background1" w:themeFillShade="D9"/>
          </w:tcPr>
          <w:p w14:paraId="0966BB1E" w14:textId="4FCAFEE6" w:rsidR="006A24B2" w:rsidRPr="004A61DC" w:rsidRDefault="006A24B2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45253262" w14:textId="77777777" w:rsidR="006A24B2" w:rsidRPr="004A61DC" w:rsidRDefault="006A24B2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Expiration timer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3F0AB431" w14:textId="77777777" w:rsidR="006A24B2" w:rsidRPr="004A61DC" w:rsidRDefault="006A24B2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rtl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18AF866F" w14:textId="77777777" w:rsidR="006A24B2" w:rsidRPr="004A61DC" w:rsidRDefault="006A24B2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20C50081" w14:textId="77777777" w:rsidR="006A24B2" w:rsidRPr="004A61DC" w:rsidRDefault="006A24B2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rtl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Destination network</w:t>
            </w:r>
          </w:p>
        </w:tc>
      </w:tr>
      <w:tr w:rsidR="007C1556" w:rsidRPr="004A61DC" w14:paraId="2B14079B" w14:textId="77777777" w:rsidTr="007D43B8">
        <w:trPr>
          <w:trHeight w:val="278"/>
        </w:trPr>
        <w:tc>
          <w:tcPr>
            <w:tcW w:w="1434" w:type="dxa"/>
          </w:tcPr>
          <w:p w14:paraId="672BAEA4" w14:textId="3063B34E" w:rsidR="007C1556" w:rsidRPr="004A61DC" w:rsidRDefault="007C1556" w:rsidP="003D782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-</w:t>
            </w:r>
          </w:p>
        </w:tc>
        <w:tc>
          <w:tcPr>
            <w:tcW w:w="976" w:type="dxa"/>
          </w:tcPr>
          <w:p w14:paraId="11D7ADAF" w14:textId="3F78B10B" w:rsidR="007C1556" w:rsidRPr="004A61DC" w:rsidRDefault="007C1556" w:rsidP="003D782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180</w:t>
            </w:r>
            <w:r w:rsidR="004A61DC"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="004A61DC" w:rsidRPr="0063082B"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  <w:t>180</w:t>
            </w:r>
            <w:r w:rsidR="004A61DC"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="004A61DC" w:rsidRPr="0063082B">
              <w:rPr>
                <w:rFonts w:cs="B Nazanin"/>
                <w:color w:val="B85A22" w:themeColor="accent2" w:themeShade="BF"/>
                <w:sz w:val="12"/>
                <w:szCs w:val="12"/>
                <w:lang w:bidi="fa-IR"/>
              </w:rPr>
              <w:t>180</w:t>
            </w:r>
          </w:p>
        </w:tc>
        <w:tc>
          <w:tcPr>
            <w:tcW w:w="729" w:type="dxa"/>
          </w:tcPr>
          <w:p w14:paraId="1A2EDFD4" w14:textId="3DC5BE92" w:rsidR="007C1556" w:rsidRPr="004A61DC" w:rsidRDefault="007C1556" w:rsidP="003D782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1</w:t>
            </w:r>
          </w:p>
        </w:tc>
        <w:tc>
          <w:tcPr>
            <w:tcW w:w="656" w:type="dxa"/>
          </w:tcPr>
          <w:p w14:paraId="134D85E9" w14:textId="662CCBAA" w:rsidR="007C1556" w:rsidRPr="004A61DC" w:rsidRDefault="007C1556" w:rsidP="003D782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-</w:t>
            </w:r>
          </w:p>
        </w:tc>
        <w:tc>
          <w:tcPr>
            <w:tcW w:w="1046" w:type="dxa"/>
          </w:tcPr>
          <w:p w14:paraId="2016F079" w14:textId="5F8E36C9" w:rsidR="007C1556" w:rsidRPr="004A61DC" w:rsidRDefault="007C1556" w:rsidP="003D782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2"/>
                <w:szCs w:val="12"/>
                <w:lang w:bidi="fa-IR"/>
              </w:rPr>
            </w:pPr>
            <w:r w:rsidRPr="003D782E">
              <w:rPr>
                <w:rFonts w:cs="B Nazanin"/>
                <w:sz w:val="12"/>
                <w:szCs w:val="12"/>
                <w:lang w:bidi="fa-IR"/>
              </w:rPr>
              <w:t>B</w:t>
            </w:r>
          </w:p>
        </w:tc>
      </w:tr>
      <w:tr w:rsidR="007C1556" w:rsidRPr="004A61DC" w14:paraId="5D368490" w14:textId="77777777" w:rsidTr="007D43B8">
        <w:trPr>
          <w:trHeight w:val="278"/>
        </w:trPr>
        <w:tc>
          <w:tcPr>
            <w:tcW w:w="1434" w:type="dxa"/>
          </w:tcPr>
          <w:p w14:paraId="3A74A13F" w14:textId="6DD8AAC9" w:rsidR="007C1556" w:rsidRPr="004A61DC" w:rsidRDefault="007C1556" w:rsidP="003D782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-</w:t>
            </w:r>
          </w:p>
        </w:tc>
        <w:tc>
          <w:tcPr>
            <w:tcW w:w="976" w:type="dxa"/>
          </w:tcPr>
          <w:p w14:paraId="275AC2DB" w14:textId="11265389" w:rsidR="007C1556" w:rsidRPr="004A61DC" w:rsidRDefault="007C1556" w:rsidP="003D782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180</w:t>
            </w:r>
            <w:r w:rsidR="004A61DC"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="004A61DC" w:rsidRPr="0063082B"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  <w:t>180</w:t>
            </w:r>
            <w:r w:rsidR="004A61DC"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="004A61DC" w:rsidRPr="0063082B">
              <w:rPr>
                <w:rFonts w:cs="B Nazanin"/>
                <w:color w:val="B85A22" w:themeColor="accent2" w:themeShade="BF"/>
                <w:sz w:val="12"/>
                <w:szCs w:val="12"/>
                <w:lang w:bidi="fa-IR"/>
              </w:rPr>
              <w:t>180</w:t>
            </w:r>
          </w:p>
        </w:tc>
        <w:tc>
          <w:tcPr>
            <w:tcW w:w="729" w:type="dxa"/>
          </w:tcPr>
          <w:p w14:paraId="5FF224A6" w14:textId="065F6878" w:rsidR="007C1556" w:rsidRPr="004A61DC" w:rsidRDefault="004A61DC" w:rsidP="003D782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rtl/>
                <w:lang w:bidi="fa-IR"/>
              </w:rPr>
            </w:pPr>
            <w:r>
              <w:rPr>
                <w:rFonts w:cs="B Nazanin"/>
                <w:sz w:val="12"/>
                <w:szCs w:val="12"/>
                <w:lang w:bidi="fa-IR"/>
              </w:rPr>
              <w:t xml:space="preserve">4 </w:t>
            </w:r>
            <w:r w:rsidRPr="0063082B">
              <w:rPr>
                <w:rFonts w:cs="B Nazanin"/>
                <w:color w:val="B85A22" w:themeColor="accent2" w:themeShade="BF"/>
                <w:sz w:val="12"/>
                <w:szCs w:val="12"/>
                <w:lang w:bidi="fa-IR"/>
              </w:rPr>
              <w:t>3</w:t>
            </w:r>
          </w:p>
        </w:tc>
        <w:tc>
          <w:tcPr>
            <w:tcW w:w="656" w:type="dxa"/>
          </w:tcPr>
          <w:p w14:paraId="6774CD05" w14:textId="191A2378" w:rsidR="007C1556" w:rsidRPr="004A61DC" w:rsidRDefault="004A61DC" w:rsidP="003D782E">
            <w:pPr>
              <w:pStyle w:val="ListParagraph"/>
              <w:bidi/>
              <w:spacing w:line="259" w:lineRule="auto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>
              <w:rPr>
                <w:rFonts w:cs="B Nazanin"/>
                <w:sz w:val="12"/>
                <w:szCs w:val="12"/>
                <w:lang w:bidi="fa-IR"/>
              </w:rPr>
              <w:t>B</w:t>
            </w:r>
          </w:p>
        </w:tc>
        <w:tc>
          <w:tcPr>
            <w:tcW w:w="1046" w:type="dxa"/>
          </w:tcPr>
          <w:p w14:paraId="06EA150F" w14:textId="3F79C49C" w:rsidR="007C1556" w:rsidRPr="004A61DC" w:rsidRDefault="007C1556" w:rsidP="003D782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rtl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E</w:t>
            </w:r>
          </w:p>
        </w:tc>
      </w:tr>
      <w:tr w:rsidR="006A24B2" w:rsidRPr="004A61DC" w14:paraId="469466E0" w14:textId="77777777" w:rsidTr="007D43B8">
        <w:trPr>
          <w:trHeight w:val="278"/>
        </w:trPr>
        <w:tc>
          <w:tcPr>
            <w:tcW w:w="1434" w:type="dxa"/>
          </w:tcPr>
          <w:p w14:paraId="0F887749" w14:textId="144BD6BF" w:rsidR="006A24B2" w:rsidRPr="004A61DC" w:rsidRDefault="004A61DC" w:rsidP="003D782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2"/>
                <w:szCs w:val="12"/>
                <w:lang w:bidi="fa-IR"/>
              </w:rPr>
            </w:pPr>
            <w:r>
              <w:rPr>
                <w:rFonts w:cs="B Nazanin"/>
                <w:color w:val="0070C0"/>
                <w:sz w:val="12"/>
                <w:szCs w:val="12"/>
                <w:lang w:bidi="fa-IR"/>
              </w:rPr>
              <w:t>-</w:t>
            </w:r>
          </w:p>
        </w:tc>
        <w:tc>
          <w:tcPr>
            <w:tcW w:w="976" w:type="dxa"/>
          </w:tcPr>
          <w:p w14:paraId="0154DF60" w14:textId="153771D4" w:rsidR="006A24B2" w:rsidRPr="004A61DC" w:rsidRDefault="004A61DC" w:rsidP="003D782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2"/>
                <w:szCs w:val="12"/>
                <w:lang w:bidi="fa-IR"/>
              </w:rPr>
            </w:pPr>
            <w:r w:rsidRPr="0063082B"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  <w:t>180</w:t>
            </w:r>
            <w:r w:rsidRPr="0063082B">
              <w:rPr>
                <w:rFonts w:cs="B Nazanin"/>
                <w:color w:val="B85A22" w:themeColor="accent2" w:themeShade="BF"/>
                <w:sz w:val="12"/>
                <w:szCs w:val="12"/>
                <w:lang w:bidi="fa-IR"/>
              </w:rPr>
              <w:t xml:space="preserve"> 180</w:t>
            </w:r>
          </w:p>
        </w:tc>
        <w:tc>
          <w:tcPr>
            <w:tcW w:w="729" w:type="dxa"/>
          </w:tcPr>
          <w:p w14:paraId="300A0DAA" w14:textId="6D8D8678" w:rsidR="006A24B2" w:rsidRPr="004A61DC" w:rsidRDefault="004A61DC" w:rsidP="003D782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2"/>
                <w:szCs w:val="12"/>
                <w:lang w:bidi="fa-IR"/>
              </w:rPr>
            </w:pPr>
            <w:r w:rsidRPr="0063082B"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  <w:t>11</w:t>
            </w:r>
            <w:r>
              <w:rPr>
                <w:rFonts w:cs="B Nazanin"/>
                <w:color w:val="00B050"/>
                <w:sz w:val="12"/>
                <w:szCs w:val="12"/>
                <w:lang w:bidi="fa-IR"/>
              </w:rPr>
              <w:t xml:space="preserve"> </w:t>
            </w:r>
            <w:r w:rsidRPr="0063082B">
              <w:rPr>
                <w:rFonts w:cs="B Nazanin"/>
                <w:color w:val="B85A22" w:themeColor="accent2" w:themeShade="BF"/>
                <w:sz w:val="12"/>
                <w:szCs w:val="12"/>
                <w:lang w:bidi="fa-IR"/>
              </w:rPr>
              <w:t>3</w:t>
            </w:r>
          </w:p>
        </w:tc>
        <w:tc>
          <w:tcPr>
            <w:tcW w:w="656" w:type="dxa"/>
          </w:tcPr>
          <w:p w14:paraId="0CBAF78C" w14:textId="61A953DF" w:rsidR="006A24B2" w:rsidRPr="004A61DC" w:rsidRDefault="004A61DC" w:rsidP="003D782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2"/>
                <w:szCs w:val="12"/>
                <w:lang w:bidi="fa-IR"/>
              </w:rPr>
            </w:pPr>
            <w:r w:rsidRPr="0063082B"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  <w:t>E</w:t>
            </w:r>
            <w:r>
              <w:rPr>
                <w:rFonts w:cs="B Nazanin"/>
                <w:color w:val="00B050"/>
                <w:sz w:val="12"/>
                <w:szCs w:val="12"/>
                <w:lang w:bidi="fa-IR"/>
              </w:rPr>
              <w:t xml:space="preserve"> </w:t>
            </w:r>
            <w:r w:rsidRPr="0063082B">
              <w:rPr>
                <w:rFonts w:cs="B Nazanin"/>
                <w:color w:val="B85A22" w:themeColor="accent2" w:themeShade="BF"/>
                <w:sz w:val="12"/>
                <w:szCs w:val="12"/>
                <w:lang w:bidi="fa-IR"/>
              </w:rPr>
              <w:t>B</w:t>
            </w:r>
          </w:p>
        </w:tc>
        <w:tc>
          <w:tcPr>
            <w:tcW w:w="1046" w:type="dxa"/>
          </w:tcPr>
          <w:p w14:paraId="7BB76B18" w14:textId="2EB6A997" w:rsidR="006A24B2" w:rsidRPr="004A61DC" w:rsidRDefault="004A61DC" w:rsidP="003D782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2"/>
                <w:szCs w:val="12"/>
                <w:lang w:bidi="fa-IR"/>
              </w:rPr>
            </w:pPr>
            <w:r w:rsidRPr="003D782E"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  <w:t>A</w:t>
            </w:r>
          </w:p>
        </w:tc>
      </w:tr>
      <w:tr w:rsidR="006A24B2" w:rsidRPr="004A61DC" w14:paraId="40E746A6" w14:textId="77777777" w:rsidTr="007D43B8">
        <w:trPr>
          <w:trHeight w:val="278"/>
        </w:trPr>
        <w:tc>
          <w:tcPr>
            <w:tcW w:w="1434" w:type="dxa"/>
          </w:tcPr>
          <w:p w14:paraId="463B77DE" w14:textId="3C7A0A1F" w:rsidR="006A24B2" w:rsidRPr="004A61DC" w:rsidRDefault="004A61DC" w:rsidP="003D782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>
              <w:rPr>
                <w:rFonts w:cs="B Nazanin"/>
                <w:sz w:val="12"/>
                <w:szCs w:val="12"/>
                <w:lang w:bidi="fa-IR"/>
              </w:rPr>
              <w:t>-</w:t>
            </w:r>
          </w:p>
        </w:tc>
        <w:tc>
          <w:tcPr>
            <w:tcW w:w="976" w:type="dxa"/>
          </w:tcPr>
          <w:p w14:paraId="727246FA" w14:textId="2FC9A09E" w:rsidR="006A24B2" w:rsidRPr="004A61DC" w:rsidRDefault="004A61DC" w:rsidP="003D782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2"/>
                <w:szCs w:val="12"/>
                <w:lang w:bidi="fa-IR"/>
              </w:rPr>
            </w:pPr>
            <w:r w:rsidRPr="0063082B"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  <w:t>180</w:t>
            </w:r>
            <w:r>
              <w:rPr>
                <w:rFonts w:cs="B Nazanin"/>
                <w:color w:val="00B050"/>
                <w:sz w:val="12"/>
                <w:szCs w:val="12"/>
                <w:lang w:bidi="fa-IR"/>
              </w:rPr>
              <w:t xml:space="preserve"> </w:t>
            </w:r>
            <w:r w:rsidRPr="0063082B">
              <w:rPr>
                <w:rFonts w:cs="B Nazanin"/>
                <w:color w:val="B85A22" w:themeColor="accent2" w:themeShade="BF"/>
                <w:sz w:val="12"/>
                <w:szCs w:val="12"/>
                <w:lang w:bidi="fa-IR"/>
              </w:rPr>
              <w:t>180</w:t>
            </w:r>
          </w:p>
        </w:tc>
        <w:tc>
          <w:tcPr>
            <w:tcW w:w="729" w:type="dxa"/>
          </w:tcPr>
          <w:p w14:paraId="2519E207" w14:textId="486FACFA" w:rsidR="006A24B2" w:rsidRPr="004A61DC" w:rsidRDefault="004A61DC" w:rsidP="003D782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2"/>
                <w:szCs w:val="12"/>
                <w:rtl/>
                <w:lang w:bidi="fa-IR"/>
              </w:rPr>
            </w:pPr>
            <w:r w:rsidRPr="0063082B"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  <w:t>6</w:t>
            </w:r>
            <w:r>
              <w:rPr>
                <w:rFonts w:cs="B Nazanin"/>
                <w:color w:val="00B050"/>
                <w:sz w:val="12"/>
                <w:szCs w:val="12"/>
                <w:lang w:bidi="fa-IR"/>
              </w:rPr>
              <w:t xml:space="preserve"> </w:t>
            </w:r>
            <w:r w:rsidRPr="0063082B">
              <w:rPr>
                <w:rFonts w:cs="B Nazanin"/>
                <w:color w:val="B85A22" w:themeColor="accent2" w:themeShade="BF"/>
                <w:sz w:val="12"/>
                <w:szCs w:val="12"/>
                <w:lang w:bidi="fa-IR"/>
              </w:rPr>
              <w:t>5</w:t>
            </w:r>
          </w:p>
        </w:tc>
        <w:tc>
          <w:tcPr>
            <w:tcW w:w="656" w:type="dxa"/>
          </w:tcPr>
          <w:p w14:paraId="6D00EE19" w14:textId="0B168844" w:rsidR="006A24B2" w:rsidRPr="004A61DC" w:rsidRDefault="004A61DC" w:rsidP="003D782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2"/>
                <w:szCs w:val="12"/>
                <w:lang w:bidi="fa-IR"/>
              </w:rPr>
            </w:pPr>
            <w:r w:rsidRPr="0063082B"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  <w:t>E</w:t>
            </w:r>
            <w:r>
              <w:rPr>
                <w:rFonts w:cs="B Nazanin"/>
                <w:color w:val="00B050"/>
                <w:sz w:val="12"/>
                <w:szCs w:val="12"/>
                <w:lang w:bidi="fa-IR"/>
              </w:rPr>
              <w:t xml:space="preserve"> </w:t>
            </w:r>
            <w:r w:rsidRPr="0063082B">
              <w:rPr>
                <w:rFonts w:cs="B Nazanin"/>
                <w:color w:val="B85A22" w:themeColor="accent2" w:themeShade="BF"/>
                <w:sz w:val="12"/>
                <w:szCs w:val="12"/>
                <w:lang w:bidi="fa-IR"/>
              </w:rPr>
              <w:t>B</w:t>
            </w:r>
          </w:p>
        </w:tc>
        <w:tc>
          <w:tcPr>
            <w:tcW w:w="1046" w:type="dxa"/>
          </w:tcPr>
          <w:p w14:paraId="57BB20D4" w14:textId="7B0F05AA" w:rsidR="006A24B2" w:rsidRPr="004A61DC" w:rsidRDefault="004A61DC" w:rsidP="003D782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rtl/>
                <w:lang w:bidi="fa-IR"/>
              </w:rPr>
            </w:pPr>
            <w:r w:rsidRPr="0063082B"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  <w:t>D</w:t>
            </w:r>
          </w:p>
        </w:tc>
      </w:tr>
    </w:tbl>
    <w:p w14:paraId="2C5D1F3E" w14:textId="0EFDF352" w:rsidR="00055EE5" w:rsidRPr="004A61DC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sz w:val="18"/>
          <w:szCs w:val="18"/>
          <w:lang w:bidi="fa-IR"/>
        </w:rPr>
      </w:pPr>
    </w:p>
    <w:p w14:paraId="07407695" w14:textId="516BA7AE" w:rsidR="00603A20" w:rsidRPr="004A61DC" w:rsidRDefault="00603A20" w:rsidP="00603A20">
      <w:pPr>
        <w:pStyle w:val="ListParagraph"/>
        <w:bidi/>
        <w:spacing w:line="259" w:lineRule="auto"/>
        <w:ind w:left="-216"/>
        <w:jc w:val="both"/>
        <w:rPr>
          <w:rFonts w:cs="B Nazanin"/>
          <w:sz w:val="18"/>
          <w:szCs w:val="18"/>
          <w:lang w:bidi="fa-IR"/>
        </w:rPr>
      </w:pPr>
    </w:p>
    <w:tbl>
      <w:tblPr>
        <w:tblStyle w:val="TableGrid"/>
        <w:tblpPr w:leftFromText="180" w:rightFromText="180" w:vertAnchor="page" w:horzAnchor="margin" w:tblpXSpec="right" w:tblpY="7251"/>
        <w:bidiVisual/>
        <w:tblW w:w="0" w:type="auto"/>
        <w:tblLook w:val="04A0" w:firstRow="1" w:lastRow="0" w:firstColumn="1" w:lastColumn="0" w:noHBand="0" w:noVBand="1"/>
      </w:tblPr>
      <w:tblGrid>
        <w:gridCol w:w="1411"/>
        <w:gridCol w:w="976"/>
        <w:gridCol w:w="696"/>
        <w:gridCol w:w="570"/>
        <w:gridCol w:w="1046"/>
      </w:tblGrid>
      <w:tr w:rsidR="00603A20" w:rsidRPr="004A61DC" w14:paraId="11F51D2F" w14:textId="77777777" w:rsidTr="007D43B8">
        <w:trPr>
          <w:trHeight w:val="278"/>
        </w:trPr>
        <w:tc>
          <w:tcPr>
            <w:tcW w:w="1411" w:type="dxa"/>
            <w:shd w:val="clear" w:color="auto" w:fill="D9D9D9" w:themeFill="background1" w:themeFillShade="D9"/>
          </w:tcPr>
          <w:p w14:paraId="287A8366" w14:textId="77777777" w:rsidR="00603A20" w:rsidRPr="004A61DC" w:rsidRDefault="00603A20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7F0FB385" w14:textId="30C5C6C7" w:rsidR="00603A20" w:rsidRPr="004A61DC" w:rsidRDefault="00603A20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186702DC" w14:textId="5772C911" w:rsidR="00603A20" w:rsidRPr="004A61DC" w:rsidRDefault="00603A20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rtl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Metric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42E56A0B" w14:textId="77777777" w:rsidR="00603A20" w:rsidRPr="004A61DC" w:rsidRDefault="00603A20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762203B5" w14:textId="77777777" w:rsidR="00603A20" w:rsidRPr="004A61DC" w:rsidRDefault="00603A20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rtl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Destination network</w:t>
            </w:r>
          </w:p>
        </w:tc>
      </w:tr>
      <w:tr w:rsidR="007C1556" w:rsidRPr="004A61DC" w14:paraId="573983F2" w14:textId="77777777" w:rsidTr="007D43B8">
        <w:trPr>
          <w:trHeight w:val="278"/>
        </w:trPr>
        <w:tc>
          <w:tcPr>
            <w:tcW w:w="1411" w:type="dxa"/>
          </w:tcPr>
          <w:p w14:paraId="036D533E" w14:textId="5FFB45D7" w:rsidR="007C1556" w:rsidRPr="004A61DC" w:rsidRDefault="007C1556" w:rsidP="003D782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-</w:t>
            </w:r>
          </w:p>
        </w:tc>
        <w:tc>
          <w:tcPr>
            <w:tcW w:w="976" w:type="dxa"/>
          </w:tcPr>
          <w:p w14:paraId="141F29B9" w14:textId="7A765FA8" w:rsidR="007C1556" w:rsidRPr="004A61DC" w:rsidRDefault="004A61DC" w:rsidP="003D782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2"/>
                <w:szCs w:val="12"/>
                <w:lang w:bidi="fa-IR"/>
              </w:rPr>
            </w:pPr>
            <w:r>
              <w:rPr>
                <w:rFonts w:cs="B Nazanin"/>
                <w:sz w:val="12"/>
                <w:szCs w:val="12"/>
                <w:lang w:bidi="fa-IR"/>
              </w:rPr>
              <w:t xml:space="preserve">180 </w:t>
            </w:r>
            <w:r w:rsidRPr="00523AA3">
              <w:rPr>
                <w:rFonts w:cs="B Nazanin"/>
                <w:color w:val="0070C0"/>
                <w:sz w:val="12"/>
                <w:szCs w:val="12"/>
                <w:lang w:bidi="fa-IR"/>
              </w:rPr>
              <w:t>180</w:t>
            </w:r>
            <w:r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="007C1556" w:rsidRPr="00523AA3"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  <w:t>180</w:t>
            </w:r>
          </w:p>
        </w:tc>
        <w:tc>
          <w:tcPr>
            <w:tcW w:w="696" w:type="dxa"/>
          </w:tcPr>
          <w:p w14:paraId="0A905A87" w14:textId="076F8BA3" w:rsidR="007C1556" w:rsidRPr="004A61DC" w:rsidRDefault="007C1556" w:rsidP="003D782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rtl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5</w:t>
            </w:r>
          </w:p>
        </w:tc>
        <w:tc>
          <w:tcPr>
            <w:tcW w:w="570" w:type="dxa"/>
          </w:tcPr>
          <w:p w14:paraId="5EEDA8FC" w14:textId="5D4CA47C" w:rsidR="007C1556" w:rsidRPr="004A61DC" w:rsidRDefault="007C1556" w:rsidP="003D782E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-</w:t>
            </w:r>
          </w:p>
        </w:tc>
        <w:tc>
          <w:tcPr>
            <w:tcW w:w="1046" w:type="dxa"/>
          </w:tcPr>
          <w:p w14:paraId="5E78B15F" w14:textId="604F12B2" w:rsidR="007C1556" w:rsidRPr="004A61DC" w:rsidRDefault="007C1556" w:rsidP="003D782E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rtl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A</w:t>
            </w:r>
          </w:p>
        </w:tc>
      </w:tr>
      <w:tr w:rsidR="007C1556" w:rsidRPr="004A61DC" w14:paraId="7D7DA37D" w14:textId="77777777" w:rsidTr="007D43B8">
        <w:trPr>
          <w:trHeight w:val="278"/>
        </w:trPr>
        <w:tc>
          <w:tcPr>
            <w:tcW w:w="1411" w:type="dxa"/>
          </w:tcPr>
          <w:p w14:paraId="76711E13" w14:textId="548D14D9" w:rsidR="007C1556" w:rsidRPr="004A61DC" w:rsidRDefault="007C1556" w:rsidP="003D782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-</w:t>
            </w:r>
          </w:p>
        </w:tc>
        <w:tc>
          <w:tcPr>
            <w:tcW w:w="976" w:type="dxa"/>
          </w:tcPr>
          <w:p w14:paraId="6C9BA840" w14:textId="187E5296" w:rsidR="007C1556" w:rsidRPr="00523AA3" w:rsidRDefault="007C1556" w:rsidP="003D782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2"/>
                <w:szCs w:val="12"/>
                <w:lang w:bidi="fa-IR"/>
              </w:rPr>
            </w:pPr>
            <w:r w:rsidRPr="00523AA3">
              <w:rPr>
                <w:rFonts w:cs="B Nazanin"/>
                <w:color w:val="0070C0"/>
                <w:sz w:val="12"/>
                <w:szCs w:val="12"/>
                <w:lang w:bidi="fa-IR"/>
              </w:rPr>
              <w:t>180</w:t>
            </w:r>
            <w:r w:rsidR="004A61DC"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="004A61DC" w:rsidRPr="00523AA3"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  <w:t>180</w:t>
            </w:r>
          </w:p>
        </w:tc>
        <w:tc>
          <w:tcPr>
            <w:tcW w:w="696" w:type="dxa"/>
          </w:tcPr>
          <w:p w14:paraId="2A928814" w14:textId="720BA8A3" w:rsidR="007C1556" w:rsidRPr="004A61DC" w:rsidRDefault="007C1556" w:rsidP="003D782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2</w:t>
            </w:r>
          </w:p>
        </w:tc>
        <w:tc>
          <w:tcPr>
            <w:tcW w:w="570" w:type="dxa"/>
          </w:tcPr>
          <w:p w14:paraId="527B1F3C" w14:textId="177081E2" w:rsidR="007C1556" w:rsidRPr="004A61DC" w:rsidRDefault="007C1556" w:rsidP="003D782E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-</w:t>
            </w:r>
          </w:p>
        </w:tc>
        <w:tc>
          <w:tcPr>
            <w:tcW w:w="1046" w:type="dxa"/>
          </w:tcPr>
          <w:p w14:paraId="586A34EF" w14:textId="52337A6A" w:rsidR="007C1556" w:rsidRPr="004A61DC" w:rsidRDefault="007C1556" w:rsidP="003D782E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E</w:t>
            </w:r>
          </w:p>
        </w:tc>
      </w:tr>
      <w:tr w:rsidR="00FE20D6" w:rsidRPr="004A61DC" w14:paraId="2839A637" w14:textId="77777777" w:rsidTr="007D43B8">
        <w:trPr>
          <w:trHeight w:val="278"/>
        </w:trPr>
        <w:tc>
          <w:tcPr>
            <w:tcW w:w="1411" w:type="dxa"/>
          </w:tcPr>
          <w:p w14:paraId="7E1A47C8" w14:textId="62F253D4" w:rsidR="00FE20D6" w:rsidRPr="004A61DC" w:rsidRDefault="004A61DC" w:rsidP="003D782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2"/>
                <w:szCs w:val="12"/>
                <w:lang w:bidi="fa-IR"/>
              </w:rPr>
            </w:pPr>
            <w:r>
              <w:rPr>
                <w:rFonts w:cs="B Nazanin"/>
                <w:color w:val="0070C0"/>
                <w:sz w:val="12"/>
                <w:szCs w:val="12"/>
                <w:lang w:bidi="fa-IR"/>
              </w:rPr>
              <w:t>-</w:t>
            </w:r>
          </w:p>
        </w:tc>
        <w:tc>
          <w:tcPr>
            <w:tcW w:w="976" w:type="dxa"/>
          </w:tcPr>
          <w:p w14:paraId="5140C429" w14:textId="6A8A9E93" w:rsidR="00FE20D6" w:rsidRPr="004A61DC" w:rsidRDefault="004A61DC" w:rsidP="003D782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2"/>
                <w:szCs w:val="12"/>
                <w:lang w:bidi="fa-IR"/>
              </w:rPr>
            </w:pPr>
            <w:r w:rsidRPr="003D782E">
              <w:rPr>
                <w:rFonts w:cs="B Nazanin"/>
                <w:sz w:val="12"/>
                <w:szCs w:val="12"/>
                <w:lang w:bidi="fa-IR"/>
              </w:rPr>
              <w:t>180</w:t>
            </w:r>
            <w:r>
              <w:rPr>
                <w:rFonts w:cs="B Nazanin"/>
                <w:color w:val="0070C0"/>
                <w:sz w:val="12"/>
                <w:szCs w:val="12"/>
                <w:lang w:bidi="fa-IR"/>
              </w:rPr>
              <w:t xml:space="preserve"> 155 </w:t>
            </w:r>
            <w:r w:rsidRPr="00523AA3"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  <w:t>180</w:t>
            </w:r>
          </w:p>
        </w:tc>
        <w:tc>
          <w:tcPr>
            <w:tcW w:w="696" w:type="dxa"/>
          </w:tcPr>
          <w:p w14:paraId="3CB22BB1" w14:textId="06311D8F" w:rsidR="00FE20D6" w:rsidRPr="004A61DC" w:rsidRDefault="004A61DC" w:rsidP="003D782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2"/>
                <w:szCs w:val="12"/>
                <w:lang w:bidi="fa-IR"/>
              </w:rPr>
            </w:pPr>
            <w:r>
              <w:rPr>
                <w:rFonts w:cs="B Nazanin"/>
                <w:color w:val="0070C0"/>
                <w:sz w:val="12"/>
                <w:szCs w:val="12"/>
                <w:lang w:bidi="fa-IR"/>
              </w:rPr>
              <w:t xml:space="preserve">7 </w:t>
            </w:r>
            <w:r w:rsidRPr="00523AA3"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  <w:t>4</w:t>
            </w:r>
          </w:p>
        </w:tc>
        <w:tc>
          <w:tcPr>
            <w:tcW w:w="570" w:type="dxa"/>
          </w:tcPr>
          <w:p w14:paraId="1A42F421" w14:textId="2A40B0C2" w:rsidR="00FE20D6" w:rsidRPr="004A61DC" w:rsidRDefault="004A61DC" w:rsidP="003D782E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2"/>
                <w:szCs w:val="12"/>
                <w:lang w:bidi="fa-IR"/>
              </w:rPr>
            </w:pPr>
            <w:r>
              <w:rPr>
                <w:rFonts w:cs="B Nazanin"/>
                <w:color w:val="0070C0"/>
                <w:sz w:val="12"/>
                <w:szCs w:val="12"/>
                <w:lang w:bidi="fa-IR"/>
              </w:rPr>
              <w:t xml:space="preserve">A </w:t>
            </w:r>
            <w:r w:rsidRPr="00523AA3"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  <w:t>E</w:t>
            </w:r>
          </w:p>
        </w:tc>
        <w:tc>
          <w:tcPr>
            <w:tcW w:w="1046" w:type="dxa"/>
          </w:tcPr>
          <w:p w14:paraId="159C4CC4" w14:textId="696C8DD8" w:rsidR="00FE20D6" w:rsidRPr="004A61DC" w:rsidRDefault="004A61DC" w:rsidP="003D782E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2"/>
                <w:szCs w:val="12"/>
                <w:lang w:bidi="fa-IR"/>
              </w:rPr>
            </w:pPr>
            <w:r>
              <w:rPr>
                <w:rFonts w:cs="B Nazanin"/>
                <w:color w:val="0070C0"/>
                <w:sz w:val="12"/>
                <w:szCs w:val="12"/>
                <w:lang w:bidi="fa-IR"/>
              </w:rPr>
              <w:t>B</w:t>
            </w:r>
          </w:p>
        </w:tc>
      </w:tr>
      <w:tr w:rsidR="00603A20" w:rsidRPr="00E67A62" w14:paraId="3971C91D" w14:textId="77777777" w:rsidTr="007D43B8">
        <w:trPr>
          <w:trHeight w:val="278"/>
        </w:trPr>
        <w:tc>
          <w:tcPr>
            <w:tcW w:w="1411" w:type="dxa"/>
          </w:tcPr>
          <w:p w14:paraId="5487AD1C" w14:textId="0586D179" w:rsidR="00603A20" w:rsidRPr="00E67A62" w:rsidRDefault="004A61DC" w:rsidP="003D782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6"/>
                <w:szCs w:val="16"/>
                <w:lang w:bidi="fa-IR"/>
              </w:rPr>
            </w:pPr>
            <w:r>
              <w:rPr>
                <w:rFonts w:cs="B Nazanin"/>
                <w:sz w:val="16"/>
                <w:szCs w:val="16"/>
                <w:lang w:bidi="fa-IR"/>
              </w:rPr>
              <w:t>-</w:t>
            </w:r>
          </w:p>
        </w:tc>
        <w:tc>
          <w:tcPr>
            <w:tcW w:w="976" w:type="dxa"/>
          </w:tcPr>
          <w:p w14:paraId="7408EEF9" w14:textId="65DD806A" w:rsidR="00603A20" w:rsidRPr="00523AA3" w:rsidRDefault="004A61DC" w:rsidP="003D782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7F7F7F" w:themeColor="text1" w:themeTint="80"/>
                <w:sz w:val="16"/>
                <w:szCs w:val="16"/>
                <w:lang w:bidi="fa-IR"/>
              </w:rPr>
            </w:pPr>
            <w:r w:rsidRPr="00523AA3">
              <w:rPr>
                <w:rFonts w:cs="B Nazanin"/>
                <w:color w:val="7F7F7F" w:themeColor="text1" w:themeTint="80"/>
                <w:sz w:val="16"/>
                <w:szCs w:val="16"/>
                <w:lang w:bidi="fa-IR"/>
              </w:rPr>
              <w:t>180</w:t>
            </w:r>
          </w:p>
        </w:tc>
        <w:tc>
          <w:tcPr>
            <w:tcW w:w="696" w:type="dxa"/>
          </w:tcPr>
          <w:p w14:paraId="15C4C490" w14:textId="32929B22" w:rsidR="00603A20" w:rsidRPr="00523AA3" w:rsidRDefault="004A61DC" w:rsidP="003D782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523AA3">
              <w:rPr>
                <w:rFonts w:cs="B Nazanin"/>
                <w:color w:val="7F7F7F" w:themeColor="text1" w:themeTint="80"/>
                <w:sz w:val="16"/>
                <w:szCs w:val="16"/>
                <w:lang w:bidi="fa-IR"/>
              </w:rPr>
              <w:t>6</w:t>
            </w:r>
          </w:p>
        </w:tc>
        <w:tc>
          <w:tcPr>
            <w:tcW w:w="570" w:type="dxa"/>
          </w:tcPr>
          <w:p w14:paraId="38B596C3" w14:textId="43F1E95E" w:rsidR="00603A20" w:rsidRPr="00523AA3" w:rsidRDefault="004A61DC" w:rsidP="003D782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7F7F7F" w:themeColor="text1" w:themeTint="80"/>
                <w:sz w:val="16"/>
                <w:szCs w:val="16"/>
                <w:lang w:bidi="fa-IR"/>
              </w:rPr>
            </w:pPr>
            <w:r w:rsidRPr="00523AA3">
              <w:rPr>
                <w:rFonts w:cs="B Nazanin"/>
                <w:color w:val="7F7F7F" w:themeColor="text1" w:themeTint="80"/>
                <w:sz w:val="16"/>
                <w:szCs w:val="16"/>
                <w:lang w:bidi="fa-IR"/>
              </w:rPr>
              <w:t>E</w:t>
            </w:r>
          </w:p>
        </w:tc>
        <w:tc>
          <w:tcPr>
            <w:tcW w:w="1046" w:type="dxa"/>
          </w:tcPr>
          <w:p w14:paraId="29659780" w14:textId="048A992C" w:rsidR="00603A20" w:rsidRPr="00523AA3" w:rsidRDefault="004A61DC" w:rsidP="003D782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523AA3">
              <w:rPr>
                <w:rFonts w:cs="B Nazanin"/>
                <w:color w:val="7F7F7F" w:themeColor="text1" w:themeTint="80"/>
                <w:sz w:val="16"/>
                <w:szCs w:val="16"/>
                <w:lang w:bidi="fa-IR"/>
              </w:rPr>
              <w:t>C</w:t>
            </w:r>
          </w:p>
        </w:tc>
      </w:tr>
    </w:tbl>
    <w:p w14:paraId="0B8452FC" w14:textId="7D65E538" w:rsidR="00055EE5" w:rsidRPr="00E67A62" w:rsidRDefault="007D43B8" w:rsidP="00055EE5">
      <w:pPr>
        <w:pStyle w:val="ListParagraph"/>
        <w:bidi/>
        <w:spacing w:line="259" w:lineRule="auto"/>
        <w:ind w:left="-216"/>
        <w:jc w:val="both"/>
        <w:rPr>
          <w:rFonts w:cs="B Nazanin"/>
          <w:sz w:val="22"/>
          <w:szCs w:val="22"/>
          <w:lang w:bidi="fa-IR"/>
        </w:rPr>
      </w:pPr>
      <w:r w:rsidRPr="00E67A62">
        <w:rPr>
          <w:rFonts w:cs="B Nazanin" w:hint="cs"/>
          <w:noProof/>
          <w:sz w:val="22"/>
          <w:szCs w:val="2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5B4B4B74" wp14:editId="6F0BFC7C">
                <wp:simplePos x="0" y="0"/>
                <wp:positionH relativeFrom="column">
                  <wp:posOffset>495935</wp:posOffset>
                </wp:positionH>
                <wp:positionV relativeFrom="paragraph">
                  <wp:posOffset>152562</wp:posOffset>
                </wp:positionV>
                <wp:extent cx="1870710" cy="258445"/>
                <wp:effectExtent l="0" t="0" r="15240" b="27305"/>
                <wp:wrapNone/>
                <wp:docPr id="55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71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B26CC9" w14:textId="050A04F0" w:rsidR="009C1533" w:rsidRPr="00FE20D6" w:rsidRDefault="009C1533" w:rsidP="00055EE5">
                            <w:pPr>
                              <w:jc w:val="center"/>
                              <w:rPr>
                                <w:color w:val="00B05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B4B74" id="Text Box 550" o:spid="_x0000_s1059" type="#_x0000_t202" style="position:absolute;left:0;text-align:left;margin-left:39.05pt;margin-top:12pt;width:147.3pt;height:20.35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" fillcolor="white [3201]" strokecolor="white [3212]" strokeweight=".5pt">
                <v:textbox>
                  <w:txbxContent>
                    <w:p w14:paraId="63B26CC9" w14:textId="050A04F0" w:rsidR="009C1533" w:rsidRPr="00FE20D6" w:rsidRDefault="009C1533" w:rsidP="00055EE5">
                      <w:pPr>
                        <w:jc w:val="center"/>
                        <w:rPr>
                          <w:color w:val="00B05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5B9192A1" w14:textId="3FCE8B4E" w:rsidR="00055EE5" w:rsidRPr="00E67A62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sz w:val="22"/>
          <w:szCs w:val="22"/>
          <w:lang w:bidi="fa-IR"/>
        </w:rPr>
      </w:pPr>
    </w:p>
    <w:p w14:paraId="7AB31B07" w14:textId="27A8E4B4" w:rsidR="00055EE5" w:rsidRPr="00E67A62" w:rsidRDefault="004A61DC" w:rsidP="004A61DC">
      <w:pPr>
        <w:pStyle w:val="ListParagraph"/>
        <w:tabs>
          <w:tab w:val="left" w:pos="8048"/>
        </w:tabs>
        <w:bidi/>
        <w:spacing w:line="259" w:lineRule="auto"/>
        <w:ind w:left="-216"/>
        <w:jc w:val="both"/>
        <w:rPr>
          <w:rFonts w:cs="B Nazanin"/>
          <w:sz w:val="22"/>
          <w:szCs w:val="22"/>
          <w:rtl/>
          <w:lang w:bidi="fa-IR"/>
        </w:rPr>
      </w:pPr>
      <w:r>
        <w:rPr>
          <w:rFonts w:cs="B Nazanin"/>
          <w:sz w:val="22"/>
          <w:szCs w:val="22"/>
          <w:rtl/>
          <w:lang w:bidi="fa-IR"/>
        </w:rPr>
        <w:tab/>
      </w:r>
      <w:r>
        <w:rPr>
          <w:rFonts w:cs="B Nazanin"/>
          <w:sz w:val="22"/>
          <w:szCs w:val="22"/>
          <w:lang w:bidi="fa-IR"/>
        </w:rPr>
        <w:t>E</w:t>
      </w:r>
    </w:p>
    <w:p w14:paraId="4420D500" w14:textId="71C2F64A" w:rsidR="00055EE5" w:rsidRPr="00E67A62" w:rsidRDefault="004A61DC" w:rsidP="00055EE5">
      <w:pPr>
        <w:pStyle w:val="ListParagraph"/>
        <w:bidi/>
        <w:spacing w:line="259" w:lineRule="auto"/>
        <w:ind w:left="-216"/>
        <w:jc w:val="both"/>
        <w:rPr>
          <w:rFonts w:cs="B Nazanin"/>
          <w:sz w:val="22"/>
          <w:szCs w:val="22"/>
          <w:lang w:bidi="fa-IR"/>
        </w:rPr>
      </w:pPr>
      <w:r w:rsidRPr="00E67A62">
        <w:rPr>
          <w:rFonts w:cs="B Nazanin" w:hint="cs"/>
          <w:noProof/>
          <w:sz w:val="22"/>
          <w:szCs w:val="2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4CCE6E7" wp14:editId="28C74896">
                <wp:simplePos x="0" y="0"/>
                <wp:positionH relativeFrom="column">
                  <wp:posOffset>4445000</wp:posOffset>
                </wp:positionH>
                <wp:positionV relativeFrom="paragraph">
                  <wp:posOffset>97790</wp:posOffset>
                </wp:positionV>
                <wp:extent cx="1239520" cy="1920240"/>
                <wp:effectExtent l="0" t="0" r="17780" b="22860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520" cy="192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002DB" w14:textId="21CC574F" w:rsidR="007C1556" w:rsidRPr="00E67A62" w:rsidRDefault="007C1556">
                            <w:pPr>
                              <w:rPr>
                                <w:color w:val="0070C0"/>
                              </w:rPr>
                            </w:pPr>
                            <w:r w:rsidRPr="00E67A62">
                              <w:rPr>
                                <w:color w:val="0070C0"/>
                              </w:rPr>
                              <w:t>(t=25) -&gt; A</w:t>
                            </w:r>
                          </w:p>
                          <w:p w14:paraId="373E2D1E" w14:textId="74D5F69B" w:rsidR="007C1556" w:rsidRPr="00E67A62" w:rsidRDefault="007C1556">
                            <w:pPr>
                              <w:rPr>
                                <w:color w:val="7030A0"/>
                              </w:rPr>
                            </w:pPr>
                            <w:r w:rsidRPr="00E67A62">
                              <w:rPr>
                                <w:color w:val="7030A0"/>
                              </w:rPr>
                              <w:t>(t=26) -&gt; D</w:t>
                            </w:r>
                          </w:p>
                          <w:p w14:paraId="4F628541" w14:textId="4BBBCA2B" w:rsidR="007C1556" w:rsidRPr="00E67A62" w:rsidRDefault="007C1556">
                            <w:pPr>
                              <w:rPr>
                                <w:color w:val="FF0000"/>
                              </w:rPr>
                            </w:pPr>
                            <w:r w:rsidRPr="00E67A62">
                              <w:rPr>
                                <w:color w:val="FF0000"/>
                              </w:rPr>
                              <w:t>(t=30) -&gt; C</w:t>
                            </w:r>
                          </w:p>
                          <w:p w14:paraId="7E47C369" w14:textId="670E2C69" w:rsidR="007C1556" w:rsidRPr="00E67A62" w:rsidRDefault="007C1556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E67A62">
                              <w:rPr>
                                <w:color w:val="7F7F7F" w:themeColor="text1" w:themeTint="80"/>
                              </w:rPr>
                              <w:t xml:space="preserve">(t=32) -&gt; </w:t>
                            </w:r>
                            <w:r w:rsidR="00E67A62" w:rsidRPr="00E67A62">
                              <w:rPr>
                                <w:color w:val="7F7F7F" w:themeColor="text1" w:themeTint="80"/>
                              </w:rPr>
                              <w:t>E</w:t>
                            </w:r>
                          </w:p>
                          <w:p w14:paraId="25CAA072" w14:textId="41BA6F01" w:rsidR="00E67A62" w:rsidRPr="00E67A62" w:rsidRDefault="00E67A62">
                            <w:pPr>
                              <w:rPr>
                                <w:color w:val="B85A22" w:themeColor="accent2" w:themeShade="BF"/>
                              </w:rPr>
                            </w:pPr>
                            <w:r w:rsidRPr="00E67A62">
                              <w:rPr>
                                <w:color w:val="B85A22" w:themeColor="accent2" w:themeShade="BF"/>
                              </w:rPr>
                              <w:t>(t=35) -&gt;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CE6E7" id="Text Box 475" o:spid="_x0000_s1060" type="#_x0000_t202" style="position:absolute;left:0;text-align:left;margin-left:350pt;margin-top:7.7pt;width:97.6pt;height:151.2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" fillcolor="white [3201]" strokeweight=".5pt">
                <v:textbox>
                  <w:txbxContent>
                    <w:p w14:paraId="6A9002DB" w14:textId="21CC574F" w:rsidR="007C1556" w:rsidRPr="00E67A62" w:rsidRDefault="007C1556">
                      <w:pPr>
                        <w:rPr>
                          <w:color w:val="0070C0"/>
                        </w:rPr>
                      </w:pPr>
                      <w:r w:rsidRPr="00E67A62">
                        <w:rPr>
                          <w:color w:val="0070C0"/>
                        </w:rPr>
                        <w:t>(t=25) -&gt; A</w:t>
                      </w:r>
                    </w:p>
                    <w:p w14:paraId="373E2D1E" w14:textId="74D5F69B" w:rsidR="007C1556" w:rsidRPr="00E67A62" w:rsidRDefault="007C1556">
                      <w:pPr>
                        <w:rPr>
                          <w:color w:val="7030A0"/>
                        </w:rPr>
                      </w:pPr>
                      <w:r w:rsidRPr="00E67A62">
                        <w:rPr>
                          <w:color w:val="7030A0"/>
                        </w:rPr>
                        <w:t>(t=26) -&gt; D</w:t>
                      </w:r>
                    </w:p>
                    <w:p w14:paraId="4F628541" w14:textId="4BBBCA2B" w:rsidR="007C1556" w:rsidRPr="00E67A62" w:rsidRDefault="007C1556">
                      <w:pPr>
                        <w:rPr>
                          <w:color w:val="FF0000"/>
                        </w:rPr>
                      </w:pPr>
                      <w:r w:rsidRPr="00E67A62">
                        <w:rPr>
                          <w:color w:val="FF0000"/>
                        </w:rPr>
                        <w:t>(t=30) -&gt; C</w:t>
                      </w:r>
                    </w:p>
                    <w:p w14:paraId="7E47C369" w14:textId="670E2C69" w:rsidR="007C1556" w:rsidRPr="00E67A62" w:rsidRDefault="007C1556">
                      <w:pPr>
                        <w:rPr>
                          <w:color w:val="7F7F7F" w:themeColor="text1" w:themeTint="80"/>
                        </w:rPr>
                      </w:pPr>
                      <w:r w:rsidRPr="00E67A62">
                        <w:rPr>
                          <w:color w:val="7F7F7F" w:themeColor="text1" w:themeTint="80"/>
                        </w:rPr>
                        <w:t xml:space="preserve">(t=32) -&gt; </w:t>
                      </w:r>
                      <w:r w:rsidR="00E67A62" w:rsidRPr="00E67A62">
                        <w:rPr>
                          <w:color w:val="7F7F7F" w:themeColor="text1" w:themeTint="80"/>
                        </w:rPr>
                        <w:t>E</w:t>
                      </w:r>
                    </w:p>
                    <w:p w14:paraId="25CAA072" w14:textId="41BA6F01" w:rsidR="00E67A62" w:rsidRPr="00E67A62" w:rsidRDefault="00E67A62">
                      <w:pPr>
                        <w:rPr>
                          <w:color w:val="B85A22" w:themeColor="accent2" w:themeShade="BF"/>
                        </w:rPr>
                      </w:pPr>
                      <w:r w:rsidRPr="00E67A62">
                        <w:rPr>
                          <w:color w:val="B85A22" w:themeColor="accent2" w:themeShade="BF"/>
                        </w:rPr>
                        <w:t>(t=35) -&gt; B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9793"/>
        <w:bidiVisual/>
        <w:tblW w:w="0" w:type="auto"/>
        <w:tblLook w:val="04A0" w:firstRow="1" w:lastRow="0" w:firstColumn="1" w:lastColumn="0" w:noHBand="0" w:noVBand="1"/>
      </w:tblPr>
      <w:tblGrid>
        <w:gridCol w:w="1447"/>
        <w:gridCol w:w="1026"/>
        <w:gridCol w:w="720"/>
        <w:gridCol w:w="657"/>
        <w:gridCol w:w="1046"/>
      </w:tblGrid>
      <w:tr w:rsidR="004A61DC" w:rsidRPr="00E67A62" w14:paraId="692FCB79" w14:textId="77777777" w:rsidTr="004A61DC">
        <w:trPr>
          <w:trHeight w:val="278"/>
        </w:trPr>
        <w:tc>
          <w:tcPr>
            <w:tcW w:w="1447" w:type="dxa"/>
            <w:shd w:val="clear" w:color="auto" w:fill="D9D9D9" w:themeFill="background1" w:themeFillShade="D9"/>
          </w:tcPr>
          <w:p w14:paraId="2220BB7C" w14:textId="77777777" w:rsidR="004A61DC" w:rsidRPr="00E67A62" w:rsidRDefault="004A61DC" w:rsidP="004A61D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6"/>
                <w:szCs w:val="16"/>
                <w:lang w:bidi="fa-IR"/>
              </w:rPr>
            </w:pPr>
            <w:r w:rsidRPr="00E67A62">
              <w:rPr>
                <w:rFonts w:cs="B Nazanin"/>
                <w:sz w:val="16"/>
                <w:szCs w:val="16"/>
                <w:lang w:bidi="fa-IR"/>
              </w:rPr>
              <w:t>Garbage collection timer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14:paraId="5CC5515F" w14:textId="77777777" w:rsidR="004A61DC" w:rsidRPr="00E67A62" w:rsidRDefault="004A61DC" w:rsidP="004A61D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6"/>
                <w:szCs w:val="16"/>
                <w:lang w:bidi="fa-IR"/>
              </w:rPr>
            </w:pPr>
            <w:r w:rsidRPr="00E67A62">
              <w:rPr>
                <w:rFonts w:cs="B Nazanin"/>
                <w:sz w:val="16"/>
                <w:szCs w:val="16"/>
                <w:lang w:bidi="fa-IR"/>
              </w:rPr>
              <w:t>Expiration timer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8CF94BD" w14:textId="77777777" w:rsidR="004A61DC" w:rsidRPr="00E67A62" w:rsidRDefault="004A61DC" w:rsidP="004A61D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E67A62">
              <w:rPr>
                <w:rFonts w:cs="B Nazanin"/>
                <w:sz w:val="16"/>
                <w:szCs w:val="16"/>
                <w:lang w:bidi="fa-IR"/>
              </w:rPr>
              <w:t>Metric</w:t>
            </w:r>
          </w:p>
        </w:tc>
        <w:tc>
          <w:tcPr>
            <w:tcW w:w="657" w:type="dxa"/>
            <w:shd w:val="clear" w:color="auto" w:fill="D9D9D9" w:themeFill="background1" w:themeFillShade="D9"/>
          </w:tcPr>
          <w:p w14:paraId="6E89C75C" w14:textId="77777777" w:rsidR="004A61DC" w:rsidRPr="00E67A62" w:rsidRDefault="004A61DC" w:rsidP="004A61D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6"/>
                <w:szCs w:val="16"/>
                <w:lang w:bidi="fa-IR"/>
              </w:rPr>
            </w:pPr>
            <w:r w:rsidRPr="00E67A62">
              <w:rPr>
                <w:rFonts w:cs="B Nazanin"/>
                <w:sz w:val="16"/>
                <w:szCs w:val="16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36B2172C" w14:textId="77777777" w:rsidR="004A61DC" w:rsidRPr="00E67A62" w:rsidRDefault="004A61DC" w:rsidP="004A61D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E67A62">
              <w:rPr>
                <w:rFonts w:cs="B Nazanin"/>
                <w:sz w:val="16"/>
                <w:szCs w:val="16"/>
                <w:lang w:bidi="fa-IR"/>
              </w:rPr>
              <w:t>Destination network</w:t>
            </w:r>
          </w:p>
        </w:tc>
      </w:tr>
      <w:tr w:rsidR="004A61DC" w:rsidRPr="00E67A62" w14:paraId="2E12F612" w14:textId="77777777" w:rsidTr="004A61DC">
        <w:trPr>
          <w:trHeight w:val="278"/>
        </w:trPr>
        <w:tc>
          <w:tcPr>
            <w:tcW w:w="1447" w:type="dxa"/>
          </w:tcPr>
          <w:p w14:paraId="699DCEA6" w14:textId="77777777" w:rsidR="004A61DC" w:rsidRPr="004A61DC" w:rsidRDefault="004A61DC" w:rsidP="004A61D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-</w:t>
            </w:r>
          </w:p>
        </w:tc>
        <w:tc>
          <w:tcPr>
            <w:tcW w:w="1026" w:type="dxa"/>
          </w:tcPr>
          <w:p w14:paraId="660DB382" w14:textId="77E6264D" w:rsidR="004A61DC" w:rsidRPr="004A61DC" w:rsidRDefault="004A61DC" w:rsidP="004A61D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 xml:space="preserve">180 </w:t>
            </w:r>
            <w:r w:rsidRPr="00C3146B">
              <w:rPr>
                <w:rFonts w:cs="B Nazanin"/>
                <w:color w:val="7030A0"/>
                <w:sz w:val="12"/>
                <w:szCs w:val="12"/>
                <w:lang w:bidi="fa-IR"/>
              </w:rPr>
              <w:t>1</w:t>
            </w:r>
            <w:r w:rsidR="00162C02" w:rsidRPr="00C3146B">
              <w:rPr>
                <w:rFonts w:cs="B Nazanin"/>
                <w:color w:val="7030A0"/>
                <w:sz w:val="12"/>
                <w:szCs w:val="12"/>
                <w:lang w:bidi="fa-IR"/>
              </w:rPr>
              <w:t xml:space="preserve">80 </w:t>
            </w:r>
            <w:r w:rsidR="00162C02" w:rsidRPr="00162C02">
              <w:rPr>
                <w:rFonts w:cs="B Nazanin"/>
                <w:color w:val="FF0000"/>
                <w:sz w:val="12"/>
                <w:szCs w:val="12"/>
                <w:lang w:bidi="fa-IR"/>
              </w:rPr>
              <w:t>180</w:t>
            </w:r>
            <w:r w:rsidRPr="004A61DC"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Pr="00162C02">
              <w:rPr>
                <w:rFonts w:cs="B Nazanin"/>
                <w:color w:val="B85A22" w:themeColor="accent2" w:themeShade="BF"/>
                <w:sz w:val="12"/>
                <w:szCs w:val="12"/>
                <w:lang w:bidi="fa-IR"/>
              </w:rPr>
              <w:t>180</w:t>
            </w:r>
          </w:p>
        </w:tc>
        <w:tc>
          <w:tcPr>
            <w:tcW w:w="720" w:type="dxa"/>
          </w:tcPr>
          <w:p w14:paraId="36AC7013" w14:textId="77777777" w:rsidR="004A61DC" w:rsidRPr="004A61DC" w:rsidRDefault="004A61DC" w:rsidP="004A61D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2</w:t>
            </w:r>
          </w:p>
        </w:tc>
        <w:tc>
          <w:tcPr>
            <w:tcW w:w="657" w:type="dxa"/>
          </w:tcPr>
          <w:p w14:paraId="10544752" w14:textId="77777777" w:rsidR="004A61DC" w:rsidRPr="004A61DC" w:rsidRDefault="004A61DC" w:rsidP="004A61D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-</w:t>
            </w:r>
          </w:p>
        </w:tc>
        <w:tc>
          <w:tcPr>
            <w:tcW w:w="1046" w:type="dxa"/>
          </w:tcPr>
          <w:p w14:paraId="0C40D408" w14:textId="77777777" w:rsidR="004A61DC" w:rsidRPr="004A61DC" w:rsidRDefault="004A61DC" w:rsidP="004A61D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B</w:t>
            </w:r>
          </w:p>
        </w:tc>
      </w:tr>
      <w:tr w:rsidR="004A61DC" w:rsidRPr="00E67A62" w14:paraId="67AAA3E9" w14:textId="77777777" w:rsidTr="004A61DC">
        <w:trPr>
          <w:trHeight w:val="278"/>
        </w:trPr>
        <w:tc>
          <w:tcPr>
            <w:tcW w:w="1447" w:type="dxa"/>
          </w:tcPr>
          <w:p w14:paraId="2876EF1A" w14:textId="77777777" w:rsidR="004A61DC" w:rsidRPr="004A61DC" w:rsidRDefault="004A61DC" w:rsidP="004A61D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-</w:t>
            </w:r>
          </w:p>
        </w:tc>
        <w:tc>
          <w:tcPr>
            <w:tcW w:w="1026" w:type="dxa"/>
          </w:tcPr>
          <w:p w14:paraId="75BF74C2" w14:textId="56F9F95B" w:rsidR="004A61DC" w:rsidRPr="004A61DC" w:rsidRDefault="004A61DC" w:rsidP="004A61D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 xml:space="preserve">180 </w:t>
            </w:r>
            <w:r w:rsidRPr="00C3146B">
              <w:rPr>
                <w:rFonts w:cs="B Nazanin"/>
                <w:color w:val="7030A0"/>
                <w:sz w:val="12"/>
                <w:szCs w:val="12"/>
                <w:lang w:bidi="fa-IR"/>
              </w:rPr>
              <w:t>1</w:t>
            </w:r>
            <w:r w:rsidR="00162C02" w:rsidRPr="00C3146B">
              <w:rPr>
                <w:rFonts w:cs="B Nazanin"/>
                <w:color w:val="7030A0"/>
                <w:sz w:val="12"/>
                <w:szCs w:val="12"/>
                <w:lang w:bidi="fa-IR"/>
              </w:rPr>
              <w:t>54</w:t>
            </w:r>
            <w:r w:rsidRPr="004A61DC"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Pr="00162C02">
              <w:rPr>
                <w:rFonts w:cs="B Nazanin"/>
                <w:color w:val="FF0000"/>
                <w:sz w:val="12"/>
                <w:szCs w:val="12"/>
                <w:lang w:bidi="fa-IR"/>
              </w:rPr>
              <w:t>180</w:t>
            </w:r>
            <w:r w:rsidRPr="004A61DC"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Pr="00162C02">
              <w:rPr>
                <w:rFonts w:cs="B Nazanin"/>
                <w:color w:val="B85A22" w:themeColor="accent2" w:themeShade="BF"/>
                <w:sz w:val="12"/>
                <w:szCs w:val="12"/>
                <w:lang w:bidi="fa-IR"/>
              </w:rPr>
              <w:t>180</w:t>
            </w:r>
          </w:p>
        </w:tc>
        <w:tc>
          <w:tcPr>
            <w:tcW w:w="720" w:type="dxa"/>
          </w:tcPr>
          <w:p w14:paraId="4CEF3F25" w14:textId="77777777" w:rsidR="004A61DC" w:rsidRPr="004A61DC" w:rsidRDefault="004A61DC" w:rsidP="004A61D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rtl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 xml:space="preserve"> 4 </w:t>
            </w:r>
            <w:r w:rsidRPr="00162C02">
              <w:rPr>
                <w:rFonts w:cs="B Nazanin"/>
                <w:color w:val="B85A22" w:themeColor="accent2" w:themeShade="BF"/>
                <w:sz w:val="12"/>
                <w:szCs w:val="12"/>
                <w:lang w:bidi="fa-IR"/>
              </w:rPr>
              <w:t>3</w:t>
            </w:r>
          </w:p>
        </w:tc>
        <w:tc>
          <w:tcPr>
            <w:tcW w:w="657" w:type="dxa"/>
          </w:tcPr>
          <w:p w14:paraId="11565446" w14:textId="77777777" w:rsidR="004A61DC" w:rsidRPr="004A61DC" w:rsidRDefault="004A61DC" w:rsidP="004A61D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162C02">
              <w:rPr>
                <w:rFonts w:cs="B Nazanin"/>
                <w:color w:val="B85A22" w:themeColor="accent2" w:themeShade="BF"/>
                <w:sz w:val="12"/>
                <w:szCs w:val="12"/>
                <w:lang w:bidi="fa-IR"/>
              </w:rPr>
              <w:t>B</w:t>
            </w:r>
          </w:p>
        </w:tc>
        <w:tc>
          <w:tcPr>
            <w:tcW w:w="1046" w:type="dxa"/>
          </w:tcPr>
          <w:p w14:paraId="37EBAF23" w14:textId="77777777" w:rsidR="004A61DC" w:rsidRPr="004A61DC" w:rsidRDefault="004A61DC" w:rsidP="004A61D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rtl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C</w:t>
            </w:r>
          </w:p>
        </w:tc>
      </w:tr>
      <w:tr w:rsidR="004A61DC" w:rsidRPr="00E67A62" w14:paraId="3565793B" w14:textId="77777777" w:rsidTr="004A61DC">
        <w:trPr>
          <w:trHeight w:val="278"/>
        </w:trPr>
        <w:tc>
          <w:tcPr>
            <w:tcW w:w="1447" w:type="dxa"/>
          </w:tcPr>
          <w:p w14:paraId="185F0574" w14:textId="77777777" w:rsidR="004A61DC" w:rsidRPr="004A61DC" w:rsidRDefault="004A61DC" w:rsidP="004A61D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-</w:t>
            </w:r>
          </w:p>
        </w:tc>
        <w:tc>
          <w:tcPr>
            <w:tcW w:w="1026" w:type="dxa"/>
          </w:tcPr>
          <w:p w14:paraId="1060E486" w14:textId="693D5C73" w:rsidR="004A61DC" w:rsidRPr="004A61DC" w:rsidRDefault="004A61DC" w:rsidP="004A61D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 xml:space="preserve">180 </w:t>
            </w:r>
            <w:r w:rsidRPr="00C3146B">
              <w:rPr>
                <w:rFonts w:cs="B Nazanin"/>
                <w:color w:val="7030A0"/>
                <w:sz w:val="12"/>
                <w:szCs w:val="12"/>
                <w:lang w:bidi="fa-IR"/>
              </w:rPr>
              <w:t>1</w:t>
            </w:r>
            <w:r w:rsidR="00162C02" w:rsidRPr="00C3146B">
              <w:rPr>
                <w:rFonts w:cs="B Nazanin"/>
                <w:color w:val="7030A0"/>
                <w:sz w:val="12"/>
                <w:szCs w:val="12"/>
                <w:lang w:bidi="fa-IR"/>
              </w:rPr>
              <w:t>80</w:t>
            </w:r>
            <w:r w:rsidRPr="004A61DC"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Pr="00162C02">
              <w:rPr>
                <w:rFonts w:cs="B Nazanin"/>
                <w:color w:val="FF0000"/>
                <w:sz w:val="12"/>
                <w:szCs w:val="12"/>
                <w:lang w:bidi="fa-IR"/>
              </w:rPr>
              <w:t>1</w:t>
            </w:r>
            <w:r w:rsidR="00162C02" w:rsidRPr="00162C02">
              <w:rPr>
                <w:rFonts w:cs="B Nazanin"/>
                <w:color w:val="FF0000"/>
                <w:sz w:val="12"/>
                <w:szCs w:val="12"/>
                <w:lang w:bidi="fa-IR"/>
              </w:rPr>
              <w:t>76</w:t>
            </w:r>
            <w:r w:rsidRPr="004A61DC"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Pr="00162C02">
              <w:rPr>
                <w:rFonts w:cs="B Nazanin"/>
                <w:color w:val="B85A22" w:themeColor="accent2" w:themeShade="BF"/>
                <w:sz w:val="12"/>
                <w:szCs w:val="12"/>
                <w:lang w:bidi="fa-IR"/>
              </w:rPr>
              <w:t>180</w:t>
            </w:r>
            <w:r w:rsidRPr="004A61DC"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</w:p>
        </w:tc>
        <w:tc>
          <w:tcPr>
            <w:tcW w:w="720" w:type="dxa"/>
          </w:tcPr>
          <w:p w14:paraId="702B90B0" w14:textId="77777777" w:rsidR="004A61DC" w:rsidRPr="004A61DC" w:rsidRDefault="004A61DC" w:rsidP="004A61D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2"/>
                <w:szCs w:val="12"/>
                <w:rtl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2</w:t>
            </w:r>
          </w:p>
        </w:tc>
        <w:tc>
          <w:tcPr>
            <w:tcW w:w="657" w:type="dxa"/>
          </w:tcPr>
          <w:p w14:paraId="525AAFFD" w14:textId="703EDE79" w:rsidR="004A61DC" w:rsidRPr="004A61DC" w:rsidRDefault="00162C02" w:rsidP="004A61D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2"/>
                <w:szCs w:val="12"/>
                <w:lang w:bidi="fa-IR"/>
              </w:rPr>
            </w:pPr>
            <w:r>
              <w:rPr>
                <w:rFonts w:cs="B Nazanin"/>
                <w:color w:val="00B050"/>
                <w:sz w:val="12"/>
                <w:szCs w:val="12"/>
                <w:lang w:bidi="fa-IR"/>
              </w:rPr>
              <w:t>-</w:t>
            </w:r>
          </w:p>
        </w:tc>
        <w:tc>
          <w:tcPr>
            <w:tcW w:w="1046" w:type="dxa"/>
          </w:tcPr>
          <w:p w14:paraId="7C1E6715" w14:textId="77777777" w:rsidR="004A61DC" w:rsidRPr="004A61DC" w:rsidRDefault="004A61DC" w:rsidP="004A61D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rtl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D</w:t>
            </w:r>
          </w:p>
        </w:tc>
      </w:tr>
      <w:tr w:rsidR="004A61DC" w:rsidRPr="00E67A62" w14:paraId="708BCC64" w14:textId="77777777" w:rsidTr="004A61DC">
        <w:trPr>
          <w:trHeight w:val="278"/>
        </w:trPr>
        <w:tc>
          <w:tcPr>
            <w:tcW w:w="1447" w:type="dxa"/>
          </w:tcPr>
          <w:p w14:paraId="10E895CB" w14:textId="5ACA1771" w:rsidR="004A61DC" w:rsidRPr="004A61DC" w:rsidRDefault="004A61DC" w:rsidP="004A61D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-</w:t>
            </w:r>
          </w:p>
        </w:tc>
        <w:tc>
          <w:tcPr>
            <w:tcW w:w="1026" w:type="dxa"/>
          </w:tcPr>
          <w:p w14:paraId="45C7398E" w14:textId="5358478A" w:rsidR="004A61DC" w:rsidRPr="004A61DC" w:rsidRDefault="004A61DC" w:rsidP="004A61D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2"/>
                <w:szCs w:val="12"/>
                <w:rtl/>
                <w:lang w:bidi="fa-IR"/>
              </w:rPr>
            </w:pPr>
            <w:r w:rsidRPr="00C3146B">
              <w:rPr>
                <w:rFonts w:cs="B Nazanin"/>
                <w:color w:val="7030A0"/>
                <w:sz w:val="12"/>
                <w:szCs w:val="12"/>
                <w:lang w:bidi="fa-IR"/>
              </w:rPr>
              <w:t>180</w:t>
            </w:r>
            <w:r w:rsidRPr="004A61DC">
              <w:rPr>
                <w:rFonts w:cs="B Nazanin"/>
                <w:color w:val="00B050"/>
                <w:sz w:val="12"/>
                <w:szCs w:val="12"/>
                <w:lang w:bidi="fa-IR"/>
              </w:rPr>
              <w:t xml:space="preserve"> </w:t>
            </w:r>
            <w:r w:rsidRPr="00C3146B">
              <w:rPr>
                <w:rFonts w:cs="B Nazanin"/>
                <w:color w:val="FF0000"/>
                <w:sz w:val="12"/>
                <w:szCs w:val="12"/>
                <w:lang w:bidi="fa-IR"/>
              </w:rPr>
              <w:t>176</w:t>
            </w:r>
            <w:r w:rsidRPr="004A61DC">
              <w:rPr>
                <w:rFonts w:cs="B Nazanin"/>
                <w:color w:val="00B050"/>
                <w:sz w:val="12"/>
                <w:szCs w:val="12"/>
                <w:lang w:bidi="fa-IR"/>
              </w:rPr>
              <w:t xml:space="preserve"> </w:t>
            </w:r>
            <w:r w:rsidRPr="00162C02">
              <w:rPr>
                <w:rFonts w:cs="B Nazanin"/>
                <w:color w:val="B85A22" w:themeColor="accent2" w:themeShade="BF"/>
                <w:sz w:val="12"/>
                <w:szCs w:val="12"/>
                <w:lang w:bidi="fa-IR"/>
              </w:rPr>
              <w:t>180</w:t>
            </w:r>
          </w:p>
        </w:tc>
        <w:tc>
          <w:tcPr>
            <w:tcW w:w="720" w:type="dxa"/>
          </w:tcPr>
          <w:p w14:paraId="06F7C7E5" w14:textId="77777777" w:rsidR="004A61DC" w:rsidRPr="004A61DC" w:rsidRDefault="004A61DC" w:rsidP="004A61D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C3146B">
              <w:rPr>
                <w:rFonts w:cs="B Nazanin"/>
                <w:color w:val="7030A0"/>
                <w:sz w:val="12"/>
                <w:szCs w:val="12"/>
                <w:lang w:bidi="fa-IR"/>
              </w:rPr>
              <w:t>7</w:t>
            </w:r>
            <w:r w:rsidRPr="004A61DC"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Pr="00162C02">
              <w:rPr>
                <w:rFonts w:cs="B Nazanin"/>
                <w:color w:val="B85A22" w:themeColor="accent2" w:themeShade="BF"/>
                <w:sz w:val="12"/>
                <w:szCs w:val="12"/>
                <w:lang w:bidi="fa-IR"/>
              </w:rPr>
              <w:t>4</w:t>
            </w:r>
          </w:p>
        </w:tc>
        <w:tc>
          <w:tcPr>
            <w:tcW w:w="657" w:type="dxa"/>
          </w:tcPr>
          <w:p w14:paraId="6ABC3E5B" w14:textId="77777777" w:rsidR="004A61DC" w:rsidRPr="004A61DC" w:rsidRDefault="004A61DC" w:rsidP="004A61D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C3146B">
              <w:rPr>
                <w:rFonts w:cs="B Nazanin"/>
                <w:color w:val="7030A0"/>
                <w:sz w:val="12"/>
                <w:szCs w:val="12"/>
                <w:lang w:bidi="fa-IR"/>
              </w:rPr>
              <w:t>D</w:t>
            </w:r>
            <w:r w:rsidRPr="004A61DC"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Pr="00162C02">
              <w:rPr>
                <w:rFonts w:cs="B Nazanin"/>
                <w:color w:val="B85A22" w:themeColor="accent2" w:themeShade="BF"/>
                <w:sz w:val="12"/>
                <w:szCs w:val="12"/>
                <w:lang w:bidi="fa-IR"/>
              </w:rPr>
              <w:t>B</w:t>
            </w:r>
            <w:r w:rsidRPr="004A61DC"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</w:p>
        </w:tc>
        <w:tc>
          <w:tcPr>
            <w:tcW w:w="1046" w:type="dxa"/>
          </w:tcPr>
          <w:p w14:paraId="52B122AB" w14:textId="77777777" w:rsidR="004A61DC" w:rsidRPr="004A61DC" w:rsidRDefault="004A61DC" w:rsidP="004A61D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2"/>
                <w:szCs w:val="12"/>
                <w:lang w:bidi="fa-IR"/>
              </w:rPr>
            </w:pPr>
            <w:r w:rsidRPr="00C3146B">
              <w:rPr>
                <w:rFonts w:cs="B Nazanin"/>
                <w:color w:val="7030A0"/>
                <w:sz w:val="12"/>
                <w:szCs w:val="12"/>
                <w:lang w:bidi="fa-IR"/>
              </w:rPr>
              <w:t>A</w:t>
            </w:r>
          </w:p>
        </w:tc>
      </w:tr>
    </w:tbl>
    <w:p w14:paraId="3A984BC6" w14:textId="77777777" w:rsidR="00055EE5" w:rsidRPr="00E67A62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sz w:val="22"/>
          <w:szCs w:val="22"/>
          <w:lang w:bidi="fa-IR"/>
        </w:rPr>
      </w:pPr>
    </w:p>
    <w:p w14:paraId="50FE56BB" w14:textId="007293F2" w:rsidR="00055EE5" w:rsidRPr="00E67A62" w:rsidRDefault="00055EE5" w:rsidP="00055EE5">
      <w:pPr>
        <w:bidi/>
        <w:jc w:val="both"/>
        <w:rPr>
          <w:rFonts w:cs="B Nazanin"/>
          <w:sz w:val="18"/>
          <w:szCs w:val="18"/>
          <w:lang w:bidi="fa-IR"/>
        </w:rPr>
      </w:pPr>
    </w:p>
    <w:p w14:paraId="147A8201" w14:textId="27B2A418" w:rsidR="00055EE5" w:rsidRPr="00E67A62" w:rsidRDefault="00055EE5" w:rsidP="00055EE5">
      <w:pPr>
        <w:bidi/>
        <w:jc w:val="both"/>
        <w:rPr>
          <w:rFonts w:cs="B Nazanin"/>
          <w:sz w:val="18"/>
          <w:szCs w:val="18"/>
          <w:lang w:bidi="fa-IR"/>
        </w:rPr>
      </w:pPr>
    </w:p>
    <w:p w14:paraId="5E9929D9" w14:textId="34E75CC6" w:rsidR="00055EE5" w:rsidRPr="00E67A62" w:rsidRDefault="00055EE5" w:rsidP="00055EE5">
      <w:pPr>
        <w:bidi/>
        <w:jc w:val="both"/>
        <w:rPr>
          <w:rFonts w:cs="B Nazanin"/>
          <w:sz w:val="18"/>
          <w:szCs w:val="18"/>
          <w:lang w:bidi="fa-IR"/>
        </w:rPr>
      </w:pPr>
    </w:p>
    <w:p w14:paraId="2ADEE3D5" w14:textId="5CD6D731" w:rsidR="00055EE5" w:rsidRPr="00E67A62" w:rsidRDefault="00055EE5" w:rsidP="00055EE5">
      <w:pPr>
        <w:bidi/>
        <w:jc w:val="both"/>
        <w:rPr>
          <w:rFonts w:cs="B Nazanin"/>
          <w:sz w:val="18"/>
          <w:szCs w:val="18"/>
          <w:lang w:bidi="fa-IR"/>
        </w:rPr>
      </w:pPr>
    </w:p>
    <w:p w14:paraId="3330E1E3" w14:textId="3426A826" w:rsidR="00055EE5" w:rsidRPr="00E67A62" w:rsidRDefault="00055EE5" w:rsidP="00055EE5">
      <w:pPr>
        <w:bidi/>
        <w:jc w:val="both"/>
        <w:rPr>
          <w:rFonts w:cs="B Nazanin"/>
          <w:sz w:val="18"/>
          <w:szCs w:val="18"/>
          <w:lang w:bidi="fa-IR"/>
        </w:rPr>
      </w:pPr>
    </w:p>
    <w:p w14:paraId="15E178E6" w14:textId="05E7D7DD" w:rsidR="00055EE5" w:rsidRPr="00E67A62" w:rsidRDefault="00055EE5" w:rsidP="00055EE5">
      <w:pPr>
        <w:bidi/>
        <w:jc w:val="both"/>
        <w:rPr>
          <w:rFonts w:cs="B Nazanin"/>
          <w:sz w:val="18"/>
          <w:szCs w:val="18"/>
          <w:lang w:bidi="fa-IR"/>
        </w:rPr>
      </w:pPr>
    </w:p>
    <w:p w14:paraId="2A50F7A1" w14:textId="0B61173D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38896320" w14:textId="1523D1DB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3EA7CB25" w14:textId="69ED9456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30C10E17" w14:textId="6BEE84B6" w:rsidR="00055EE5" w:rsidRPr="00C3146B" w:rsidRDefault="00055EE5" w:rsidP="00055EE5">
      <w:pPr>
        <w:bidi/>
        <w:jc w:val="both"/>
        <w:rPr>
          <w:rFonts w:cs="B Nazanin"/>
          <w:color w:val="7030A0"/>
          <w:lang w:bidi="fa-IR"/>
        </w:rPr>
      </w:pPr>
    </w:p>
    <w:p w14:paraId="1CE9E190" w14:textId="5F6F759C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51FFBDE8" w14:textId="5B255E1F" w:rsidR="004A61DC" w:rsidRDefault="004A61DC" w:rsidP="004A61DC">
      <w:pPr>
        <w:bidi/>
        <w:jc w:val="both"/>
        <w:rPr>
          <w:rFonts w:cs="B Nazanin"/>
          <w:lang w:bidi="fa-IR"/>
        </w:rPr>
      </w:pPr>
    </w:p>
    <w:p w14:paraId="4398BA3B" w14:textId="77777777" w:rsidR="004A61DC" w:rsidRDefault="004A61DC" w:rsidP="004A61DC">
      <w:pPr>
        <w:bidi/>
        <w:jc w:val="both"/>
        <w:rPr>
          <w:rFonts w:cs="B Nazanin"/>
          <w:rtl/>
          <w:lang w:bidi="fa-IR"/>
        </w:rPr>
      </w:pPr>
    </w:p>
    <w:p w14:paraId="3E8C4015" w14:textId="25833AF9" w:rsidR="00E67A62" w:rsidRDefault="00E67A62" w:rsidP="00E67A62">
      <w:pPr>
        <w:bidi/>
        <w:jc w:val="both"/>
        <w:rPr>
          <w:rFonts w:cs="B Nazanin"/>
          <w:rtl/>
          <w:lang w:bidi="fa-IR"/>
        </w:rPr>
      </w:pPr>
    </w:p>
    <w:p w14:paraId="367A3807" w14:textId="77777777" w:rsidR="00E67A62" w:rsidRDefault="00E67A62" w:rsidP="00E67A62">
      <w:pPr>
        <w:bidi/>
        <w:jc w:val="both"/>
        <w:rPr>
          <w:rFonts w:cs="B Nazanin"/>
          <w:lang w:bidi="fa-IR"/>
        </w:rPr>
      </w:pPr>
    </w:p>
    <w:p w14:paraId="4B94034B" w14:textId="66778D6C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79F3F1B9" w14:textId="55412A33" w:rsidR="00055EE5" w:rsidRPr="004C117B" w:rsidRDefault="00DE169B" w:rsidP="00055EE5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58579B7D" wp14:editId="26DAE26E">
                <wp:simplePos x="0" y="0"/>
                <wp:positionH relativeFrom="margin">
                  <wp:posOffset>-32223</wp:posOffset>
                </wp:positionH>
                <wp:positionV relativeFrom="paragraph">
                  <wp:posOffset>253365</wp:posOffset>
                </wp:positionV>
                <wp:extent cx="6581140" cy="5070475"/>
                <wp:effectExtent l="0" t="0" r="10160" b="15875"/>
                <wp:wrapNone/>
                <wp:docPr id="647" name="Rectangl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140" cy="50704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98940" w14:textId="77777777" w:rsidR="00DE169B" w:rsidRPr="006B3849" w:rsidRDefault="00DE169B" w:rsidP="00DE169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</w:p>
                          <w:p w14:paraId="15A3587C" w14:textId="77777777" w:rsidR="00DE169B" w:rsidRPr="00A5036E" w:rsidRDefault="00DE169B" w:rsidP="00DE169B">
                            <w:pPr>
                              <w:bidi/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79B7D" id="Rectangle 647" o:spid="_x0000_s1061" style="position:absolute;left:0;text-align:left;margin-left:-2.55pt;margin-top:19.95pt;width:518.2pt;height:399.25pt;z-index:-25152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" fillcolor="white [3201]" strokecolor="black [3213]" strokeweight="1pt">
                <v:fill opacity="0"/>
                <v:textbox inset=",0">
                  <w:txbxContent>
                    <w:p w14:paraId="73C98940" w14:textId="77777777" w:rsidR="00DE169B" w:rsidRPr="006B3849" w:rsidRDefault="00DE169B" w:rsidP="00DE169B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</w:p>
                    <w:p w14:paraId="15A3587C" w14:textId="77777777" w:rsidR="00DE169B" w:rsidRPr="00A5036E" w:rsidRDefault="00DE169B" w:rsidP="00DE169B">
                      <w:pPr>
                        <w:bidi/>
                        <w:jc w:val="center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C117B" w:rsidRPr="004C117B">
        <w:rPr>
          <w:rFonts w:cs="B Nazanin" w:hint="cs"/>
          <w:sz w:val="24"/>
          <w:szCs w:val="24"/>
          <w:rtl/>
          <w:lang w:bidi="fa-IR"/>
        </w:rPr>
        <w:t>ج)</w:t>
      </w:r>
      <w:r w:rsidR="004C117B">
        <w:rPr>
          <w:rFonts w:cs="B Nazanin" w:hint="cs"/>
          <w:sz w:val="24"/>
          <w:szCs w:val="24"/>
          <w:rtl/>
          <w:lang w:bidi="fa-IR"/>
        </w:rPr>
        <w:t xml:space="preserve"> جدول مسیریابی همه مسیریاب‌ها را در مر</w:t>
      </w:r>
      <w:r w:rsidR="00AC00ED">
        <w:rPr>
          <w:rFonts w:cs="B Nazanin" w:hint="cs"/>
          <w:sz w:val="24"/>
          <w:szCs w:val="24"/>
          <w:rtl/>
          <w:lang w:bidi="fa-IR"/>
        </w:rPr>
        <w:t>ح</w:t>
      </w:r>
      <w:r w:rsidR="004C117B">
        <w:rPr>
          <w:rFonts w:cs="B Nazanin" w:hint="cs"/>
          <w:sz w:val="24"/>
          <w:szCs w:val="24"/>
          <w:rtl/>
          <w:lang w:bidi="fa-IR"/>
        </w:rPr>
        <w:t>له دو</w:t>
      </w:r>
      <w:r w:rsidR="008E4EEA">
        <w:rPr>
          <w:rFonts w:cs="B Nazanin" w:hint="cs"/>
          <w:sz w:val="24"/>
          <w:szCs w:val="24"/>
          <w:rtl/>
          <w:lang w:bidi="fa-IR"/>
        </w:rPr>
        <w:t>م</w:t>
      </w:r>
      <w:r w:rsidR="004C117B">
        <w:rPr>
          <w:rFonts w:cs="B Nazanin" w:hint="cs"/>
          <w:sz w:val="24"/>
          <w:szCs w:val="24"/>
          <w:rtl/>
          <w:lang w:bidi="fa-IR"/>
        </w:rPr>
        <w:t xml:space="preserve"> </w:t>
      </w:r>
      <w:r w:rsidR="006A670C">
        <w:rPr>
          <w:rFonts w:cs="B Nazanin" w:hint="cs"/>
          <w:sz w:val="24"/>
          <w:szCs w:val="24"/>
          <w:rtl/>
          <w:lang w:bidi="fa-IR"/>
        </w:rPr>
        <w:t xml:space="preserve">مطابق نکات ذکر شده در صورت سوال ب </w:t>
      </w:r>
      <w:r w:rsidR="004C117B">
        <w:rPr>
          <w:rFonts w:cs="B Nazanin" w:hint="cs"/>
          <w:sz w:val="24"/>
          <w:szCs w:val="24"/>
          <w:rtl/>
          <w:lang w:bidi="fa-IR"/>
        </w:rPr>
        <w:t>رسم کنید.</w:t>
      </w:r>
      <w:r w:rsidRPr="00DE169B"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w:t xml:space="preserve"> </w:t>
      </w:r>
    </w:p>
    <w:p w14:paraId="0A273382" w14:textId="62C84391" w:rsidR="009F5674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1CEFBF25" w14:textId="357FE5FF" w:rsidR="009F5674" w:rsidRPr="001926AD" w:rsidRDefault="009C0F3B" w:rsidP="009F5674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27498CB8" wp14:editId="78484CC9">
                <wp:simplePos x="0" y="0"/>
                <wp:positionH relativeFrom="column">
                  <wp:posOffset>646461</wp:posOffset>
                </wp:positionH>
                <wp:positionV relativeFrom="paragraph">
                  <wp:posOffset>58745</wp:posOffset>
                </wp:positionV>
                <wp:extent cx="1636838" cy="258445"/>
                <wp:effectExtent l="0" t="0" r="20955" b="27305"/>
                <wp:wrapNone/>
                <wp:docPr id="586" name="Text Box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838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4A7D3F" w14:textId="0B5916BA" w:rsidR="009F5674" w:rsidRPr="009C0F3B" w:rsidRDefault="009F5674" w:rsidP="00DE169B">
                            <w:pPr>
                              <w:jc w:val="center"/>
                              <w:rPr>
                                <w:color w:val="92D050"/>
                                <w:lang w:bidi="fa-IR"/>
                              </w:rPr>
                            </w:pPr>
                            <w:r w:rsidRPr="004C117B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98CB8" id="Text Box 586" o:spid="_x0000_s1062" type="#_x0000_t202" style="position:absolute;left:0;text-align:left;margin-left:50.9pt;margin-top:4.65pt;width:128.9pt;height:20.35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" fillcolor="white [3201]" strokecolor="white [3212]" strokeweight=".5pt">
                <v:textbox>
                  <w:txbxContent>
                    <w:p w14:paraId="484A7D3F" w14:textId="0B5916BA" w:rsidR="009F5674" w:rsidRPr="009C0F3B" w:rsidRDefault="009F5674" w:rsidP="00DE169B">
                      <w:pPr>
                        <w:jc w:val="center"/>
                        <w:rPr>
                          <w:color w:val="92D050"/>
                          <w:lang w:bidi="fa-IR"/>
                        </w:rPr>
                      </w:pPr>
                      <w:r w:rsidRPr="004C117B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F5674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01B50880" wp14:editId="71C84683">
                <wp:simplePos x="0" y="0"/>
                <wp:positionH relativeFrom="column">
                  <wp:posOffset>3804329</wp:posOffset>
                </wp:positionH>
                <wp:positionV relativeFrom="paragraph">
                  <wp:posOffset>37480</wp:posOffset>
                </wp:positionV>
                <wp:extent cx="2083081" cy="258445"/>
                <wp:effectExtent l="0" t="0" r="12700" b="27305"/>
                <wp:wrapNone/>
                <wp:docPr id="585" name="Text Box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081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94388E" w14:textId="1582592C" w:rsidR="009F5674" w:rsidRPr="004672C8" w:rsidRDefault="009F5674" w:rsidP="009F5674">
                            <w:pPr>
                              <w:jc w:val="center"/>
                              <w:rPr>
                                <w:color w:val="C0000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50880" id="Text Box 585" o:spid="_x0000_s1063" type="#_x0000_t202" style="position:absolute;left:0;text-align:left;margin-left:299.55pt;margin-top:2.95pt;width:164pt;height:20.35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" fillcolor="white [3201]" strokecolor="white [3212]" strokeweight=".5pt">
                <v:textbox>
                  <w:txbxContent>
                    <w:p w14:paraId="6394388E" w14:textId="1582592C" w:rsidR="009F5674" w:rsidRPr="004672C8" w:rsidRDefault="009F5674" w:rsidP="009F5674">
                      <w:pPr>
                        <w:jc w:val="center"/>
                        <w:rPr>
                          <w:color w:val="C0000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right" w:tblpY="4120"/>
        <w:bidiVisual/>
        <w:tblW w:w="0" w:type="auto"/>
        <w:tblLook w:val="04A0" w:firstRow="1" w:lastRow="0" w:firstColumn="1" w:lastColumn="0" w:noHBand="0" w:noVBand="1"/>
      </w:tblPr>
      <w:tblGrid>
        <w:gridCol w:w="934"/>
        <w:gridCol w:w="1454"/>
        <w:gridCol w:w="696"/>
        <w:gridCol w:w="569"/>
        <w:gridCol w:w="1046"/>
      </w:tblGrid>
      <w:tr w:rsidR="009F5674" w14:paraId="2D9B7A28" w14:textId="77777777" w:rsidTr="00CF4B86">
        <w:trPr>
          <w:trHeight w:val="278"/>
        </w:trPr>
        <w:tc>
          <w:tcPr>
            <w:tcW w:w="934" w:type="dxa"/>
            <w:shd w:val="clear" w:color="auto" w:fill="D9D9D9" w:themeFill="background1" w:themeFillShade="D9"/>
          </w:tcPr>
          <w:p w14:paraId="3484BBC5" w14:textId="77777777" w:rsidR="009F5674" w:rsidRPr="00BB061C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454" w:type="dxa"/>
            <w:shd w:val="clear" w:color="auto" w:fill="D9D9D9" w:themeFill="background1" w:themeFillShade="D9"/>
          </w:tcPr>
          <w:p w14:paraId="6324396C" w14:textId="77777777" w:rsidR="009F5674" w:rsidRPr="00BB061C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7FBBE1A9" w14:textId="77777777" w:rsidR="009F5674" w:rsidRPr="00BB061C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569" w:type="dxa"/>
            <w:shd w:val="clear" w:color="auto" w:fill="D9D9D9" w:themeFill="background1" w:themeFillShade="D9"/>
          </w:tcPr>
          <w:p w14:paraId="65CD1324" w14:textId="77777777" w:rsidR="009F5674" w:rsidRPr="00BB061C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07644AEF" w14:textId="77777777" w:rsidR="009F5674" w:rsidRPr="00BB061C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2D3B7C" w14:paraId="4D9A7EB2" w14:textId="77777777" w:rsidTr="00CF4B86">
        <w:trPr>
          <w:trHeight w:val="278"/>
        </w:trPr>
        <w:tc>
          <w:tcPr>
            <w:tcW w:w="934" w:type="dxa"/>
          </w:tcPr>
          <w:p w14:paraId="40AA2760" w14:textId="706799D5" w:rsidR="002D3B7C" w:rsidRPr="003B17C2" w:rsidRDefault="002D3B7C" w:rsidP="002D3B7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-</w:t>
            </w:r>
          </w:p>
        </w:tc>
        <w:tc>
          <w:tcPr>
            <w:tcW w:w="1454" w:type="dxa"/>
          </w:tcPr>
          <w:p w14:paraId="5AB5555B" w14:textId="2CBC6E62" w:rsidR="002D3B7C" w:rsidRPr="003B17C2" w:rsidRDefault="002D3B7C" w:rsidP="002D3B7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180</w:t>
            </w:r>
            <w:r w:rsidRPr="004A61DC">
              <w:rPr>
                <w:rFonts w:cs="B Nazanin" w:hint="cs"/>
                <w:sz w:val="12"/>
                <w:szCs w:val="12"/>
                <w:rtl/>
                <w:lang w:bidi="fa-IR"/>
              </w:rPr>
              <w:t xml:space="preserve"> </w:t>
            </w:r>
            <w:r w:rsidRPr="0063082B">
              <w:rPr>
                <w:rFonts w:cs="B Nazanin"/>
                <w:color w:val="548AB7" w:themeColor="accent1" w:themeShade="BF"/>
                <w:sz w:val="12"/>
                <w:szCs w:val="12"/>
                <w:lang w:bidi="fa-IR"/>
              </w:rPr>
              <w:t>180</w:t>
            </w:r>
            <w:r w:rsidRPr="004A61DC"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Pr="0063082B">
              <w:rPr>
                <w:rFonts w:cs="B Nazanin"/>
                <w:color w:val="FF0000"/>
                <w:sz w:val="12"/>
                <w:szCs w:val="12"/>
                <w:lang w:bidi="fa-IR"/>
              </w:rPr>
              <w:t>1</w:t>
            </w:r>
            <w:r>
              <w:rPr>
                <w:rFonts w:cs="B Nazanin"/>
                <w:color w:val="FF0000"/>
                <w:sz w:val="12"/>
                <w:szCs w:val="12"/>
                <w:lang w:bidi="fa-IR"/>
              </w:rPr>
              <w:t>80</w:t>
            </w:r>
            <w:r w:rsidRPr="004A61DC"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Pr="0063082B"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  <w:t>180</w:t>
            </w:r>
          </w:p>
        </w:tc>
        <w:tc>
          <w:tcPr>
            <w:tcW w:w="696" w:type="dxa"/>
          </w:tcPr>
          <w:p w14:paraId="799868D5" w14:textId="7C01C767" w:rsidR="002D3B7C" w:rsidRPr="00D935F8" w:rsidRDefault="002D3B7C" w:rsidP="002D3B7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>2</w:t>
            </w:r>
          </w:p>
        </w:tc>
        <w:tc>
          <w:tcPr>
            <w:tcW w:w="569" w:type="dxa"/>
          </w:tcPr>
          <w:p w14:paraId="66FABF58" w14:textId="517A2BFF" w:rsidR="002D3B7C" w:rsidRPr="00D935F8" w:rsidRDefault="002D3B7C" w:rsidP="002D3B7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>-</w:t>
            </w:r>
          </w:p>
        </w:tc>
        <w:tc>
          <w:tcPr>
            <w:tcW w:w="1046" w:type="dxa"/>
          </w:tcPr>
          <w:p w14:paraId="3C8B787F" w14:textId="511E2856" w:rsidR="002D3B7C" w:rsidRPr="00D935F8" w:rsidRDefault="002D3B7C" w:rsidP="002D3B7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>A</w:t>
            </w:r>
          </w:p>
        </w:tc>
      </w:tr>
      <w:tr w:rsidR="002D3B7C" w14:paraId="24015B78" w14:textId="77777777" w:rsidTr="00CF4B86">
        <w:trPr>
          <w:trHeight w:val="278"/>
        </w:trPr>
        <w:tc>
          <w:tcPr>
            <w:tcW w:w="934" w:type="dxa"/>
          </w:tcPr>
          <w:p w14:paraId="3AFB5558" w14:textId="125F4049" w:rsidR="002D3B7C" w:rsidRPr="003B17C2" w:rsidRDefault="002D3B7C" w:rsidP="002D3B7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-</w:t>
            </w:r>
          </w:p>
        </w:tc>
        <w:tc>
          <w:tcPr>
            <w:tcW w:w="1454" w:type="dxa"/>
          </w:tcPr>
          <w:p w14:paraId="5705F346" w14:textId="240E182C" w:rsidR="002D3B7C" w:rsidRPr="003B17C2" w:rsidRDefault="002D3B7C" w:rsidP="002D3B7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 xml:space="preserve">180 </w:t>
            </w:r>
            <w:r w:rsidRPr="0063082B">
              <w:rPr>
                <w:rFonts w:cs="B Nazanin"/>
                <w:color w:val="548AB7" w:themeColor="accent1" w:themeShade="BF"/>
                <w:sz w:val="12"/>
                <w:szCs w:val="12"/>
                <w:lang w:bidi="fa-IR"/>
              </w:rPr>
              <w:t>1</w:t>
            </w:r>
            <w:r>
              <w:rPr>
                <w:rFonts w:cs="B Nazanin"/>
                <w:color w:val="548AB7" w:themeColor="accent1" w:themeShade="BF"/>
                <w:sz w:val="12"/>
                <w:szCs w:val="12"/>
                <w:lang w:bidi="fa-IR"/>
              </w:rPr>
              <w:t>80</w:t>
            </w:r>
            <w:r w:rsidRPr="004A61DC"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Pr="0063082B">
              <w:rPr>
                <w:rFonts w:cs="B Nazanin"/>
                <w:color w:val="FF0000"/>
                <w:sz w:val="12"/>
                <w:szCs w:val="12"/>
                <w:lang w:bidi="fa-IR"/>
              </w:rPr>
              <w:t>180</w:t>
            </w:r>
            <w:r w:rsidRPr="004A61DC"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Pr="0063082B"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  <w:t>180</w:t>
            </w:r>
          </w:p>
        </w:tc>
        <w:tc>
          <w:tcPr>
            <w:tcW w:w="696" w:type="dxa"/>
          </w:tcPr>
          <w:p w14:paraId="1A52AA43" w14:textId="718D4975" w:rsidR="002D3B7C" w:rsidRPr="00D935F8" w:rsidRDefault="002D3B7C" w:rsidP="002D3B7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>1</w:t>
            </w:r>
          </w:p>
        </w:tc>
        <w:tc>
          <w:tcPr>
            <w:tcW w:w="569" w:type="dxa"/>
          </w:tcPr>
          <w:p w14:paraId="705A7A0B" w14:textId="6C483ECE" w:rsidR="002D3B7C" w:rsidRPr="00D935F8" w:rsidRDefault="002D3B7C" w:rsidP="002D3B7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>-</w:t>
            </w:r>
          </w:p>
        </w:tc>
        <w:tc>
          <w:tcPr>
            <w:tcW w:w="1046" w:type="dxa"/>
          </w:tcPr>
          <w:p w14:paraId="5A08F08E" w14:textId="17273E85" w:rsidR="002D3B7C" w:rsidRPr="00D935F8" w:rsidRDefault="002D3B7C" w:rsidP="002D3B7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>C</w:t>
            </w:r>
          </w:p>
        </w:tc>
      </w:tr>
      <w:tr w:rsidR="002D3B7C" w14:paraId="589A2096" w14:textId="77777777" w:rsidTr="00CF4B86">
        <w:trPr>
          <w:trHeight w:val="278"/>
        </w:trPr>
        <w:tc>
          <w:tcPr>
            <w:tcW w:w="934" w:type="dxa"/>
          </w:tcPr>
          <w:p w14:paraId="631EC2F0" w14:textId="3A4FDC94" w:rsidR="002D3B7C" w:rsidRPr="003B17C2" w:rsidRDefault="002D3B7C" w:rsidP="002D3B7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-</w:t>
            </w:r>
          </w:p>
        </w:tc>
        <w:tc>
          <w:tcPr>
            <w:tcW w:w="1454" w:type="dxa"/>
          </w:tcPr>
          <w:p w14:paraId="2E2961CE" w14:textId="3A49D438" w:rsidR="002D3B7C" w:rsidRPr="003B17C2" w:rsidRDefault="002D3B7C" w:rsidP="002D3B7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D3B7C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>180</w:t>
            </w:r>
            <w:r>
              <w:rPr>
                <w:rFonts w:cs="B Nazanin"/>
                <w:color w:val="548AB7" w:themeColor="accent1" w:themeShade="BF"/>
                <w:sz w:val="12"/>
                <w:szCs w:val="12"/>
                <w:lang w:bidi="fa-IR"/>
              </w:rPr>
              <w:t xml:space="preserve"> </w:t>
            </w:r>
            <w:r w:rsidRPr="0063082B">
              <w:rPr>
                <w:rFonts w:cs="B Nazanin"/>
                <w:color w:val="548AB7" w:themeColor="accent1" w:themeShade="BF"/>
                <w:sz w:val="12"/>
                <w:szCs w:val="12"/>
                <w:lang w:bidi="fa-IR"/>
              </w:rPr>
              <w:t xml:space="preserve">180 </w:t>
            </w:r>
            <w:r w:rsidRPr="0063082B">
              <w:rPr>
                <w:rFonts w:cs="B Nazanin"/>
                <w:color w:val="FF0000"/>
                <w:sz w:val="12"/>
                <w:szCs w:val="12"/>
                <w:lang w:bidi="fa-IR"/>
              </w:rPr>
              <w:t>1</w:t>
            </w:r>
            <w:r>
              <w:rPr>
                <w:rFonts w:cs="B Nazanin"/>
                <w:color w:val="FF0000"/>
                <w:sz w:val="12"/>
                <w:szCs w:val="12"/>
                <w:lang w:bidi="fa-IR"/>
              </w:rPr>
              <w:t>80</w:t>
            </w:r>
            <w:r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Pr="0063082B"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  <w:t>180</w:t>
            </w:r>
          </w:p>
        </w:tc>
        <w:tc>
          <w:tcPr>
            <w:tcW w:w="696" w:type="dxa"/>
          </w:tcPr>
          <w:p w14:paraId="0499F5E7" w14:textId="2EFC7939" w:rsidR="002D3B7C" w:rsidRPr="00D935F8" w:rsidRDefault="002D3B7C" w:rsidP="002D3B7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>2</w:t>
            </w:r>
          </w:p>
        </w:tc>
        <w:tc>
          <w:tcPr>
            <w:tcW w:w="569" w:type="dxa"/>
          </w:tcPr>
          <w:p w14:paraId="217B5F22" w14:textId="2DCB12FE" w:rsidR="002D3B7C" w:rsidRPr="00D935F8" w:rsidRDefault="002D3B7C" w:rsidP="002D3B7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>-</w:t>
            </w:r>
          </w:p>
        </w:tc>
        <w:tc>
          <w:tcPr>
            <w:tcW w:w="1046" w:type="dxa"/>
          </w:tcPr>
          <w:p w14:paraId="14FD6861" w14:textId="57190FF6" w:rsidR="002D3B7C" w:rsidRPr="00D935F8" w:rsidRDefault="002D3B7C" w:rsidP="002D3B7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>E</w:t>
            </w:r>
          </w:p>
        </w:tc>
      </w:tr>
      <w:tr w:rsidR="002D3B7C" w14:paraId="17EC6794" w14:textId="77777777" w:rsidTr="00CF4B86">
        <w:trPr>
          <w:trHeight w:val="278"/>
        </w:trPr>
        <w:tc>
          <w:tcPr>
            <w:tcW w:w="934" w:type="dxa"/>
          </w:tcPr>
          <w:p w14:paraId="2BE1020B" w14:textId="7133633E" w:rsidR="002D3B7C" w:rsidRPr="003B17C2" w:rsidRDefault="002D3B7C" w:rsidP="002D3B7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sz w:val="12"/>
                <w:szCs w:val="12"/>
                <w:lang w:bidi="fa-IR"/>
              </w:rPr>
              <w:t>-</w:t>
            </w:r>
          </w:p>
        </w:tc>
        <w:tc>
          <w:tcPr>
            <w:tcW w:w="1454" w:type="dxa"/>
          </w:tcPr>
          <w:p w14:paraId="72183AE2" w14:textId="35C3B0FF" w:rsidR="002D3B7C" w:rsidRPr="003B17C2" w:rsidRDefault="002D3B7C" w:rsidP="002D3B7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63082B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>180</w:t>
            </w:r>
            <w:r>
              <w:rPr>
                <w:rFonts w:cs="B Nazanin"/>
                <w:color w:val="FF0000"/>
                <w:sz w:val="12"/>
                <w:szCs w:val="12"/>
                <w:lang w:bidi="fa-IR"/>
              </w:rPr>
              <w:t xml:space="preserve"> </w:t>
            </w:r>
            <w:r w:rsidRPr="0063082B">
              <w:rPr>
                <w:rFonts w:cs="B Nazanin"/>
                <w:color w:val="548AB7" w:themeColor="accent1" w:themeShade="BF"/>
                <w:sz w:val="12"/>
                <w:szCs w:val="12"/>
                <w:lang w:bidi="fa-IR"/>
              </w:rPr>
              <w:t>1</w:t>
            </w:r>
            <w:r>
              <w:rPr>
                <w:rFonts w:cs="B Nazanin"/>
                <w:color w:val="548AB7" w:themeColor="accent1" w:themeShade="BF"/>
                <w:sz w:val="12"/>
                <w:szCs w:val="12"/>
                <w:lang w:bidi="fa-IR"/>
              </w:rPr>
              <w:t>80</w:t>
            </w:r>
            <w:r>
              <w:rPr>
                <w:rFonts w:cs="B Nazanin"/>
                <w:color w:val="FF0000"/>
                <w:sz w:val="12"/>
                <w:szCs w:val="12"/>
                <w:lang w:bidi="fa-IR"/>
              </w:rPr>
              <w:t xml:space="preserve"> 1</w:t>
            </w:r>
            <w:r>
              <w:rPr>
                <w:rFonts w:cs="B Nazanin"/>
                <w:color w:val="FF0000"/>
                <w:sz w:val="12"/>
                <w:szCs w:val="12"/>
                <w:lang w:bidi="fa-IR"/>
              </w:rPr>
              <w:t>75</w:t>
            </w:r>
            <w:r>
              <w:rPr>
                <w:rFonts w:cs="B Nazanin"/>
                <w:color w:val="FF0000"/>
                <w:sz w:val="12"/>
                <w:szCs w:val="12"/>
                <w:lang w:bidi="fa-IR"/>
              </w:rPr>
              <w:t xml:space="preserve"> </w:t>
            </w:r>
            <w:r w:rsidRPr="0063082B"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  <w:t>180</w:t>
            </w:r>
          </w:p>
        </w:tc>
        <w:tc>
          <w:tcPr>
            <w:tcW w:w="696" w:type="dxa"/>
          </w:tcPr>
          <w:p w14:paraId="2697D69B" w14:textId="11460D10" w:rsidR="002D3B7C" w:rsidRPr="00D935F8" w:rsidRDefault="002D3B7C" w:rsidP="002D3B7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>4</w:t>
            </w:r>
          </w:p>
        </w:tc>
        <w:tc>
          <w:tcPr>
            <w:tcW w:w="569" w:type="dxa"/>
          </w:tcPr>
          <w:p w14:paraId="2A10BE5E" w14:textId="21078744" w:rsidR="002D3B7C" w:rsidRPr="00D935F8" w:rsidRDefault="002D3B7C" w:rsidP="002D3B7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>E</w:t>
            </w:r>
          </w:p>
        </w:tc>
        <w:tc>
          <w:tcPr>
            <w:tcW w:w="1046" w:type="dxa"/>
          </w:tcPr>
          <w:p w14:paraId="5F63EF9E" w14:textId="1E46E68E" w:rsidR="002D3B7C" w:rsidRPr="00D935F8" w:rsidRDefault="002D3B7C" w:rsidP="002D3B7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>D</w:t>
            </w:r>
          </w:p>
        </w:tc>
      </w:tr>
    </w:tbl>
    <w:tbl>
      <w:tblPr>
        <w:tblStyle w:val="TableGrid"/>
        <w:tblpPr w:leftFromText="180" w:rightFromText="180" w:vertAnchor="text" w:tblpY="140"/>
        <w:bidiVisual/>
        <w:tblW w:w="0" w:type="auto"/>
        <w:tblLook w:val="04A0" w:firstRow="1" w:lastRow="0" w:firstColumn="1" w:lastColumn="0" w:noHBand="0" w:noVBand="1"/>
      </w:tblPr>
      <w:tblGrid>
        <w:gridCol w:w="1113"/>
        <w:gridCol w:w="1353"/>
        <w:gridCol w:w="719"/>
        <w:gridCol w:w="654"/>
        <w:gridCol w:w="1046"/>
      </w:tblGrid>
      <w:tr w:rsidR="00DE169B" w:rsidRPr="004C117B" w14:paraId="472150DA" w14:textId="77777777" w:rsidTr="00DE169B">
        <w:trPr>
          <w:trHeight w:val="278"/>
        </w:trPr>
        <w:tc>
          <w:tcPr>
            <w:tcW w:w="1113" w:type="dxa"/>
            <w:shd w:val="clear" w:color="auto" w:fill="D9D9D9" w:themeFill="background1" w:themeFillShade="D9"/>
          </w:tcPr>
          <w:p w14:paraId="3BC57141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14:paraId="209693E5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4BB48465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4" w:type="dxa"/>
            <w:shd w:val="clear" w:color="auto" w:fill="D9D9D9" w:themeFill="background1" w:themeFillShade="D9"/>
          </w:tcPr>
          <w:p w14:paraId="6747E61D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4C53D50E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D935F8" w:rsidRPr="004C117B" w14:paraId="7213040E" w14:textId="77777777" w:rsidTr="00DE169B">
        <w:trPr>
          <w:trHeight w:val="278"/>
        </w:trPr>
        <w:tc>
          <w:tcPr>
            <w:tcW w:w="1113" w:type="dxa"/>
          </w:tcPr>
          <w:p w14:paraId="6427A212" w14:textId="62E15F1E" w:rsidR="00D935F8" w:rsidRPr="003B17C2" w:rsidRDefault="00D935F8" w:rsidP="00D935F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-</w:t>
            </w:r>
          </w:p>
        </w:tc>
        <w:tc>
          <w:tcPr>
            <w:tcW w:w="1353" w:type="dxa"/>
          </w:tcPr>
          <w:p w14:paraId="5F817570" w14:textId="088915C9" w:rsidR="00D935F8" w:rsidRPr="003B17C2" w:rsidRDefault="002D3B7C" w:rsidP="00D935F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D3B7C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>180</w:t>
            </w:r>
            <w:r>
              <w:rPr>
                <w:rFonts w:cs="B Nazanin"/>
                <w:color w:val="7030A0"/>
                <w:sz w:val="12"/>
                <w:szCs w:val="12"/>
                <w:lang w:bidi="fa-IR"/>
              </w:rPr>
              <w:t xml:space="preserve"> </w:t>
            </w:r>
            <w:r w:rsidR="00D935F8" w:rsidRPr="004A61DC">
              <w:rPr>
                <w:rFonts w:cs="B Nazanin"/>
                <w:color w:val="7030A0"/>
                <w:sz w:val="12"/>
                <w:szCs w:val="12"/>
                <w:lang w:bidi="fa-IR"/>
              </w:rPr>
              <w:t>180</w:t>
            </w:r>
            <w:r w:rsidR="00D935F8" w:rsidRPr="004A61DC">
              <w:rPr>
                <w:rFonts w:cs="B Nazanin"/>
                <w:color w:val="CC6600"/>
                <w:sz w:val="12"/>
                <w:szCs w:val="12"/>
                <w:lang w:bidi="fa-IR"/>
              </w:rPr>
              <w:t>180</w:t>
            </w:r>
          </w:p>
        </w:tc>
        <w:tc>
          <w:tcPr>
            <w:tcW w:w="719" w:type="dxa"/>
          </w:tcPr>
          <w:p w14:paraId="04832EEB" w14:textId="69BF2905" w:rsidR="00D935F8" w:rsidRPr="00D935F8" w:rsidRDefault="00D935F8" w:rsidP="00D935F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>2</w:t>
            </w:r>
          </w:p>
        </w:tc>
        <w:tc>
          <w:tcPr>
            <w:tcW w:w="654" w:type="dxa"/>
          </w:tcPr>
          <w:p w14:paraId="37ABB00F" w14:textId="351CEE34" w:rsidR="00D935F8" w:rsidRPr="00D935F8" w:rsidRDefault="00D935F8" w:rsidP="00D935F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>-</w:t>
            </w:r>
          </w:p>
        </w:tc>
        <w:tc>
          <w:tcPr>
            <w:tcW w:w="1046" w:type="dxa"/>
          </w:tcPr>
          <w:p w14:paraId="508DFC40" w14:textId="1F62782A" w:rsidR="00D935F8" w:rsidRPr="00D935F8" w:rsidRDefault="00D935F8" w:rsidP="00D935F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>B</w:t>
            </w:r>
          </w:p>
        </w:tc>
      </w:tr>
      <w:tr w:rsidR="00D935F8" w:rsidRPr="004C117B" w14:paraId="4B6E153A" w14:textId="77777777" w:rsidTr="00DE169B">
        <w:trPr>
          <w:trHeight w:val="278"/>
        </w:trPr>
        <w:tc>
          <w:tcPr>
            <w:tcW w:w="1113" w:type="dxa"/>
          </w:tcPr>
          <w:p w14:paraId="5E8F8100" w14:textId="25771042" w:rsidR="00D935F8" w:rsidRPr="003B17C2" w:rsidRDefault="00D935F8" w:rsidP="00D935F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4A61DC">
              <w:rPr>
                <w:rFonts w:cs="B Nazanin"/>
                <w:color w:val="CC6600"/>
                <w:sz w:val="12"/>
                <w:szCs w:val="12"/>
                <w:lang w:bidi="fa-IR"/>
              </w:rPr>
              <w:t>-</w:t>
            </w:r>
          </w:p>
        </w:tc>
        <w:tc>
          <w:tcPr>
            <w:tcW w:w="1353" w:type="dxa"/>
          </w:tcPr>
          <w:p w14:paraId="4254B6D7" w14:textId="298C2D04" w:rsidR="00D935F8" w:rsidRPr="003B17C2" w:rsidRDefault="002D3B7C" w:rsidP="00D935F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CC6600"/>
                <w:sz w:val="12"/>
                <w:szCs w:val="12"/>
                <w:lang w:bidi="fa-IR"/>
              </w:rPr>
              <w:t xml:space="preserve"> </w:t>
            </w:r>
            <w:r w:rsidRPr="002D3B7C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 xml:space="preserve">180 </w:t>
            </w:r>
            <w:r w:rsidR="00D935F8" w:rsidRPr="004A61DC">
              <w:rPr>
                <w:rFonts w:cs="B Nazanin"/>
                <w:color w:val="CC6600"/>
                <w:sz w:val="12"/>
                <w:szCs w:val="12"/>
                <w:lang w:bidi="fa-IR"/>
              </w:rPr>
              <w:t>180</w:t>
            </w:r>
          </w:p>
        </w:tc>
        <w:tc>
          <w:tcPr>
            <w:tcW w:w="719" w:type="dxa"/>
          </w:tcPr>
          <w:p w14:paraId="46F727C7" w14:textId="41EDE76E" w:rsidR="00D935F8" w:rsidRPr="00D935F8" w:rsidRDefault="00D935F8" w:rsidP="00D935F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>3</w:t>
            </w:r>
          </w:p>
        </w:tc>
        <w:tc>
          <w:tcPr>
            <w:tcW w:w="654" w:type="dxa"/>
          </w:tcPr>
          <w:p w14:paraId="12BDD6AF" w14:textId="0DFADED7" w:rsidR="00D935F8" w:rsidRPr="00D935F8" w:rsidRDefault="00D935F8" w:rsidP="00D935F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>B</w:t>
            </w:r>
          </w:p>
        </w:tc>
        <w:tc>
          <w:tcPr>
            <w:tcW w:w="1046" w:type="dxa"/>
          </w:tcPr>
          <w:p w14:paraId="17E1C5CD" w14:textId="78378729" w:rsidR="00D935F8" w:rsidRPr="00D935F8" w:rsidRDefault="00D935F8" w:rsidP="00D935F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>C</w:t>
            </w:r>
          </w:p>
        </w:tc>
      </w:tr>
      <w:tr w:rsidR="00D935F8" w:rsidRPr="004C117B" w14:paraId="3B985E05" w14:textId="77777777" w:rsidTr="00DE169B">
        <w:trPr>
          <w:trHeight w:val="278"/>
        </w:trPr>
        <w:tc>
          <w:tcPr>
            <w:tcW w:w="1113" w:type="dxa"/>
          </w:tcPr>
          <w:p w14:paraId="59311E0C" w14:textId="5FDEADD5" w:rsidR="00D935F8" w:rsidRPr="003B17C2" w:rsidRDefault="00D935F8" w:rsidP="00D935F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-</w:t>
            </w:r>
          </w:p>
        </w:tc>
        <w:tc>
          <w:tcPr>
            <w:tcW w:w="1353" w:type="dxa"/>
          </w:tcPr>
          <w:p w14:paraId="4C5A933E" w14:textId="2D6CA5B8" w:rsidR="00D935F8" w:rsidRPr="003B17C2" w:rsidRDefault="002D3B7C" w:rsidP="00D935F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2"/>
                <w:szCs w:val="12"/>
                <w:lang w:bidi="fa-IR"/>
              </w:rPr>
              <w:t xml:space="preserve"> </w:t>
            </w:r>
            <w:r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 xml:space="preserve">180 </w:t>
            </w:r>
            <w:r w:rsidR="00D935F8" w:rsidRPr="004A61DC">
              <w:rPr>
                <w:rFonts w:cs="B Nazanin"/>
                <w:color w:val="7030A0"/>
                <w:sz w:val="12"/>
                <w:szCs w:val="12"/>
                <w:lang w:bidi="fa-IR"/>
              </w:rPr>
              <w:t>180</w:t>
            </w:r>
            <w:r w:rsidR="00D935F8" w:rsidRPr="004A61DC">
              <w:rPr>
                <w:rFonts w:cs="B Nazanin"/>
                <w:color w:val="CC6600"/>
                <w:sz w:val="12"/>
                <w:szCs w:val="12"/>
                <w:lang w:bidi="fa-IR"/>
              </w:rPr>
              <w:t>180</w:t>
            </w:r>
          </w:p>
        </w:tc>
        <w:tc>
          <w:tcPr>
            <w:tcW w:w="719" w:type="dxa"/>
          </w:tcPr>
          <w:p w14:paraId="49CF860B" w14:textId="270E9BF3" w:rsidR="00D935F8" w:rsidRPr="00D935F8" w:rsidRDefault="00D935F8" w:rsidP="00D935F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>5</w:t>
            </w:r>
          </w:p>
        </w:tc>
        <w:tc>
          <w:tcPr>
            <w:tcW w:w="654" w:type="dxa"/>
          </w:tcPr>
          <w:p w14:paraId="395629A4" w14:textId="615AD592" w:rsidR="00D935F8" w:rsidRPr="00D935F8" w:rsidRDefault="00D935F8" w:rsidP="00D935F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>-</w:t>
            </w:r>
          </w:p>
        </w:tc>
        <w:tc>
          <w:tcPr>
            <w:tcW w:w="1046" w:type="dxa"/>
          </w:tcPr>
          <w:p w14:paraId="398843A8" w14:textId="0E3B9BE4" w:rsidR="00D935F8" w:rsidRPr="00D935F8" w:rsidRDefault="00D935F8" w:rsidP="00D935F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>D</w:t>
            </w:r>
          </w:p>
        </w:tc>
      </w:tr>
      <w:tr w:rsidR="00D935F8" w:rsidRPr="004C117B" w14:paraId="38FDE355" w14:textId="77777777" w:rsidTr="00DE169B">
        <w:trPr>
          <w:trHeight w:val="278"/>
        </w:trPr>
        <w:tc>
          <w:tcPr>
            <w:tcW w:w="1113" w:type="dxa"/>
          </w:tcPr>
          <w:p w14:paraId="5F5BC56C" w14:textId="41B0EDA2" w:rsidR="00D935F8" w:rsidRPr="003B17C2" w:rsidRDefault="00D935F8" w:rsidP="00D935F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4A61DC">
              <w:rPr>
                <w:rFonts w:cs="B Nazanin"/>
                <w:color w:val="7030A0"/>
                <w:sz w:val="12"/>
                <w:szCs w:val="12"/>
                <w:lang w:bidi="fa-IR"/>
              </w:rPr>
              <w:t>-</w:t>
            </w:r>
          </w:p>
        </w:tc>
        <w:tc>
          <w:tcPr>
            <w:tcW w:w="1353" w:type="dxa"/>
          </w:tcPr>
          <w:p w14:paraId="5EB1B7BE" w14:textId="47DF3E07" w:rsidR="00D935F8" w:rsidRPr="003B17C2" w:rsidRDefault="002D3B7C" w:rsidP="00D935F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D3B7C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 xml:space="preserve">180 </w:t>
            </w:r>
            <w:r w:rsidR="00D935F8" w:rsidRPr="004A61DC">
              <w:rPr>
                <w:rFonts w:cs="B Nazanin"/>
                <w:color w:val="7030A0"/>
                <w:sz w:val="12"/>
                <w:szCs w:val="12"/>
                <w:lang w:bidi="fa-IR"/>
              </w:rPr>
              <w:t>180</w:t>
            </w:r>
            <w:r w:rsidR="00D935F8" w:rsidRPr="004A61DC">
              <w:rPr>
                <w:rFonts w:cs="B Nazanin"/>
                <w:color w:val="CC6600"/>
                <w:sz w:val="12"/>
                <w:szCs w:val="12"/>
                <w:lang w:bidi="fa-IR"/>
              </w:rPr>
              <w:t>180</w:t>
            </w:r>
          </w:p>
        </w:tc>
        <w:tc>
          <w:tcPr>
            <w:tcW w:w="719" w:type="dxa"/>
          </w:tcPr>
          <w:p w14:paraId="62E2E95C" w14:textId="6D91D316" w:rsidR="00D935F8" w:rsidRPr="00D935F8" w:rsidRDefault="00D935F8" w:rsidP="00D935F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>4</w:t>
            </w:r>
          </w:p>
        </w:tc>
        <w:tc>
          <w:tcPr>
            <w:tcW w:w="654" w:type="dxa"/>
          </w:tcPr>
          <w:p w14:paraId="361F597F" w14:textId="7C5F42C7" w:rsidR="00D935F8" w:rsidRPr="00D935F8" w:rsidRDefault="00D935F8" w:rsidP="00D935F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>B</w:t>
            </w:r>
          </w:p>
        </w:tc>
        <w:tc>
          <w:tcPr>
            <w:tcW w:w="1046" w:type="dxa"/>
          </w:tcPr>
          <w:p w14:paraId="6BB92644" w14:textId="703A01AD" w:rsidR="00D935F8" w:rsidRPr="00D935F8" w:rsidRDefault="00D935F8" w:rsidP="00D935F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>E</w:t>
            </w:r>
          </w:p>
        </w:tc>
      </w:tr>
    </w:tbl>
    <w:p w14:paraId="5F59A3B8" w14:textId="4737B10F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CEAC315" w14:textId="16D72EDD" w:rsidR="009F5674" w:rsidRPr="004C117B" w:rsidRDefault="00DE169B" w:rsidP="009F5674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 w:rsidRPr="004C117B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05D74924" wp14:editId="231E943D">
                <wp:simplePos x="0" y="0"/>
                <wp:positionH relativeFrom="column">
                  <wp:posOffset>4079727</wp:posOffset>
                </wp:positionH>
                <wp:positionV relativeFrom="paragraph">
                  <wp:posOffset>139936</wp:posOffset>
                </wp:positionV>
                <wp:extent cx="1647855" cy="258445"/>
                <wp:effectExtent l="0" t="0" r="28575" b="27305"/>
                <wp:wrapNone/>
                <wp:docPr id="588" name="Text Box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5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4D74E1" w14:textId="36EF5205" w:rsidR="009F5674" w:rsidRPr="00AC00ED" w:rsidRDefault="009F5674" w:rsidP="009F5674">
                            <w:pPr>
                              <w:jc w:val="center"/>
                              <w:rPr>
                                <w:color w:val="7030A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74924" id="Text Box 588" o:spid="_x0000_s1064" type="#_x0000_t202" style="position:absolute;left:0;text-align:left;margin-left:321.25pt;margin-top:11pt;width:129.75pt;height:20.35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" fillcolor="white [3201]" strokecolor="white [3212]" strokeweight=".5pt">
                <v:textbox>
                  <w:txbxContent>
                    <w:p w14:paraId="454D74E1" w14:textId="36EF5205" w:rsidR="009F5674" w:rsidRPr="00AC00ED" w:rsidRDefault="009F5674" w:rsidP="009F5674">
                      <w:pPr>
                        <w:jc w:val="center"/>
                        <w:rPr>
                          <w:color w:val="7030A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 xml:space="preserve">D </w:t>
                      </w:r>
                    </w:p>
                  </w:txbxContent>
                </v:textbox>
              </v:shape>
            </w:pict>
          </mc:Fallback>
        </mc:AlternateContent>
      </w:r>
      <w:r w:rsidRPr="004C117B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11A5D700" wp14:editId="40D599B0">
                <wp:simplePos x="0" y="0"/>
                <wp:positionH relativeFrom="column">
                  <wp:posOffset>688798</wp:posOffset>
                </wp:positionH>
                <wp:positionV relativeFrom="paragraph">
                  <wp:posOffset>139936</wp:posOffset>
                </wp:positionV>
                <wp:extent cx="1647028" cy="258445"/>
                <wp:effectExtent l="0" t="0" r="10795" b="27305"/>
                <wp:wrapNone/>
                <wp:docPr id="587" name="Text Box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028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B3B5AC" w14:textId="5979F66B" w:rsidR="009F5674" w:rsidRPr="00D1327D" w:rsidRDefault="009F5674" w:rsidP="009F5674">
                            <w:pPr>
                              <w:jc w:val="center"/>
                              <w:rPr>
                                <w:color w:val="92D05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C</w:t>
                            </w:r>
                            <w:r w:rsidRPr="004C117B">
                              <w:rPr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5D700" id="Text Box 587" o:spid="_x0000_s1065" type="#_x0000_t202" style="position:absolute;left:0;text-align:left;margin-left:54.25pt;margin-top:11pt;width:129.7pt;height:20.3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" fillcolor="white [3201]" strokecolor="white [3212]" strokeweight=".5pt">
                <v:textbox>
                  <w:txbxContent>
                    <w:p w14:paraId="6CB3B5AC" w14:textId="5979F66B" w:rsidR="009F5674" w:rsidRPr="00D1327D" w:rsidRDefault="009F5674" w:rsidP="009F5674">
                      <w:pPr>
                        <w:jc w:val="center"/>
                        <w:rPr>
                          <w:color w:val="92D05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C</w:t>
                      </w:r>
                      <w:r w:rsidRPr="004C117B">
                        <w:rPr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54AAC0F" w14:textId="61E2C968" w:rsidR="009F5674" w:rsidRPr="004C117B" w:rsidRDefault="00E570B4" w:rsidP="009F5674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 w:rsidRPr="00E67A62">
        <w:rPr>
          <w:rFonts w:cs="B Nazanin" w:hint="cs"/>
          <w:noProof/>
          <w:sz w:val="22"/>
          <w:szCs w:val="2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4557C69" wp14:editId="414AFCA1">
                <wp:simplePos x="0" y="0"/>
                <wp:positionH relativeFrom="column">
                  <wp:posOffset>4682490</wp:posOffset>
                </wp:positionH>
                <wp:positionV relativeFrom="paragraph">
                  <wp:posOffset>1394460</wp:posOffset>
                </wp:positionV>
                <wp:extent cx="1809750" cy="1009650"/>
                <wp:effectExtent l="0" t="0" r="19050" b="19050"/>
                <wp:wrapNone/>
                <wp:docPr id="477" name="Text Box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51D7E" w14:textId="77777777" w:rsidR="00E570B4" w:rsidRPr="00E67A62" w:rsidRDefault="00E570B4" w:rsidP="00E570B4">
                            <w:pPr>
                              <w:rPr>
                                <w:color w:val="0070C0"/>
                              </w:rPr>
                            </w:pPr>
                            <w:r w:rsidRPr="00E67A62">
                              <w:rPr>
                                <w:color w:val="0070C0"/>
                              </w:rPr>
                              <w:t>(t=</w:t>
                            </w:r>
                            <w:r>
                              <w:rPr>
                                <w:color w:val="0070C0"/>
                              </w:rPr>
                              <w:t>50</w:t>
                            </w:r>
                            <w:r w:rsidRPr="00E67A62">
                              <w:rPr>
                                <w:color w:val="0070C0"/>
                              </w:rPr>
                              <w:t>) -&gt; A</w:t>
                            </w:r>
                          </w:p>
                          <w:p w14:paraId="3F392225" w14:textId="2DCAB8CF" w:rsidR="00E570B4" w:rsidRPr="00E67A62" w:rsidRDefault="00E570B4" w:rsidP="00E570B4">
                            <w:pPr>
                              <w:rPr>
                                <w:color w:val="7030A0"/>
                              </w:rPr>
                            </w:pPr>
                            <w:r w:rsidRPr="00E67A62">
                              <w:rPr>
                                <w:color w:val="7030A0"/>
                              </w:rPr>
                              <w:t>(t=</w:t>
                            </w:r>
                            <w:r>
                              <w:rPr>
                                <w:color w:val="7030A0"/>
                              </w:rPr>
                              <w:t>5</w:t>
                            </w:r>
                            <w:r w:rsidR="00E11EE9">
                              <w:rPr>
                                <w:color w:val="7030A0"/>
                              </w:rPr>
                              <w:t>2</w:t>
                            </w:r>
                            <w:r w:rsidRPr="00E67A62">
                              <w:rPr>
                                <w:color w:val="7030A0"/>
                              </w:rPr>
                              <w:t>) -&gt; D</w:t>
                            </w:r>
                          </w:p>
                          <w:p w14:paraId="0DDFC834" w14:textId="77777777" w:rsidR="00E570B4" w:rsidRPr="00E67A62" w:rsidRDefault="00E570B4" w:rsidP="00E570B4">
                            <w:pPr>
                              <w:rPr>
                                <w:color w:val="FF0000"/>
                              </w:rPr>
                            </w:pPr>
                            <w:r w:rsidRPr="00E67A62">
                              <w:rPr>
                                <w:color w:val="FF0000"/>
                              </w:rPr>
                              <w:t>(t=</w:t>
                            </w:r>
                            <w:r>
                              <w:rPr>
                                <w:color w:val="FF0000"/>
                              </w:rPr>
                              <w:t>60</w:t>
                            </w:r>
                            <w:r w:rsidRPr="00E67A62">
                              <w:rPr>
                                <w:color w:val="FF0000"/>
                              </w:rPr>
                              <w:t>) -&gt; C</w:t>
                            </w:r>
                          </w:p>
                          <w:p w14:paraId="5D101AE7" w14:textId="77777777" w:rsidR="00E570B4" w:rsidRPr="00E67A62" w:rsidRDefault="00E570B4" w:rsidP="00E570B4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E67A62">
                              <w:rPr>
                                <w:color w:val="7F7F7F" w:themeColor="text1" w:themeTint="80"/>
                              </w:rPr>
                              <w:t>(t=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>64</w:t>
                            </w:r>
                            <w:r w:rsidRPr="00E67A62">
                              <w:rPr>
                                <w:color w:val="7F7F7F" w:themeColor="text1" w:themeTint="80"/>
                              </w:rPr>
                              <w:t>) -&gt; E</w:t>
                            </w:r>
                          </w:p>
                          <w:p w14:paraId="4DE4E99B" w14:textId="77777777" w:rsidR="00E570B4" w:rsidRPr="00E67A62" w:rsidRDefault="00E570B4" w:rsidP="00E570B4">
                            <w:pPr>
                              <w:rPr>
                                <w:color w:val="B85A22" w:themeColor="accent2" w:themeShade="BF"/>
                              </w:rPr>
                            </w:pPr>
                            <w:r w:rsidRPr="00E67A62">
                              <w:rPr>
                                <w:color w:val="B85A22" w:themeColor="accent2" w:themeShade="BF"/>
                              </w:rPr>
                              <w:t>(t=</w:t>
                            </w:r>
                            <w:r>
                              <w:rPr>
                                <w:color w:val="B85A22" w:themeColor="accent2" w:themeShade="BF"/>
                              </w:rPr>
                              <w:t>70</w:t>
                            </w:r>
                            <w:r w:rsidRPr="00E67A62">
                              <w:rPr>
                                <w:color w:val="B85A22" w:themeColor="accent2" w:themeShade="BF"/>
                              </w:rPr>
                              <w:t>) -&gt;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57C69" id="Text Box 477" o:spid="_x0000_s1066" type="#_x0000_t202" style="position:absolute;left:0;text-align:left;margin-left:368.7pt;margin-top:109.8pt;width:142.5pt;height:79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" fillcolor="white [3201]" strokeweight=".5pt">
                <v:textbox>
                  <w:txbxContent>
                    <w:p w14:paraId="00B51D7E" w14:textId="77777777" w:rsidR="00E570B4" w:rsidRPr="00E67A62" w:rsidRDefault="00E570B4" w:rsidP="00E570B4">
                      <w:pPr>
                        <w:rPr>
                          <w:color w:val="0070C0"/>
                        </w:rPr>
                      </w:pPr>
                      <w:r w:rsidRPr="00E67A62">
                        <w:rPr>
                          <w:color w:val="0070C0"/>
                        </w:rPr>
                        <w:t>(t=</w:t>
                      </w:r>
                      <w:r>
                        <w:rPr>
                          <w:color w:val="0070C0"/>
                        </w:rPr>
                        <w:t>50</w:t>
                      </w:r>
                      <w:r w:rsidRPr="00E67A62">
                        <w:rPr>
                          <w:color w:val="0070C0"/>
                        </w:rPr>
                        <w:t>) -&gt; A</w:t>
                      </w:r>
                    </w:p>
                    <w:p w14:paraId="3F392225" w14:textId="2DCAB8CF" w:rsidR="00E570B4" w:rsidRPr="00E67A62" w:rsidRDefault="00E570B4" w:rsidP="00E570B4">
                      <w:pPr>
                        <w:rPr>
                          <w:color w:val="7030A0"/>
                        </w:rPr>
                      </w:pPr>
                      <w:r w:rsidRPr="00E67A62">
                        <w:rPr>
                          <w:color w:val="7030A0"/>
                        </w:rPr>
                        <w:t>(t=</w:t>
                      </w:r>
                      <w:r>
                        <w:rPr>
                          <w:color w:val="7030A0"/>
                        </w:rPr>
                        <w:t>5</w:t>
                      </w:r>
                      <w:r w:rsidR="00E11EE9">
                        <w:rPr>
                          <w:color w:val="7030A0"/>
                        </w:rPr>
                        <w:t>2</w:t>
                      </w:r>
                      <w:r w:rsidRPr="00E67A62">
                        <w:rPr>
                          <w:color w:val="7030A0"/>
                        </w:rPr>
                        <w:t>) -&gt; D</w:t>
                      </w:r>
                    </w:p>
                    <w:p w14:paraId="0DDFC834" w14:textId="77777777" w:rsidR="00E570B4" w:rsidRPr="00E67A62" w:rsidRDefault="00E570B4" w:rsidP="00E570B4">
                      <w:pPr>
                        <w:rPr>
                          <w:color w:val="FF0000"/>
                        </w:rPr>
                      </w:pPr>
                      <w:r w:rsidRPr="00E67A62">
                        <w:rPr>
                          <w:color w:val="FF0000"/>
                        </w:rPr>
                        <w:t>(t=</w:t>
                      </w:r>
                      <w:r>
                        <w:rPr>
                          <w:color w:val="FF0000"/>
                        </w:rPr>
                        <w:t>60</w:t>
                      </w:r>
                      <w:r w:rsidRPr="00E67A62">
                        <w:rPr>
                          <w:color w:val="FF0000"/>
                        </w:rPr>
                        <w:t>) -&gt; C</w:t>
                      </w:r>
                    </w:p>
                    <w:p w14:paraId="5D101AE7" w14:textId="77777777" w:rsidR="00E570B4" w:rsidRPr="00E67A62" w:rsidRDefault="00E570B4" w:rsidP="00E570B4">
                      <w:pPr>
                        <w:rPr>
                          <w:color w:val="7F7F7F" w:themeColor="text1" w:themeTint="80"/>
                        </w:rPr>
                      </w:pPr>
                      <w:r w:rsidRPr="00E67A62">
                        <w:rPr>
                          <w:color w:val="7F7F7F" w:themeColor="text1" w:themeTint="80"/>
                        </w:rPr>
                        <w:t>(t=</w:t>
                      </w:r>
                      <w:r>
                        <w:rPr>
                          <w:color w:val="7F7F7F" w:themeColor="text1" w:themeTint="80"/>
                        </w:rPr>
                        <w:t>64</w:t>
                      </w:r>
                      <w:r w:rsidRPr="00E67A62">
                        <w:rPr>
                          <w:color w:val="7F7F7F" w:themeColor="text1" w:themeTint="80"/>
                        </w:rPr>
                        <w:t>) -&gt; E</w:t>
                      </w:r>
                    </w:p>
                    <w:p w14:paraId="4DE4E99B" w14:textId="77777777" w:rsidR="00E570B4" w:rsidRPr="00E67A62" w:rsidRDefault="00E570B4" w:rsidP="00E570B4">
                      <w:pPr>
                        <w:rPr>
                          <w:color w:val="B85A22" w:themeColor="accent2" w:themeShade="BF"/>
                        </w:rPr>
                      </w:pPr>
                      <w:r w:rsidRPr="00E67A62">
                        <w:rPr>
                          <w:color w:val="B85A22" w:themeColor="accent2" w:themeShade="BF"/>
                        </w:rPr>
                        <w:t>(t=</w:t>
                      </w:r>
                      <w:r>
                        <w:rPr>
                          <w:color w:val="B85A22" w:themeColor="accent2" w:themeShade="BF"/>
                        </w:rPr>
                        <w:t>70</w:t>
                      </w:r>
                      <w:r w:rsidRPr="00E67A62">
                        <w:rPr>
                          <w:color w:val="B85A22" w:themeColor="accent2" w:themeShade="BF"/>
                        </w:rPr>
                        <w:t>) -&gt; B</w:t>
                      </w:r>
                    </w:p>
                  </w:txbxContent>
                </v:textbox>
              </v:shape>
            </w:pict>
          </mc:Fallback>
        </mc:AlternateContent>
      </w:r>
      <w:r w:rsidR="00DE169B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1FE42EBB" wp14:editId="6B7EA41E">
                <wp:simplePos x="0" y="0"/>
                <wp:positionH relativeFrom="column">
                  <wp:posOffset>581808</wp:posOffset>
                </wp:positionH>
                <wp:positionV relativeFrom="paragraph">
                  <wp:posOffset>1468460</wp:posOffset>
                </wp:positionV>
                <wp:extent cx="2115820" cy="258445"/>
                <wp:effectExtent l="0" t="0" r="17780" b="27305"/>
                <wp:wrapNone/>
                <wp:docPr id="589" name="Text Box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82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89BD12" w14:textId="12942C73" w:rsidR="009F5674" w:rsidRPr="00D1327D" w:rsidRDefault="009F5674" w:rsidP="009F5674">
                            <w:pPr>
                              <w:jc w:val="center"/>
                              <w:rPr>
                                <w:color w:val="92D05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E</w:t>
                            </w:r>
                            <w:r>
                              <w:rPr>
                                <w:color w:val="FF0000"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42EBB" id="Text Box 589" o:spid="_x0000_s1067" type="#_x0000_t202" style="position:absolute;left:0;text-align:left;margin-left:45.8pt;margin-top:115.65pt;width:166.6pt;height:20.35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" fillcolor="white [3201]" strokecolor="white [3212]" strokeweight=".5pt">
                <v:textbox>
                  <w:txbxContent>
                    <w:p w14:paraId="4789BD12" w14:textId="12942C73" w:rsidR="009F5674" w:rsidRPr="00D1327D" w:rsidRDefault="009F5674" w:rsidP="009F5674">
                      <w:pPr>
                        <w:jc w:val="center"/>
                        <w:rPr>
                          <w:color w:val="92D05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E</w:t>
                      </w:r>
                      <w:r>
                        <w:rPr>
                          <w:color w:val="FF0000"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CB79477" w14:textId="589A653B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tbl>
      <w:tblPr>
        <w:tblStyle w:val="TableGrid"/>
        <w:tblpPr w:leftFromText="180" w:rightFromText="180" w:vertAnchor="page" w:horzAnchor="margin" w:tblpY="9378"/>
        <w:bidiVisual/>
        <w:tblW w:w="0" w:type="auto"/>
        <w:tblLook w:val="04A0" w:firstRow="1" w:lastRow="0" w:firstColumn="1" w:lastColumn="0" w:noHBand="0" w:noVBand="1"/>
      </w:tblPr>
      <w:tblGrid>
        <w:gridCol w:w="984"/>
        <w:gridCol w:w="1378"/>
        <w:gridCol w:w="696"/>
        <w:gridCol w:w="656"/>
        <w:gridCol w:w="1046"/>
      </w:tblGrid>
      <w:tr w:rsidR="00DE169B" w:rsidRPr="004C117B" w14:paraId="75B56DA0" w14:textId="77777777" w:rsidTr="00DE169B">
        <w:trPr>
          <w:trHeight w:val="278"/>
        </w:trPr>
        <w:tc>
          <w:tcPr>
            <w:tcW w:w="984" w:type="dxa"/>
            <w:shd w:val="clear" w:color="auto" w:fill="D9D9D9" w:themeFill="background1" w:themeFillShade="D9"/>
          </w:tcPr>
          <w:p w14:paraId="79619F8C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3132C242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03533652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2A57A130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7ECF6728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2D3B7C" w:rsidRPr="004C117B" w14:paraId="1E601DC9" w14:textId="77777777" w:rsidTr="00DE169B">
        <w:trPr>
          <w:trHeight w:val="278"/>
        </w:trPr>
        <w:tc>
          <w:tcPr>
            <w:tcW w:w="984" w:type="dxa"/>
          </w:tcPr>
          <w:p w14:paraId="4C3B9C51" w14:textId="1C0AF5A0" w:rsidR="002D3B7C" w:rsidRPr="003B17C2" w:rsidRDefault="002D3B7C" w:rsidP="002D3B7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3B17C2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378" w:type="dxa"/>
          </w:tcPr>
          <w:p w14:paraId="25E8BFBF" w14:textId="42D6F7BB" w:rsidR="002D3B7C" w:rsidRPr="003B17C2" w:rsidRDefault="002D3B7C" w:rsidP="002D3B7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 xml:space="preserve">180 </w:t>
            </w:r>
            <w:r w:rsidRPr="00C3146B">
              <w:rPr>
                <w:rFonts w:cs="B Nazanin"/>
                <w:color w:val="7030A0"/>
                <w:sz w:val="12"/>
                <w:szCs w:val="12"/>
                <w:lang w:bidi="fa-IR"/>
              </w:rPr>
              <w:t xml:space="preserve">180 </w:t>
            </w:r>
            <w:r w:rsidRPr="00162C02">
              <w:rPr>
                <w:rFonts w:cs="B Nazanin"/>
                <w:color w:val="FF0000"/>
                <w:sz w:val="12"/>
                <w:szCs w:val="12"/>
                <w:lang w:bidi="fa-IR"/>
              </w:rPr>
              <w:t>180</w:t>
            </w:r>
            <w:r w:rsidRPr="004A61DC"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Pr="00162C02">
              <w:rPr>
                <w:rFonts w:cs="B Nazanin"/>
                <w:color w:val="B85A22" w:themeColor="accent2" w:themeShade="BF"/>
                <w:sz w:val="12"/>
                <w:szCs w:val="12"/>
                <w:lang w:bidi="fa-IR"/>
              </w:rPr>
              <w:t>180</w:t>
            </w:r>
          </w:p>
        </w:tc>
        <w:tc>
          <w:tcPr>
            <w:tcW w:w="696" w:type="dxa"/>
          </w:tcPr>
          <w:p w14:paraId="6D10C093" w14:textId="53CAA2A4" w:rsidR="002D3B7C" w:rsidRPr="00D935F8" w:rsidRDefault="002D3B7C" w:rsidP="002D3B7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rtl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2</w:t>
            </w:r>
          </w:p>
        </w:tc>
        <w:tc>
          <w:tcPr>
            <w:tcW w:w="656" w:type="dxa"/>
          </w:tcPr>
          <w:p w14:paraId="36B8BE77" w14:textId="1FCE4386" w:rsidR="002D3B7C" w:rsidRPr="00D935F8" w:rsidRDefault="002D3B7C" w:rsidP="002D3B7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-</w:t>
            </w:r>
          </w:p>
        </w:tc>
        <w:tc>
          <w:tcPr>
            <w:tcW w:w="1046" w:type="dxa"/>
          </w:tcPr>
          <w:p w14:paraId="686FA6D5" w14:textId="47012C45" w:rsidR="002D3B7C" w:rsidRPr="00D935F8" w:rsidRDefault="002D3B7C" w:rsidP="002D3B7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rtl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B</w:t>
            </w:r>
          </w:p>
        </w:tc>
      </w:tr>
      <w:tr w:rsidR="002D3B7C" w:rsidRPr="004C117B" w14:paraId="19583E92" w14:textId="77777777" w:rsidTr="00DE169B">
        <w:trPr>
          <w:trHeight w:val="278"/>
        </w:trPr>
        <w:tc>
          <w:tcPr>
            <w:tcW w:w="984" w:type="dxa"/>
          </w:tcPr>
          <w:p w14:paraId="68636AC7" w14:textId="130C1C93" w:rsidR="002D3B7C" w:rsidRPr="003B17C2" w:rsidRDefault="002D3B7C" w:rsidP="002D3B7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3B17C2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378" w:type="dxa"/>
          </w:tcPr>
          <w:p w14:paraId="49044E6D" w14:textId="535AA603" w:rsidR="002D3B7C" w:rsidRPr="003B17C2" w:rsidRDefault="002D3B7C" w:rsidP="002D3B7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 xml:space="preserve">180 </w:t>
            </w:r>
            <w:r w:rsidRPr="00C3146B">
              <w:rPr>
                <w:rFonts w:cs="B Nazanin"/>
                <w:color w:val="7030A0"/>
                <w:sz w:val="12"/>
                <w:szCs w:val="12"/>
                <w:lang w:bidi="fa-IR"/>
              </w:rPr>
              <w:t>1</w:t>
            </w:r>
            <w:r w:rsidR="00E11EE9">
              <w:rPr>
                <w:rFonts w:cs="B Nazanin"/>
                <w:color w:val="7030A0"/>
                <w:sz w:val="12"/>
                <w:szCs w:val="12"/>
                <w:lang w:bidi="fa-IR"/>
              </w:rPr>
              <w:t>62</w:t>
            </w:r>
            <w:r w:rsidRPr="004A61DC"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Pr="00162C02">
              <w:rPr>
                <w:rFonts w:cs="B Nazanin"/>
                <w:color w:val="FF0000"/>
                <w:sz w:val="12"/>
                <w:szCs w:val="12"/>
                <w:lang w:bidi="fa-IR"/>
              </w:rPr>
              <w:t>180</w:t>
            </w:r>
            <w:r w:rsidRPr="004A61DC"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Pr="00162C02">
              <w:rPr>
                <w:rFonts w:cs="B Nazanin"/>
                <w:color w:val="B85A22" w:themeColor="accent2" w:themeShade="BF"/>
                <w:sz w:val="12"/>
                <w:szCs w:val="12"/>
                <w:lang w:bidi="fa-IR"/>
              </w:rPr>
              <w:t>180</w:t>
            </w:r>
          </w:p>
        </w:tc>
        <w:tc>
          <w:tcPr>
            <w:tcW w:w="696" w:type="dxa"/>
          </w:tcPr>
          <w:p w14:paraId="45418849" w14:textId="68ACEADD" w:rsidR="002D3B7C" w:rsidRPr="00D935F8" w:rsidRDefault="002D3B7C" w:rsidP="002D3B7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3</w:t>
            </w:r>
          </w:p>
        </w:tc>
        <w:tc>
          <w:tcPr>
            <w:tcW w:w="656" w:type="dxa"/>
          </w:tcPr>
          <w:p w14:paraId="7E162671" w14:textId="4CBB0FEE" w:rsidR="002D3B7C" w:rsidRPr="00D935F8" w:rsidRDefault="002D3B7C" w:rsidP="002D3B7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B</w:t>
            </w:r>
          </w:p>
        </w:tc>
        <w:tc>
          <w:tcPr>
            <w:tcW w:w="1046" w:type="dxa"/>
          </w:tcPr>
          <w:p w14:paraId="32CDB9A8" w14:textId="3F5EE9AA" w:rsidR="002D3B7C" w:rsidRPr="00D935F8" w:rsidRDefault="002D3B7C" w:rsidP="002D3B7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C</w:t>
            </w:r>
          </w:p>
        </w:tc>
      </w:tr>
      <w:tr w:rsidR="002D3B7C" w:rsidRPr="004C117B" w14:paraId="73DC1695" w14:textId="77777777" w:rsidTr="00DE169B">
        <w:trPr>
          <w:trHeight w:val="278"/>
        </w:trPr>
        <w:tc>
          <w:tcPr>
            <w:tcW w:w="984" w:type="dxa"/>
          </w:tcPr>
          <w:p w14:paraId="69652707" w14:textId="3736EE2F" w:rsidR="002D3B7C" w:rsidRPr="003B17C2" w:rsidRDefault="002D3B7C" w:rsidP="002D3B7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3B17C2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378" w:type="dxa"/>
          </w:tcPr>
          <w:p w14:paraId="68971607" w14:textId="22A27BA4" w:rsidR="002D3B7C" w:rsidRPr="003B17C2" w:rsidRDefault="002D3B7C" w:rsidP="002D3B7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 xml:space="preserve">180 </w:t>
            </w:r>
            <w:r w:rsidRPr="00C3146B">
              <w:rPr>
                <w:rFonts w:cs="B Nazanin"/>
                <w:color w:val="7030A0"/>
                <w:sz w:val="12"/>
                <w:szCs w:val="12"/>
                <w:lang w:bidi="fa-IR"/>
              </w:rPr>
              <w:t>180</w:t>
            </w:r>
            <w:r w:rsidRPr="004A61DC"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Pr="00162C02">
              <w:rPr>
                <w:rFonts w:cs="B Nazanin"/>
                <w:color w:val="FF0000"/>
                <w:sz w:val="12"/>
                <w:szCs w:val="12"/>
                <w:lang w:bidi="fa-IR"/>
              </w:rPr>
              <w:t>17</w:t>
            </w:r>
            <w:r w:rsidR="00E11EE9">
              <w:rPr>
                <w:rFonts w:cs="B Nazanin"/>
                <w:color w:val="FF0000"/>
                <w:sz w:val="12"/>
                <w:szCs w:val="12"/>
                <w:lang w:bidi="fa-IR"/>
              </w:rPr>
              <w:t>0</w:t>
            </w:r>
            <w:r w:rsidRPr="004A61DC"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Pr="00162C02">
              <w:rPr>
                <w:rFonts w:cs="B Nazanin"/>
                <w:color w:val="B85A22" w:themeColor="accent2" w:themeShade="BF"/>
                <w:sz w:val="12"/>
                <w:szCs w:val="12"/>
                <w:lang w:bidi="fa-IR"/>
              </w:rPr>
              <w:t>180</w:t>
            </w:r>
            <w:r w:rsidRPr="004A61DC"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</w:p>
        </w:tc>
        <w:tc>
          <w:tcPr>
            <w:tcW w:w="696" w:type="dxa"/>
          </w:tcPr>
          <w:p w14:paraId="0734E642" w14:textId="5C723333" w:rsidR="002D3B7C" w:rsidRPr="00D935F8" w:rsidRDefault="002D3B7C" w:rsidP="002D3B7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rtl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2</w:t>
            </w:r>
          </w:p>
        </w:tc>
        <w:tc>
          <w:tcPr>
            <w:tcW w:w="656" w:type="dxa"/>
          </w:tcPr>
          <w:p w14:paraId="1372320B" w14:textId="24231268" w:rsidR="002D3B7C" w:rsidRPr="00D935F8" w:rsidRDefault="002D3B7C" w:rsidP="002D3B7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-</w:t>
            </w:r>
          </w:p>
        </w:tc>
        <w:tc>
          <w:tcPr>
            <w:tcW w:w="1046" w:type="dxa"/>
          </w:tcPr>
          <w:p w14:paraId="1EF68F17" w14:textId="7085E251" w:rsidR="002D3B7C" w:rsidRPr="00D935F8" w:rsidRDefault="002D3B7C" w:rsidP="002D3B7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rtl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D</w:t>
            </w:r>
          </w:p>
        </w:tc>
      </w:tr>
      <w:tr w:rsidR="002D3B7C" w:rsidRPr="004C117B" w14:paraId="06B9006B" w14:textId="77777777" w:rsidTr="00DE169B">
        <w:trPr>
          <w:trHeight w:val="278"/>
        </w:trPr>
        <w:tc>
          <w:tcPr>
            <w:tcW w:w="984" w:type="dxa"/>
          </w:tcPr>
          <w:p w14:paraId="5D5B38EE" w14:textId="5B4822A7" w:rsidR="002D3B7C" w:rsidRPr="003B17C2" w:rsidRDefault="002D3B7C" w:rsidP="002D3B7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3B17C2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378" w:type="dxa"/>
          </w:tcPr>
          <w:p w14:paraId="0FA3E465" w14:textId="6F1FFF3E" w:rsidR="002D3B7C" w:rsidRPr="003B17C2" w:rsidRDefault="002D3B7C" w:rsidP="002D3B7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C3146B">
              <w:rPr>
                <w:rFonts w:cs="B Nazanin"/>
                <w:color w:val="7030A0"/>
                <w:sz w:val="12"/>
                <w:szCs w:val="12"/>
                <w:lang w:bidi="fa-IR"/>
              </w:rPr>
              <w:t>180</w:t>
            </w:r>
            <w:r w:rsidRPr="004A61DC">
              <w:rPr>
                <w:rFonts w:cs="B Nazanin"/>
                <w:color w:val="00B050"/>
                <w:sz w:val="12"/>
                <w:szCs w:val="12"/>
                <w:lang w:bidi="fa-IR"/>
              </w:rPr>
              <w:t xml:space="preserve"> </w:t>
            </w:r>
            <w:r w:rsidRPr="00C3146B">
              <w:rPr>
                <w:rFonts w:cs="B Nazanin"/>
                <w:color w:val="FF0000"/>
                <w:sz w:val="12"/>
                <w:szCs w:val="12"/>
                <w:lang w:bidi="fa-IR"/>
              </w:rPr>
              <w:t>17</w:t>
            </w:r>
            <w:r w:rsidR="00E11EE9">
              <w:rPr>
                <w:rFonts w:cs="B Nazanin"/>
                <w:color w:val="FF0000"/>
                <w:sz w:val="12"/>
                <w:szCs w:val="12"/>
                <w:lang w:bidi="fa-IR"/>
              </w:rPr>
              <w:t>0</w:t>
            </w:r>
            <w:r w:rsidRPr="004A61DC">
              <w:rPr>
                <w:rFonts w:cs="B Nazanin"/>
                <w:color w:val="00B050"/>
                <w:sz w:val="12"/>
                <w:szCs w:val="12"/>
                <w:lang w:bidi="fa-IR"/>
              </w:rPr>
              <w:t xml:space="preserve"> </w:t>
            </w:r>
            <w:r w:rsidRPr="00162C02">
              <w:rPr>
                <w:rFonts w:cs="B Nazanin"/>
                <w:color w:val="B85A22" w:themeColor="accent2" w:themeShade="BF"/>
                <w:sz w:val="12"/>
                <w:szCs w:val="12"/>
                <w:lang w:bidi="fa-IR"/>
              </w:rPr>
              <w:t>180</w:t>
            </w:r>
          </w:p>
        </w:tc>
        <w:tc>
          <w:tcPr>
            <w:tcW w:w="696" w:type="dxa"/>
          </w:tcPr>
          <w:p w14:paraId="1D7DB9AE" w14:textId="6429C484" w:rsidR="002D3B7C" w:rsidRPr="00D935F8" w:rsidRDefault="002D3B7C" w:rsidP="002D3B7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4</w:t>
            </w:r>
          </w:p>
        </w:tc>
        <w:tc>
          <w:tcPr>
            <w:tcW w:w="656" w:type="dxa"/>
          </w:tcPr>
          <w:p w14:paraId="7B490A85" w14:textId="3164D8CA" w:rsidR="002D3B7C" w:rsidRPr="00D935F8" w:rsidRDefault="002D3B7C" w:rsidP="002D3B7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B</w:t>
            </w:r>
          </w:p>
        </w:tc>
        <w:tc>
          <w:tcPr>
            <w:tcW w:w="1046" w:type="dxa"/>
          </w:tcPr>
          <w:p w14:paraId="3C258701" w14:textId="04DD9940" w:rsidR="002D3B7C" w:rsidRPr="00D935F8" w:rsidRDefault="002D3B7C" w:rsidP="002D3B7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A</w:t>
            </w:r>
          </w:p>
        </w:tc>
      </w:tr>
    </w:tbl>
    <w:p w14:paraId="69C76AFA" w14:textId="4D282952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25FD92E" w14:textId="49FD9A1F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521B83D0" w14:textId="7AB8A7DC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tbl>
      <w:tblPr>
        <w:tblStyle w:val="TableGrid"/>
        <w:tblpPr w:leftFromText="180" w:rightFromText="180" w:vertAnchor="page" w:horzAnchor="margin" w:tblpY="6899"/>
        <w:bidiVisual/>
        <w:tblW w:w="0" w:type="auto"/>
        <w:tblLook w:val="04A0" w:firstRow="1" w:lastRow="0" w:firstColumn="1" w:lastColumn="0" w:noHBand="0" w:noVBand="1"/>
      </w:tblPr>
      <w:tblGrid>
        <w:gridCol w:w="1068"/>
        <w:gridCol w:w="1342"/>
        <w:gridCol w:w="729"/>
        <w:gridCol w:w="656"/>
        <w:gridCol w:w="1046"/>
      </w:tblGrid>
      <w:tr w:rsidR="004C117B" w:rsidRPr="004C117B" w14:paraId="25A26C0C" w14:textId="77777777" w:rsidTr="00FE0B30">
        <w:trPr>
          <w:trHeight w:val="278"/>
        </w:trPr>
        <w:tc>
          <w:tcPr>
            <w:tcW w:w="1068" w:type="dxa"/>
            <w:shd w:val="clear" w:color="auto" w:fill="D9D9D9" w:themeFill="background1" w:themeFillShade="D9"/>
          </w:tcPr>
          <w:p w14:paraId="049CB50F" w14:textId="77777777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14:paraId="0ADAA28C" w14:textId="7450C91E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009A7AC7" w14:textId="77777777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4164D452" w14:textId="77777777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54323830" w14:textId="77777777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A5036E" w:rsidRPr="004C117B" w14:paraId="31B73C54" w14:textId="77777777" w:rsidTr="00FE0B30">
        <w:trPr>
          <w:trHeight w:val="278"/>
        </w:trPr>
        <w:tc>
          <w:tcPr>
            <w:tcW w:w="1068" w:type="dxa"/>
          </w:tcPr>
          <w:p w14:paraId="6317BD55" w14:textId="4670475B" w:rsidR="00A5036E" w:rsidRPr="003B17C2" w:rsidRDefault="00A5036E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3B17C2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20C74FD4" w14:textId="26A74285" w:rsidR="00A5036E" w:rsidRPr="003B17C2" w:rsidRDefault="00A5036E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180</w:t>
            </w:r>
            <w:r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Pr="0063082B"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  <w:t>180</w:t>
            </w:r>
            <w:r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Pr="0063082B">
              <w:rPr>
                <w:rFonts w:cs="B Nazanin"/>
                <w:color w:val="B85A22" w:themeColor="accent2" w:themeShade="BF"/>
                <w:sz w:val="12"/>
                <w:szCs w:val="12"/>
                <w:lang w:bidi="fa-IR"/>
              </w:rPr>
              <w:t>180</w:t>
            </w:r>
          </w:p>
        </w:tc>
        <w:tc>
          <w:tcPr>
            <w:tcW w:w="729" w:type="dxa"/>
          </w:tcPr>
          <w:p w14:paraId="194E4BB7" w14:textId="0F2AA453" w:rsidR="00A5036E" w:rsidRPr="00D935F8" w:rsidRDefault="00A5036E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1</w:t>
            </w:r>
          </w:p>
        </w:tc>
        <w:tc>
          <w:tcPr>
            <w:tcW w:w="656" w:type="dxa"/>
          </w:tcPr>
          <w:p w14:paraId="6BBB5AD5" w14:textId="71EEAF02" w:rsidR="00A5036E" w:rsidRPr="00D935F8" w:rsidRDefault="00A5036E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-</w:t>
            </w:r>
          </w:p>
        </w:tc>
        <w:tc>
          <w:tcPr>
            <w:tcW w:w="1046" w:type="dxa"/>
          </w:tcPr>
          <w:p w14:paraId="0D9895CB" w14:textId="6CBCDC08" w:rsidR="00A5036E" w:rsidRPr="00D935F8" w:rsidRDefault="00A5036E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B</w:t>
            </w:r>
          </w:p>
        </w:tc>
      </w:tr>
      <w:tr w:rsidR="00A5036E" w:rsidRPr="004C117B" w14:paraId="344C95C8" w14:textId="77777777" w:rsidTr="00FE0B30">
        <w:trPr>
          <w:trHeight w:val="278"/>
        </w:trPr>
        <w:tc>
          <w:tcPr>
            <w:tcW w:w="1068" w:type="dxa"/>
          </w:tcPr>
          <w:p w14:paraId="5D92231A" w14:textId="245205EF" w:rsidR="00A5036E" w:rsidRPr="003B17C2" w:rsidRDefault="00A5036E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3B17C2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4A598C50" w14:textId="6459C57D" w:rsidR="00A5036E" w:rsidRPr="003B17C2" w:rsidRDefault="00A5036E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4A61DC">
              <w:rPr>
                <w:rFonts w:cs="B Nazanin"/>
                <w:sz w:val="12"/>
                <w:szCs w:val="12"/>
                <w:lang w:bidi="fa-IR"/>
              </w:rPr>
              <w:t>180</w:t>
            </w:r>
            <w:r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Pr="0063082B"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  <w:t>180</w:t>
            </w:r>
            <w:r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Pr="0063082B">
              <w:rPr>
                <w:rFonts w:cs="B Nazanin"/>
                <w:color w:val="B85A22" w:themeColor="accent2" w:themeShade="BF"/>
                <w:sz w:val="12"/>
                <w:szCs w:val="12"/>
                <w:lang w:bidi="fa-IR"/>
              </w:rPr>
              <w:t>180</w:t>
            </w:r>
            <w:r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</w:p>
        </w:tc>
        <w:tc>
          <w:tcPr>
            <w:tcW w:w="729" w:type="dxa"/>
          </w:tcPr>
          <w:p w14:paraId="6868BA2B" w14:textId="00C28A78" w:rsidR="00A5036E" w:rsidRPr="00D935F8" w:rsidRDefault="00A5036E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rtl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3</w:t>
            </w:r>
          </w:p>
        </w:tc>
        <w:tc>
          <w:tcPr>
            <w:tcW w:w="656" w:type="dxa"/>
          </w:tcPr>
          <w:p w14:paraId="14BAED0C" w14:textId="4246DD0F" w:rsidR="00A5036E" w:rsidRPr="00D935F8" w:rsidRDefault="00A5036E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B</w:t>
            </w:r>
          </w:p>
        </w:tc>
        <w:tc>
          <w:tcPr>
            <w:tcW w:w="1046" w:type="dxa"/>
          </w:tcPr>
          <w:p w14:paraId="6224AEA3" w14:textId="339B5C85" w:rsidR="00A5036E" w:rsidRPr="00D935F8" w:rsidRDefault="00A5036E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rtl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E</w:t>
            </w:r>
          </w:p>
        </w:tc>
      </w:tr>
      <w:tr w:rsidR="00A5036E" w:rsidRPr="004C117B" w14:paraId="3938A1C9" w14:textId="77777777" w:rsidTr="00FE0B30">
        <w:trPr>
          <w:trHeight w:val="278"/>
        </w:trPr>
        <w:tc>
          <w:tcPr>
            <w:tcW w:w="1068" w:type="dxa"/>
          </w:tcPr>
          <w:p w14:paraId="791AE914" w14:textId="6A3937F9" w:rsidR="00A5036E" w:rsidRPr="003B17C2" w:rsidRDefault="00A5036E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3B17C2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186C92CA" w14:textId="35600B78" w:rsidR="00A5036E" w:rsidRPr="003B17C2" w:rsidRDefault="00A5036E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63082B"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  <w:t>180</w:t>
            </w:r>
            <w:r w:rsidRPr="0063082B">
              <w:rPr>
                <w:rFonts w:cs="B Nazanin"/>
                <w:color w:val="B85A22" w:themeColor="accent2" w:themeShade="BF"/>
                <w:sz w:val="12"/>
                <w:szCs w:val="12"/>
                <w:lang w:bidi="fa-IR"/>
              </w:rPr>
              <w:t xml:space="preserve"> 180 </w:t>
            </w:r>
          </w:p>
        </w:tc>
        <w:tc>
          <w:tcPr>
            <w:tcW w:w="729" w:type="dxa"/>
          </w:tcPr>
          <w:p w14:paraId="1847FFDD" w14:textId="221F20B5" w:rsidR="00A5036E" w:rsidRPr="00D935F8" w:rsidRDefault="00A5036E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3</w:t>
            </w:r>
          </w:p>
        </w:tc>
        <w:tc>
          <w:tcPr>
            <w:tcW w:w="656" w:type="dxa"/>
          </w:tcPr>
          <w:p w14:paraId="1D2F88C5" w14:textId="1F367ABA" w:rsidR="00A5036E" w:rsidRPr="00D935F8" w:rsidRDefault="00A5036E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B</w:t>
            </w:r>
          </w:p>
        </w:tc>
        <w:tc>
          <w:tcPr>
            <w:tcW w:w="1046" w:type="dxa"/>
          </w:tcPr>
          <w:p w14:paraId="439EABFB" w14:textId="080EE32D" w:rsidR="00A5036E" w:rsidRPr="00D935F8" w:rsidRDefault="00A5036E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A</w:t>
            </w:r>
          </w:p>
        </w:tc>
      </w:tr>
      <w:tr w:rsidR="00A5036E" w:rsidRPr="004C117B" w14:paraId="71166714" w14:textId="77777777" w:rsidTr="00FE0B30">
        <w:trPr>
          <w:trHeight w:val="278"/>
        </w:trPr>
        <w:tc>
          <w:tcPr>
            <w:tcW w:w="1068" w:type="dxa"/>
          </w:tcPr>
          <w:p w14:paraId="4CA3818C" w14:textId="3E2DF244" w:rsidR="00A5036E" w:rsidRPr="003B17C2" w:rsidRDefault="00A5036E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3B17C2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37ADB66B" w14:textId="0DDB3EFC" w:rsidR="00A5036E" w:rsidRPr="003B17C2" w:rsidRDefault="00A5036E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63082B"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  <w:t>180</w:t>
            </w:r>
            <w:r>
              <w:rPr>
                <w:rFonts w:cs="B Nazanin"/>
                <w:color w:val="00B050"/>
                <w:sz w:val="12"/>
                <w:szCs w:val="12"/>
                <w:lang w:bidi="fa-IR"/>
              </w:rPr>
              <w:t xml:space="preserve"> </w:t>
            </w:r>
            <w:r w:rsidRPr="0063082B">
              <w:rPr>
                <w:rFonts w:cs="B Nazanin"/>
                <w:color w:val="B85A22" w:themeColor="accent2" w:themeShade="BF"/>
                <w:sz w:val="12"/>
                <w:szCs w:val="12"/>
                <w:lang w:bidi="fa-IR"/>
              </w:rPr>
              <w:t>180</w:t>
            </w:r>
          </w:p>
        </w:tc>
        <w:tc>
          <w:tcPr>
            <w:tcW w:w="729" w:type="dxa"/>
          </w:tcPr>
          <w:p w14:paraId="1E3C098E" w14:textId="27D93FC4" w:rsidR="00A5036E" w:rsidRPr="00D935F8" w:rsidRDefault="00A5036E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rtl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5</w:t>
            </w:r>
          </w:p>
        </w:tc>
        <w:tc>
          <w:tcPr>
            <w:tcW w:w="656" w:type="dxa"/>
          </w:tcPr>
          <w:p w14:paraId="00474888" w14:textId="54701945" w:rsidR="00A5036E" w:rsidRPr="00D935F8" w:rsidRDefault="00A5036E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B</w:t>
            </w:r>
          </w:p>
        </w:tc>
        <w:tc>
          <w:tcPr>
            <w:tcW w:w="1046" w:type="dxa"/>
          </w:tcPr>
          <w:p w14:paraId="49B648DF" w14:textId="6B864873" w:rsidR="00A5036E" w:rsidRPr="00D935F8" w:rsidRDefault="00A5036E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rtl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D</w:t>
            </w:r>
          </w:p>
        </w:tc>
      </w:tr>
    </w:tbl>
    <w:p w14:paraId="037D7137" w14:textId="0B9CBBA4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7E6D03B3" w14:textId="77777777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tbl>
      <w:tblPr>
        <w:tblStyle w:val="TableGrid"/>
        <w:tblpPr w:leftFromText="180" w:rightFromText="180" w:vertAnchor="page" w:horzAnchor="margin" w:tblpXSpec="right" w:tblpY="6900"/>
        <w:bidiVisual/>
        <w:tblW w:w="0" w:type="auto"/>
        <w:tblLook w:val="04A0" w:firstRow="1" w:lastRow="0" w:firstColumn="1" w:lastColumn="0" w:noHBand="0" w:noVBand="1"/>
      </w:tblPr>
      <w:tblGrid>
        <w:gridCol w:w="934"/>
        <w:gridCol w:w="1453"/>
        <w:gridCol w:w="696"/>
        <w:gridCol w:w="570"/>
        <w:gridCol w:w="1046"/>
      </w:tblGrid>
      <w:tr w:rsidR="00CF4B86" w:rsidRPr="004C117B" w14:paraId="29AC7C7D" w14:textId="77777777" w:rsidTr="00CF4B86">
        <w:trPr>
          <w:trHeight w:val="278"/>
        </w:trPr>
        <w:tc>
          <w:tcPr>
            <w:tcW w:w="934" w:type="dxa"/>
            <w:shd w:val="clear" w:color="auto" w:fill="D9D9D9" w:themeFill="background1" w:themeFillShade="D9"/>
          </w:tcPr>
          <w:p w14:paraId="3733D720" w14:textId="77777777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14:paraId="5AD0AC15" w14:textId="77777777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12668A15" w14:textId="77777777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2CC030D" w14:textId="77777777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679DBEC5" w14:textId="77777777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A5036E" w:rsidRPr="004C117B" w14:paraId="46AEE6C1" w14:textId="77777777" w:rsidTr="00CF4B86">
        <w:trPr>
          <w:trHeight w:val="278"/>
        </w:trPr>
        <w:tc>
          <w:tcPr>
            <w:tcW w:w="934" w:type="dxa"/>
          </w:tcPr>
          <w:p w14:paraId="5930879F" w14:textId="2BEABF63" w:rsidR="00A5036E" w:rsidRPr="003B17C2" w:rsidRDefault="00A5036E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3B17C2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453" w:type="dxa"/>
          </w:tcPr>
          <w:p w14:paraId="35CFD227" w14:textId="03CAD274" w:rsidR="00A5036E" w:rsidRPr="003B17C2" w:rsidRDefault="00A5036E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sz w:val="12"/>
                <w:szCs w:val="12"/>
                <w:lang w:bidi="fa-IR"/>
              </w:rPr>
              <w:t xml:space="preserve"> 180 </w:t>
            </w:r>
            <w:r w:rsidRPr="00523AA3">
              <w:rPr>
                <w:rFonts w:cs="B Nazanin"/>
                <w:color w:val="0070C0"/>
                <w:sz w:val="12"/>
                <w:szCs w:val="12"/>
                <w:lang w:bidi="fa-IR"/>
              </w:rPr>
              <w:t>180</w:t>
            </w:r>
            <w:r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Pr="00523AA3"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  <w:t>180</w:t>
            </w:r>
          </w:p>
        </w:tc>
        <w:tc>
          <w:tcPr>
            <w:tcW w:w="696" w:type="dxa"/>
          </w:tcPr>
          <w:p w14:paraId="00BDF185" w14:textId="57C165F6" w:rsidR="00A5036E" w:rsidRPr="00D935F8" w:rsidRDefault="00A5036E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rtl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2</w:t>
            </w:r>
          </w:p>
        </w:tc>
        <w:tc>
          <w:tcPr>
            <w:tcW w:w="570" w:type="dxa"/>
          </w:tcPr>
          <w:p w14:paraId="11E73C82" w14:textId="31716B5B" w:rsidR="00A5036E" w:rsidRPr="00D935F8" w:rsidRDefault="00A5036E" w:rsidP="00A5036E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-</w:t>
            </w:r>
          </w:p>
        </w:tc>
        <w:tc>
          <w:tcPr>
            <w:tcW w:w="1046" w:type="dxa"/>
          </w:tcPr>
          <w:p w14:paraId="6F08FBC0" w14:textId="6730457E" w:rsidR="00A5036E" w:rsidRPr="00D935F8" w:rsidRDefault="00A5036E" w:rsidP="00A5036E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rtl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A</w:t>
            </w:r>
          </w:p>
        </w:tc>
      </w:tr>
      <w:tr w:rsidR="00A5036E" w:rsidRPr="004C117B" w14:paraId="750A1841" w14:textId="77777777" w:rsidTr="00CF4B86">
        <w:trPr>
          <w:trHeight w:val="278"/>
        </w:trPr>
        <w:tc>
          <w:tcPr>
            <w:tcW w:w="934" w:type="dxa"/>
          </w:tcPr>
          <w:p w14:paraId="3ED74EDC" w14:textId="41E6DEE5" w:rsidR="00A5036E" w:rsidRPr="003B17C2" w:rsidRDefault="00A5036E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3B17C2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453" w:type="dxa"/>
          </w:tcPr>
          <w:p w14:paraId="64F9121B" w14:textId="51C0DED6" w:rsidR="00A5036E" w:rsidRPr="003B17C2" w:rsidRDefault="00A5036E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523AA3">
              <w:rPr>
                <w:rFonts w:cs="B Nazanin"/>
                <w:color w:val="0070C0"/>
                <w:sz w:val="12"/>
                <w:szCs w:val="12"/>
                <w:lang w:bidi="fa-IR"/>
              </w:rPr>
              <w:t>180</w:t>
            </w:r>
            <w:r>
              <w:rPr>
                <w:rFonts w:cs="B Nazanin"/>
                <w:sz w:val="12"/>
                <w:szCs w:val="12"/>
                <w:lang w:bidi="fa-IR"/>
              </w:rPr>
              <w:t xml:space="preserve"> </w:t>
            </w:r>
            <w:r w:rsidRPr="00523AA3"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  <w:t>180</w:t>
            </w:r>
          </w:p>
        </w:tc>
        <w:tc>
          <w:tcPr>
            <w:tcW w:w="696" w:type="dxa"/>
          </w:tcPr>
          <w:p w14:paraId="42387AE3" w14:textId="4E5B0A77" w:rsidR="00A5036E" w:rsidRPr="00D935F8" w:rsidRDefault="00A5036E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5</w:t>
            </w:r>
          </w:p>
        </w:tc>
        <w:tc>
          <w:tcPr>
            <w:tcW w:w="570" w:type="dxa"/>
          </w:tcPr>
          <w:p w14:paraId="0BCF3195" w14:textId="15AD5425" w:rsidR="00A5036E" w:rsidRPr="00D935F8" w:rsidRDefault="00A5036E" w:rsidP="00A5036E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-</w:t>
            </w:r>
          </w:p>
        </w:tc>
        <w:tc>
          <w:tcPr>
            <w:tcW w:w="1046" w:type="dxa"/>
          </w:tcPr>
          <w:p w14:paraId="26ADCFD0" w14:textId="3581CBE9" w:rsidR="00A5036E" w:rsidRPr="00D935F8" w:rsidRDefault="00A5036E" w:rsidP="00A5036E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E</w:t>
            </w:r>
          </w:p>
        </w:tc>
      </w:tr>
      <w:tr w:rsidR="00A5036E" w:rsidRPr="004C117B" w14:paraId="0E040F6A" w14:textId="77777777" w:rsidTr="00CF4B86">
        <w:trPr>
          <w:trHeight w:val="278"/>
        </w:trPr>
        <w:tc>
          <w:tcPr>
            <w:tcW w:w="934" w:type="dxa"/>
          </w:tcPr>
          <w:p w14:paraId="1F517093" w14:textId="4F787386" w:rsidR="00A5036E" w:rsidRPr="003B17C2" w:rsidRDefault="00A5036E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3B17C2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453" w:type="dxa"/>
          </w:tcPr>
          <w:p w14:paraId="12586DBA" w14:textId="7EDCEA2D" w:rsidR="00A5036E" w:rsidRPr="003B17C2" w:rsidRDefault="00A5036E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D3B7C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>180</w:t>
            </w:r>
            <w:r>
              <w:rPr>
                <w:rFonts w:cs="B Nazanin"/>
                <w:color w:val="0070C0"/>
                <w:sz w:val="12"/>
                <w:szCs w:val="12"/>
                <w:lang w:bidi="fa-IR"/>
              </w:rPr>
              <w:t xml:space="preserve"> 1</w:t>
            </w:r>
            <w:r w:rsidR="002D3B7C">
              <w:rPr>
                <w:rFonts w:cs="B Nazanin"/>
                <w:color w:val="0070C0"/>
                <w:sz w:val="12"/>
                <w:szCs w:val="12"/>
                <w:lang w:bidi="fa-IR"/>
              </w:rPr>
              <w:t>8</w:t>
            </w:r>
            <w:r>
              <w:rPr>
                <w:rFonts w:cs="B Nazanin"/>
                <w:color w:val="0070C0"/>
                <w:sz w:val="12"/>
                <w:szCs w:val="12"/>
                <w:lang w:bidi="fa-IR"/>
              </w:rPr>
              <w:t xml:space="preserve">0 </w:t>
            </w:r>
            <w:r w:rsidRPr="00523AA3">
              <w:rPr>
                <w:rFonts w:cs="B Nazanin"/>
                <w:color w:val="7F7F7F" w:themeColor="text1" w:themeTint="80"/>
                <w:sz w:val="12"/>
                <w:szCs w:val="12"/>
                <w:lang w:bidi="fa-IR"/>
              </w:rPr>
              <w:t>180</w:t>
            </w:r>
          </w:p>
        </w:tc>
        <w:tc>
          <w:tcPr>
            <w:tcW w:w="696" w:type="dxa"/>
          </w:tcPr>
          <w:p w14:paraId="6576467E" w14:textId="79743A85" w:rsidR="00A5036E" w:rsidRPr="00D935F8" w:rsidRDefault="00A5036E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4</w:t>
            </w:r>
          </w:p>
        </w:tc>
        <w:tc>
          <w:tcPr>
            <w:tcW w:w="570" w:type="dxa"/>
          </w:tcPr>
          <w:p w14:paraId="057B4C62" w14:textId="7AF5F1D4" w:rsidR="00A5036E" w:rsidRPr="00D935F8" w:rsidRDefault="00A5036E" w:rsidP="00A5036E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E</w:t>
            </w:r>
          </w:p>
        </w:tc>
        <w:tc>
          <w:tcPr>
            <w:tcW w:w="1046" w:type="dxa"/>
          </w:tcPr>
          <w:p w14:paraId="662E01B3" w14:textId="484B5969" w:rsidR="00A5036E" w:rsidRPr="00D935F8" w:rsidRDefault="00A5036E" w:rsidP="00A5036E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B</w:t>
            </w:r>
          </w:p>
        </w:tc>
      </w:tr>
      <w:tr w:rsidR="00A5036E" w:rsidRPr="004C117B" w14:paraId="6E91EA5A" w14:textId="77777777" w:rsidTr="00CF4B86">
        <w:trPr>
          <w:trHeight w:val="278"/>
        </w:trPr>
        <w:tc>
          <w:tcPr>
            <w:tcW w:w="934" w:type="dxa"/>
          </w:tcPr>
          <w:p w14:paraId="4CD011C0" w14:textId="0DB1F3AE" w:rsidR="00A5036E" w:rsidRPr="003B17C2" w:rsidRDefault="00A5036E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3B17C2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453" w:type="dxa"/>
          </w:tcPr>
          <w:p w14:paraId="6545CE16" w14:textId="57550C68" w:rsidR="00A5036E" w:rsidRPr="003B17C2" w:rsidRDefault="00A5036E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D3B7C">
              <w:rPr>
                <w:rFonts w:cs="B Nazanin"/>
                <w:color w:val="000000" w:themeColor="text1"/>
                <w:sz w:val="16"/>
                <w:szCs w:val="16"/>
                <w:lang w:bidi="fa-IR"/>
              </w:rPr>
              <w:t>180</w:t>
            </w:r>
            <w:r w:rsidR="002D3B7C">
              <w:rPr>
                <w:rFonts w:cs="B Nazanin"/>
                <w:color w:val="7F7F7F" w:themeColor="text1" w:themeTint="80"/>
                <w:sz w:val="16"/>
                <w:szCs w:val="16"/>
                <w:lang w:bidi="fa-IR"/>
              </w:rPr>
              <w:t xml:space="preserve"> 180</w:t>
            </w:r>
          </w:p>
        </w:tc>
        <w:tc>
          <w:tcPr>
            <w:tcW w:w="696" w:type="dxa"/>
          </w:tcPr>
          <w:p w14:paraId="42000BF1" w14:textId="3EDBE859" w:rsidR="00A5036E" w:rsidRPr="00D935F8" w:rsidRDefault="00D935F8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rtl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 xml:space="preserve">6 </w:t>
            </w:r>
            <w:r w:rsidRPr="00D935F8">
              <w:rPr>
                <w:rFonts w:cs="B Nazanin"/>
                <w:color w:val="7F7F7F" w:themeColor="text1" w:themeTint="80"/>
                <w:sz w:val="14"/>
                <w:szCs w:val="14"/>
                <w:lang w:bidi="fa-IR"/>
              </w:rPr>
              <w:t>5</w:t>
            </w:r>
          </w:p>
        </w:tc>
        <w:tc>
          <w:tcPr>
            <w:tcW w:w="570" w:type="dxa"/>
          </w:tcPr>
          <w:p w14:paraId="16D6F040" w14:textId="73788844" w:rsidR="00A5036E" w:rsidRPr="00D935F8" w:rsidRDefault="00D935F8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E</w:t>
            </w:r>
          </w:p>
        </w:tc>
        <w:tc>
          <w:tcPr>
            <w:tcW w:w="1046" w:type="dxa"/>
          </w:tcPr>
          <w:p w14:paraId="4ECB769B" w14:textId="6285011B" w:rsidR="00A5036E" w:rsidRPr="00D935F8" w:rsidRDefault="00A5036E" w:rsidP="00A5036E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4"/>
                <w:szCs w:val="14"/>
                <w:rtl/>
                <w:lang w:bidi="fa-IR"/>
              </w:rPr>
            </w:pPr>
            <w:r w:rsidRPr="00D935F8">
              <w:rPr>
                <w:rFonts w:cs="B Nazanin"/>
                <w:color w:val="000000" w:themeColor="text1"/>
                <w:sz w:val="14"/>
                <w:szCs w:val="14"/>
                <w:lang w:bidi="fa-IR"/>
              </w:rPr>
              <w:t>C</w:t>
            </w:r>
          </w:p>
        </w:tc>
      </w:tr>
    </w:tbl>
    <w:p w14:paraId="1405507A" w14:textId="552D43A5" w:rsidR="009F5674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44890574" w14:textId="310A2EF9" w:rsidR="004A61DC" w:rsidRDefault="004A61DC" w:rsidP="004A61DC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22D895AA" w14:textId="6B04D2D6" w:rsidR="00CE6654" w:rsidRDefault="00CE6654" w:rsidP="006A670C">
      <w:pPr>
        <w:bidi/>
        <w:rPr>
          <w:rFonts w:cs="B Nazanin"/>
          <w:sz w:val="24"/>
          <w:szCs w:val="24"/>
          <w:rtl/>
          <w:lang w:bidi="fa-IR"/>
        </w:rPr>
      </w:pPr>
      <w:r w:rsidRPr="00CE6654">
        <w:rPr>
          <w:rFonts w:cs="B Nazanin" w:hint="cs"/>
          <w:sz w:val="24"/>
          <w:szCs w:val="24"/>
          <w:rtl/>
          <w:lang w:bidi="fa-IR"/>
        </w:rPr>
        <w:t>د)</w:t>
      </w:r>
      <w:r>
        <w:rPr>
          <w:rFonts w:cs="B Nazanin" w:hint="cs"/>
          <w:sz w:val="24"/>
          <w:szCs w:val="24"/>
          <w:rtl/>
          <w:lang w:bidi="fa-IR"/>
        </w:rPr>
        <w:t xml:space="preserve"> چنانچه جداول مسیریابی هنوز همگرا نشده‌اند، مراحل را تا رسیدن به همگرایی جداول ادامه دهید.</w:t>
      </w:r>
      <w:r w:rsidRPr="00CE6654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3A4D1D51" w14:textId="70D5F099" w:rsidR="003116A6" w:rsidRDefault="006A670C" w:rsidP="003116A6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  <w:r>
        <w:rPr>
          <w:rFonts w:cs="B Nazanin" w:hint="cs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89C41F" wp14:editId="653C4906">
                <wp:simplePos x="0" y="0"/>
                <wp:positionH relativeFrom="margin">
                  <wp:align>left</wp:align>
                </wp:positionH>
                <wp:positionV relativeFrom="paragraph">
                  <wp:posOffset>4888</wp:posOffset>
                </wp:positionV>
                <wp:extent cx="6494145" cy="1992702"/>
                <wp:effectExtent l="0" t="0" r="20955" b="26670"/>
                <wp:wrapNone/>
                <wp:docPr id="645" name="Rectangle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145" cy="19927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A3DD2" w14:textId="4DCEA88B" w:rsidR="00465C37" w:rsidRPr="00A544F8" w:rsidRDefault="00465C37" w:rsidP="00465C37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FF5F0E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>بدلیل آنکه همگرا شده اند نیازی نیست که ادامه دهیم.</w:t>
                            </w:r>
                          </w:p>
                          <w:p w14:paraId="0E42894B" w14:textId="77777777" w:rsidR="00465C37" w:rsidRDefault="00465C37" w:rsidP="00465C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9C41F" id="Rectangle 645" o:spid="_x0000_s1068" style="position:absolute;left:0;text-align:left;margin-left:0;margin-top:.4pt;width:511.35pt;height:156.9pt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" fillcolor="white [3201]" strokecolor="black [3213]" strokeweight="1pt">
                <v:textbox inset=",0">
                  <w:txbxContent>
                    <w:p w14:paraId="4E9A3DD2" w14:textId="4DCEA88B" w:rsidR="00465C37" w:rsidRPr="00A544F8" w:rsidRDefault="00465C37" w:rsidP="00465C37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Pr="00A544F8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  <w:r w:rsidR="00FF5F0E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>بدلیل آنکه همگرا شده اند نیازی نیست که ادامه دهیم.</w:t>
                      </w:r>
                    </w:p>
                    <w:p w14:paraId="0E42894B" w14:textId="77777777" w:rsidR="00465C37" w:rsidRDefault="00465C37" w:rsidP="00465C3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E49736" w14:textId="4F3E0581" w:rsidR="003116A6" w:rsidRDefault="003116A6" w:rsidP="00465C37">
      <w:pPr>
        <w:bidi/>
        <w:jc w:val="both"/>
        <w:rPr>
          <w:rFonts w:cs="B Nazanin"/>
          <w:lang w:bidi="fa-IR"/>
        </w:rPr>
      </w:pPr>
    </w:p>
    <w:p w14:paraId="04FF2944" w14:textId="77777777" w:rsidR="006A670C" w:rsidRDefault="006A670C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559FD062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7430B6AE" w14:textId="5E0C77A1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E7C720B" wp14:editId="6DD580C3">
                <wp:simplePos x="0" y="0"/>
                <wp:positionH relativeFrom="margin">
                  <wp:align>right</wp:align>
                </wp:positionH>
                <wp:positionV relativeFrom="paragraph">
                  <wp:posOffset>91093</wp:posOffset>
                </wp:positionV>
                <wp:extent cx="6494145" cy="5736566"/>
                <wp:effectExtent l="0" t="0" r="20955" b="17145"/>
                <wp:wrapNone/>
                <wp:docPr id="677" name="Rectangle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145" cy="57365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698D7" w14:textId="4BCDC080" w:rsidR="006A670C" w:rsidRPr="00A544F8" w:rsidRDefault="006A670C" w:rsidP="006A670C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</w:p>
                          <w:p w14:paraId="22C25A48" w14:textId="5518FAEF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A5F970A" w14:textId="003229E9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F7E89DE" w14:textId="547BC24B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AD9ABC3" w14:textId="7B9F1C9F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219F63A" w14:textId="5907C94A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AC1FAE5" w14:textId="1EC2E2F5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5899A96" w14:textId="7AFC2E33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7856632" w14:textId="13AE55D2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21F21F9" w14:textId="1F670847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EB555D2" w14:textId="1DAA44D0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81EAC24" w14:textId="3BBEACFB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CFEF31A" w14:textId="7BC0DEB8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12D347A" w14:textId="2E42FB12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AA6B7B5" w14:textId="48E2703F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1F90465" w14:textId="392A528F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7AE16CF" w14:textId="5CADDB63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4C65D27" w14:textId="18F06222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8F17855" w14:textId="42A247BE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6A72F52" w14:textId="36CF3AD3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71088EB" w14:textId="60617829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64BA01A" w14:textId="6E49CBCD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01C66D2" w14:textId="7CA136C4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FBEEB0C" w14:textId="6A4C1049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319B410" w14:textId="0C1D80BD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2E08B9B" w14:textId="5B58ABF0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3C903A8" w14:textId="019E2C56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C178CBA" w14:textId="1E7E78DD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4EF8B97" w14:textId="24CB051F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B904FA7" w14:textId="0A4C87E6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50627F2" w14:textId="48373AE4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9DB1DB7" w14:textId="360FA3A3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10579DC" w14:textId="1A20B801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43FB1FC" w14:textId="77777777" w:rsidR="006A670C" w:rsidRDefault="006A670C" w:rsidP="006A670C">
                            <w:pPr>
                              <w:bidi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C720B" id="Rectangle 677" o:spid="_x0000_s1069" style="position:absolute;left:0;text-align:left;margin-left:460.15pt;margin-top:7.15pt;width:511.35pt;height:451.7pt;z-index:251797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" fillcolor="white [3201]" strokecolor="black [3213]" strokeweight="1pt">
                <v:textbox inset=",0">
                  <w:txbxContent>
                    <w:p w14:paraId="4B2698D7" w14:textId="4BCDC080" w:rsidR="006A670C" w:rsidRPr="00A544F8" w:rsidRDefault="006A670C" w:rsidP="006A670C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</w:p>
                    <w:p w14:paraId="22C25A48" w14:textId="5518FAEF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3A5F970A" w14:textId="003229E9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1F7E89DE" w14:textId="547BC24B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2AD9ABC3" w14:textId="7B9F1C9F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2219F63A" w14:textId="5907C94A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1AC1FAE5" w14:textId="1EC2E2F5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35899A96" w14:textId="7AFC2E33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37856632" w14:textId="13AE55D2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221F21F9" w14:textId="1F670847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4EB555D2" w14:textId="1DAA44D0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281EAC24" w14:textId="3BBEACFB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1CFEF31A" w14:textId="7BC0DEB8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312D347A" w14:textId="2E42FB12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5AA6B7B5" w14:textId="48E2703F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31F90465" w14:textId="392A528F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27AE16CF" w14:textId="5CADDB63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14C65D27" w14:textId="18F06222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58F17855" w14:textId="42A247BE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66A72F52" w14:textId="36CF3AD3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471088EB" w14:textId="60617829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164BA01A" w14:textId="6E49CBCD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201C66D2" w14:textId="7CA136C4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4FBEEB0C" w14:textId="6A4C1049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0319B410" w14:textId="0C1D80BD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62E08B9B" w14:textId="5B58ABF0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73C903A8" w14:textId="019E2C56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2C178CBA" w14:textId="1E7E78DD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74EF8B97" w14:textId="24CB051F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1B904FA7" w14:textId="0A4C87E6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350627F2" w14:textId="48373AE4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09DB1DB7" w14:textId="360FA3A3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110579DC" w14:textId="1A20B801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743FB1FC" w14:textId="77777777" w:rsidR="006A670C" w:rsidRDefault="006A670C" w:rsidP="006A670C">
                      <w:pPr>
                        <w:bidi/>
                        <w:jc w:val="righ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F3F34A" w14:textId="0B48D8B4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64F04275" w14:textId="7DB57DC3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5B3D9D67" w14:textId="2EB01B65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6A0984D2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53E7DEC7" w14:textId="4C084DDF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02CE1FDA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39A25165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217F31BE" w14:textId="16FE80E8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5CD1E531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23655654" w14:textId="1AB044C2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7C99C6A9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3F662695" w14:textId="7A2E51FE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3C33BBE5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7425EEC2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7D0967FC" w14:textId="68784DDA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7CEAC2A1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1ECAC039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35F8C25C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2B94DB21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13A2933D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50108F08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0483AEF8" w14:textId="55C3C2B8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7F06F90E" w14:textId="77777777" w:rsidR="006A670C" w:rsidRDefault="006A670C" w:rsidP="00CE665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6BD0A20" w14:textId="434C0B14" w:rsidR="00055EE5" w:rsidRDefault="007D43B8" w:rsidP="006A670C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A3F986" wp14:editId="10CF43BB">
                <wp:simplePos x="0" y="0"/>
                <wp:positionH relativeFrom="margin">
                  <wp:align>left</wp:align>
                </wp:positionH>
                <wp:positionV relativeFrom="paragraph">
                  <wp:posOffset>481300</wp:posOffset>
                </wp:positionV>
                <wp:extent cx="6786563" cy="2128837"/>
                <wp:effectExtent l="0" t="0" r="14605" b="24130"/>
                <wp:wrapNone/>
                <wp:docPr id="646" name="Rectangl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6563" cy="21288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8BF48" w14:textId="77777777" w:rsidR="00511831" w:rsidRPr="00511831" w:rsidRDefault="00465C37" w:rsidP="00511831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</w:p>
                          <w:p w14:paraId="65252DD3" w14:textId="77777777" w:rsidR="00511831" w:rsidRPr="00511831" w:rsidRDefault="00511831" w:rsidP="00511831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/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در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پروتکل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lang w:bidi="fa-IR"/>
                              </w:rPr>
                              <w:t xml:space="preserve"> RIP (Routing Information Protocol)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جداول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مسیریابی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همگرا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می‌شوند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پس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از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یک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مرحله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به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نام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lang w:bidi="fa-IR"/>
                              </w:rPr>
                              <w:t xml:space="preserve"> "hold-down timer".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در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این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مرحله،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مسیریابی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lang w:bidi="fa-IR"/>
                              </w:rPr>
                              <w:t xml:space="preserve"> RIP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به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مدت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180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ثانیه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در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برخی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پیاده‌سازی‌ها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ممکن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است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مقدار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متفاوتی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باشد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)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از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به‌روزرسانی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جدول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مسیریابی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خودداری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می‌کند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و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در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صورت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دریافت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هرگونه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پیغام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جدید،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زمان‌سنج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lang w:bidi="fa-IR"/>
                              </w:rPr>
                              <w:t xml:space="preserve"> hold-down timer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را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مجددا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راه‌اندازی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می‌کند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lang w:bidi="fa-IR"/>
                              </w:rPr>
                              <w:t>.</w:t>
                            </w:r>
                          </w:p>
                          <w:p w14:paraId="5E5BE280" w14:textId="77777777" w:rsidR="00511831" w:rsidRPr="00511831" w:rsidRDefault="00511831" w:rsidP="00511831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/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</w:p>
                          <w:p w14:paraId="060D2318" w14:textId="77777777" w:rsidR="00511831" w:rsidRPr="00511831" w:rsidRDefault="00511831" w:rsidP="00511831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/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بعد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از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اتمام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زمان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lang w:bidi="fa-IR"/>
                              </w:rPr>
                              <w:t xml:space="preserve"> hold-down timer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مسیریابی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lang w:bidi="fa-IR"/>
                              </w:rPr>
                              <w:t xml:space="preserve"> RIP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شروع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به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چک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کردن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اعتبار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جدول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مسیریابی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خود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می‌کند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و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در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صورتی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که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در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طول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این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مدت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هیچ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پیغام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جدیدی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دریافتنکرده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باشد،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جدول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مسیریابی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به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حالت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همگرایی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می‌رسد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و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این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به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معنی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این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است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که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تمامی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مسیرهای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موجود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در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جدول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مسیریابی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به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روز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هستند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و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دیگر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نیازی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به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به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روزرسانی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نیست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lang w:bidi="fa-IR"/>
                              </w:rPr>
                              <w:t>.</w:t>
                            </w:r>
                          </w:p>
                          <w:p w14:paraId="4107F3FC" w14:textId="77777777" w:rsidR="00511831" w:rsidRPr="00511831" w:rsidRDefault="00511831" w:rsidP="00511831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/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</w:p>
                          <w:p w14:paraId="48A9E980" w14:textId="77777777" w:rsidR="00751E7B" w:rsidRDefault="00511831" w:rsidP="00511831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lang w:bidi="fa-IR"/>
                              </w:rPr>
                            </w:pP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اگر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در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طول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lang w:bidi="fa-IR"/>
                              </w:rPr>
                              <w:t>hold-down timer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مسیریابی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lang w:bidi="fa-IR"/>
                              </w:rPr>
                              <w:t>RIP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پیغام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جدیدی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دریافت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کند،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زمان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lang w:bidi="fa-IR"/>
                              </w:rPr>
                              <w:t>hold-down timer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را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دوباره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راه‌اندازی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می‌کند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و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باید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منتظر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ماند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تا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زمان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lang w:bidi="fa-IR"/>
                              </w:rPr>
                              <w:t>hold-down timer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به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پایان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برسد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تا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جدول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مسیریابی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به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حالت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همگرایی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برسد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.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این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روش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برای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جلوگیری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از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ایجاد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چرخه‌های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لوله‌ای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و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افزایش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پایداری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در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شبکه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استفاده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می‌شود</w:t>
                            </w:r>
                            <w:r w:rsidRPr="00511831">
                              <w:rPr>
                                <w:rFonts w:ascii="Courier New" w:hAnsi="Courier New" w:cs="B Nazanin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301B9541" w14:textId="7C9A42E1" w:rsidR="00465C37" w:rsidRPr="00511831" w:rsidRDefault="00511831" w:rsidP="00751E7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511831">
                              <w:rPr>
                                <w:rFonts w:ascii="Courier New" w:hAnsi="Courier New"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در بدترین حالت ما به تعداد روتر ها-</w:t>
                            </w:r>
                            <w:r w:rsidR="00EA6784">
                              <w:rPr>
                                <w:rFonts w:ascii="Courier New" w:hAnsi="Courier New" w:cs="B Nazanin"/>
                                <w:sz w:val="20"/>
                                <w:szCs w:val="20"/>
                                <w:lang w:bidi="fa-IR"/>
                              </w:rPr>
                              <w:t>2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Pr="00511831">
                              <w:rPr>
                                <w:rFonts w:ascii="Courier New" w:hAnsi="Courier New" w:cs="B Nazanin"/>
                                <w:sz w:val="20"/>
                                <w:szCs w:val="20"/>
                                <w:lang w:bidi="fa-IR"/>
                              </w:rPr>
                              <w:t>n-</w:t>
                            </w:r>
                            <w:r w:rsidR="00EA6784">
                              <w:rPr>
                                <w:rFonts w:ascii="Courier New" w:hAnsi="Courier New" w:cs="B Nazanin"/>
                                <w:sz w:val="20"/>
                                <w:szCs w:val="20"/>
                                <w:lang w:bidi="fa-IR"/>
                              </w:rPr>
                              <w:t>2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)مرحله نیاز داریم تا این قاعده را تکرار کنیم.</w:t>
                            </w:r>
                            <w:r w:rsidR="00EA6784">
                              <w:rPr>
                                <w:rFonts w:ascii="Courier New" w:hAnsi="Courier New"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(فرض کنید روتر ها در یک خط چیده اند )</w:t>
                            </w:r>
                            <w:r w:rsidRPr="00511831">
                              <w:rPr>
                                <w:rFonts w:ascii="Courier New" w:hAnsi="Courier New"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2D39AB0B" w14:textId="77777777" w:rsidR="00465C37" w:rsidRDefault="00465C37" w:rsidP="00465C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3F986" id="Rectangle 646" o:spid="_x0000_s1070" style="position:absolute;left:0;text-align:left;margin-left:0;margin-top:37.9pt;width:534.4pt;height:167.6pt;z-index:251769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" fillcolor="white [3201]" strokecolor="black [3213]" strokeweight="1pt">
                <v:textbox inset=",0">
                  <w:txbxContent>
                    <w:p w14:paraId="3478BF48" w14:textId="77777777" w:rsidR="00511831" w:rsidRPr="00511831" w:rsidRDefault="00465C37" w:rsidP="00511831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</w:p>
                    <w:p w14:paraId="65252DD3" w14:textId="77777777" w:rsidR="00511831" w:rsidRPr="00511831" w:rsidRDefault="00511831" w:rsidP="00511831">
                      <w:pPr>
                        <w:pStyle w:val="BodyText"/>
                        <w:kinsoku w:val="0"/>
                        <w:overflowPunct w:val="0"/>
                        <w:bidi/>
                        <w:ind w:left="-60"/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</w:pP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در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پروتکل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lang w:bidi="fa-IR"/>
                        </w:rPr>
                        <w:t xml:space="preserve"> RIP (Routing Information Protocol)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جداول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مسیریابی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همگرا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می‌شوند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پس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از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یک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مرحله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به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نام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lang w:bidi="fa-IR"/>
                        </w:rPr>
                        <w:t xml:space="preserve"> "hold-down timer".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در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این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مرحله،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مسیریابی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lang w:bidi="fa-IR"/>
                        </w:rPr>
                        <w:t xml:space="preserve"> RIP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به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مدت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180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ثانیه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(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در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برخی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پیاده‌سازی‌ها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ممکن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است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مقدار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متفاوتی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باشد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)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از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به‌روزرسانی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جدول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مسیریابی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خودداری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می‌کند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و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در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صورت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دریافت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هرگونه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پیغام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جدید،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زمان‌سنج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lang w:bidi="fa-IR"/>
                        </w:rPr>
                        <w:t xml:space="preserve"> hold-down timer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را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مجددا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راه‌اندازی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می‌کند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lang w:bidi="fa-IR"/>
                        </w:rPr>
                        <w:t>.</w:t>
                      </w:r>
                    </w:p>
                    <w:p w14:paraId="5E5BE280" w14:textId="77777777" w:rsidR="00511831" w:rsidRPr="00511831" w:rsidRDefault="00511831" w:rsidP="00511831">
                      <w:pPr>
                        <w:pStyle w:val="BodyText"/>
                        <w:kinsoku w:val="0"/>
                        <w:overflowPunct w:val="0"/>
                        <w:bidi/>
                        <w:ind w:left="-60"/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</w:pPr>
                    </w:p>
                    <w:p w14:paraId="060D2318" w14:textId="77777777" w:rsidR="00511831" w:rsidRPr="00511831" w:rsidRDefault="00511831" w:rsidP="00511831">
                      <w:pPr>
                        <w:pStyle w:val="BodyText"/>
                        <w:kinsoku w:val="0"/>
                        <w:overflowPunct w:val="0"/>
                        <w:bidi/>
                        <w:ind w:left="-60"/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</w:pP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بعد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از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اتمام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زمان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lang w:bidi="fa-IR"/>
                        </w:rPr>
                        <w:t xml:space="preserve"> hold-down timer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مسیریابی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lang w:bidi="fa-IR"/>
                        </w:rPr>
                        <w:t xml:space="preserve"> RIP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شروع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به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چک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کردن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اعتبار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جدول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مسیریابی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خود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می‌کند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و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در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صورتی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که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در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طول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این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مدت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هیچ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پیغام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جدیدی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دریافتنکرده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باشد،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جدول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مسیریابی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به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حالت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همگرایی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می‌رسد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و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این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به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معنی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این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است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که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تمامی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مسیرهای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موجود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در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جدول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مسیریابی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به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روز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هستند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و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دیگر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نیازی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به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به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روزرسانی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نیست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lang w:bidi="fa-IR"/>
                        </w:rPr>
                        <w:t>.</w:t>
                      </w:r>
                    </w:p>
                    <w:p w14:paraId="4107F3FC" w14:textId="77777777" w:rsidR="00511831" w:rsidRPr="00511831" w:rsidRDefault="00511831" w:rsidP="00511831">
                      <w:pPr>
                        <w:pStyle w:val="BodyText"/>
                        <w:kinsoku w:val="0"/>
                        <w:overflowPunct w:val="0"/>
                        <w:bidi/>
                        <w:ind w:left="-60"/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</w:pPr>
                    </w:p>
                    <w:p w14:paraId="48A9E980" w14:textId="77777777" w:rsidR="00751E7B" w:rsidRDefault="00511831" w:rsidP="00511831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lang w:bidi="fa-IR"/>
                        </w:rPr>
                      </w:pP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اگر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در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طول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lang w:bidi="fa-IR"/>
                        </w:rPr>
                        <w:t>hold-down timer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مسیریابی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lang w:bidi="fa-IR"/>
                        </w:rPr>
                        <w:t>RIP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پیغام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جدیدی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دریافت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کند،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زمان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lang w:bidi="fa-IR"/>
                        </w:rPr>
                        <w:t>hold-down timer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را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دوباره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راه‌اندازی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می‌کند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و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باید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منتظر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ماند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تا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زمان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lang w:bidi="fa-IR"/>
                        </w:rPr>
                        <w:t>hold-down timer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به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پایان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برسد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تا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جدول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مسیریابی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به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حالت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همگرایی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برسد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.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این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روش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برای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جلوگیری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از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ایجاد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چرخه‌های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لوله‌ای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و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افزایش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پایداری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در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شبکه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استفاده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511831">
                        <w:rPr>
                          <w:rFonts w:ascii="Courier New" w:hAnsi="Courier New"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می‌شود</w:t>
                      </w:r>
                      <w:r w:rsidRPr="00511831">
                        <w:rPr>
                          <w:rFonts w:ascii="Courier New" w:hAnsi="Courier New" w:cs="B Nazanin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.</w:t>
                      </w:r>
                    </w:p>
                    <w:p w14:paraId="301B9541" w14:textId="7C9A42E1" w:rsidR="00465C37" w:rsidRPr="00511831" w:rsidRDefault="00511831" w:rsidP="00751E7B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511831">
                        <w:rPr>
                          <w:rFonts w:ascii="Courier New" w:hAnsi="Courier New" w:cs="B Nazanin" w:hint="cs"/>
                          <w:sz w:val="20"/>
                          <w:szCs w:val="20"/>
                          <w:rtl/>
                          <w:lang w:bidi="fa-IR"/>
                        </w:rPr>
                        <w:t>در بدترین حالت ما به تعداد روتر ها-</w:t>
                      </w:r>
                      <w:r w:rsidR="00EA6784">
                        <w:rPr>
                          <w:rFonts w:ascii="Courier New" w:hAnsi="Courier New" w:cs="B Nazanin"/>
                          <w:sz w:val="20"/>
                          <w:szCs w:val="20"/>
                          <w:lang w:bidi="fa-IR"/>
                        </w:rPr>
                        <w:t>2</w:t>
                      </w:r>
                      <w:r w:rsidRPr="00511831">
                        <w:rPr>
                          <w:rFonts w:ascii="Courier New" w:hAnsi="Courier New" w:cs="B Nazanin" w:hint="cs"/>
                          <w:sz w:val="20"/>
                          <w:szCs w:val="20"/>
                          <w:rtl/>
                          <w:lang w:bidi="fa-IR"/>
                        </w:rPr>
                        <w:t xml:space="preserve"> (</w:t>
                      </w:r>
                      <w:r w:rsidRPr="00511831">
                        <w:rPr>
                          <w:rFonts w:ascii="Courier New" w:hAnsi="Courier New" w:cs="B Nazanin"/>
                          <w:sz w:val="20"/>
                          <w:szCs w:val="20"/>
                          <w:lang w:bidi="fa-IR"/>
                        </w:rPr>
                        <w:t>n-</w:t>
                      </w:r>
                      <w:r w:rsidR="00EA6784">
                        <w:rPr>
                          <w:rFonts w:ascii="Courier New" w:hAnsi="Courier New" w:cs="B Nazanin"/>
                          <w:sz w:val="20"/>
                          <w:szCs w:val="20"/>
                          <w:lang w:bidi="fa-IR"/>
                        </w:rPr>
                        <w:t>2</w:t>
                      </w:r>
                      <w:r w:rsidRPr="00511831">
                        <w:rPr>
                          <w:rFonts w:ascii="Courier New" w:hAnsi="Courier New" w:cs="B Nazanin" w:hint="cs"/>
                          <w:sz w:val="20"/>
                          <w:szCs w:val="20"/>
                          <w:rtl/>
                          <w:lang w:bidi="fa-IR"/>
                        </w:rPr>
                        <w:t>)مرحله نیاز داریم تا این قاعده را تکرار کنیم.</w:t>
                      </w:r>
                      <w:r w:rsidR="00EA6784">
                        <w:rPr>
                          <w:rFonts w:ascii="Courier New" w:hAnsi="Courier New" w:cs="B Nazanin" w:hint="cs"/>
                          <w:sz w:val="20"/>
                          <w:szCs w:val="20"/>
                          <w:rtl/>
                          <w:lang w:bidi="fa-IR"/>
                        </w:rPr>
                        <w:t>(فرض کنید روتر ها در یک خط چیده اند )</w:t>
                      </w:r>
                      <w:r w:rsidRPr="00511831">
                        <w:rPr>
                          <w:rFonts w:ascii="Courier New" w:hAnsi="Courier New" w:cs="B Nazanin" w:hint="cs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</w:p>
                    <w:p w14:paraId="2D39AB0B" w14:textId="77777777" w:rsidR="00465C37" w:rsidRDefault="00465C37" w:rsidP="00465C3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E6654">
        <w:rPr>
          <w:rFonts w:cs="B Nazanin" w:hint="cs"/>
          <w:sz w:val="24"/>
          <w:szCs w:val="24"/>
          <w:rtl/>
          <w:lang w:bidi="fa-IR"/>
        </w:rPr>
        <w:t xml:space="preserve">ه) </w:t>
      </w:r>
      <w:r w:rsidR="00CE6654" w:rsidRPr="00CE6654">
        <w:rPr>
          <w:rFonts w:cs="B Nazanin" w:hint="cs"/>
          <w:sz w:val="24"/>
          <w:szCs w:val="24"/>
          <w:rtl/>
          <w:lang w:bidi="fa-IR"/>
        </w:rPr>
        <w:t xml:space="preserve">پس از چند مرحله، جداول مسیریابی همگرا می‌شوند؟ </w:t>
      </w:r>
      <w:r w:rsidR="003A073F">
        <w:rPr>
          <w:rFonts w:cs="B Nazanin" w:hint="cs"/>
          <w:sz w:val="24"/>
          <w:szCs w:val="24"/>
          <w:rtl/>
          <w:lang w:bidi="fa-IR"/>
        </w:rPr>
        <w:t>قاعده</w:t>
      </w:r>
      <w:r w:rsidR="00CE6654" w:rsidRPr="00CE6654">
        <w:rPr>
          <w:rFonts w:cs="B Nazanin" w:hint="cs"/>
          <w:sz w:val="24"/>
          <w:szCs w:val="24"/>
          <w:rtl/>
          <w:lang w:bidi="fa-IR"/>
        </w:rPr>
        <w:t xml:space="preserve"> </w:t>
      </w:r>
      <w:r w:rsidR="003A073F">
        <w:rPr>
          <w:rFonts w:cs="B Nazanin" w:hint="cs"/>
          <w:sz w:val="24"/>
          <w:szCs w:val="24"/>
          <w:rtl/>
          <w:lang w:bidi="fa-IR"/>
        </w:rPr>
        <w:t xml:space="preserve">(ترجیحا با فرمول) </w:t>
      </w:r>
      <w:r w:rsidR="00CE6654" w:rsidRPr="00CE6654">
        <w:rPr>
          <w:rFonts w:cs="B Nazanin" w:hint="cs"/>
          <w:sz w:val="24"/>
          <w:szCs w:val="24"/>
          <w:rtl/>
          <w:lang w:bidi="fa-IR"/>
        </w:rPr>
        <w:t xml:space="preserve">تعداد مراحل لازم جهت همگرایی جداول مسیریابی را برای حالت کلی </w:t>
      </w:r>
      <w:r w:rsidR="006A670C">
        <w:rPr>
          <w:rFonts w:cs="B Nazanin" w:hint="cs"/>
          <w:sz w:val="24"/>
          <w:szCs w:val="24"/>
          <w:rtl/>
          <w:lang w:bidi="fa-IR"/>
        </w:rPr>
        <w:t>استخراج کنید</w:t>
      </w:r>
      <w:r w:rsidR="00CE6654" w:rsidRPr="00CE6654">
        <w:rPr>
          <w:rFonts w:cs="B Nazanin" w:hint="cs"/>
          <w:sz w:val="24"/>
          <w:szCs w:val="24"/>
          <w:rtl/>
          <w:lang w:bidi="fa-IR"/>
        </w:rPr>
        <w:t>.</w:t>
      </w:r>
    </w:p>
    <w:p w14:paraId="5795FD19" w14:textId="4581BCFA" w:rsidR="00465C37" w:rsidRPr="00CE6654" w:rsidRDefault="00465C37" w:rsidP="00465C37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1D30F04C" w14:textId="797F5000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242CF947" w14:textId="6C63D435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1D1518B4" w14:textId="77777777" w:rsidR="00503B7C" w:rsidRDefault="00503B7C" w:rsidP="00DE69D9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5C26D79" w14:textId="01B9E7EA" w:rsidR="006A670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170341F" wp14:editId="777EFF33">
                <wp:simplePos x="0" y="0"/>
                <wp:positionH relativeFrom="margin">
                  <wp:posOffset>17145</wp:posOffset>
                </wp:positionH>
                <wp:positionV relativeFrom="paragraph">
                  <wp:posOffset>239395</wp:posOffset>
                </wp:positionV>
                <wp:extent cx="6475730" cy="7115175"/>
                <wp:effectExtent l="0" t="0" r="20320" b="28575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5730" cy="71151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55E30" w14:textId="43595E0D" w:rsidR="00503B7C" w:rsidRDefault="00503B7C" w:rsidP="00503B7C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پاسخ: </w:t>
                            </w:r>
                          </w:p>
                          <w:p w14:paraId="0ADB474F" w14:textId="556EBFDF" w:rsidR="00503B7C" w:rsidRDefault="00751E7B" w:rsidP="00503B7C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مثال از فرمت جدول</w:t>
                            </w:r>
                          </w:p>
                          <w:p w14:paraId="14C3C021" w14:textId="29141B06" w:rsidR="00751E7B" w:rsidRPr="00863CE3" w:rsidRDefault="00751E7B" w:rsidP="00751E7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5D8428" wp14:editId="098F09D3">
                                  <wp:extent cx="3199536" cy="1424424"/>
                                  <wp:effectExtent l="0" t="0" r="1270" b="4445"/>
                                  <wp:docPr id="449" name="Picture 4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33081" cy="14393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A3BCFC" w14:textId="77777777" w:rsidR="00503B7C" w:rsidRPr="006B3849" w:rsidRDefault="00503B7C" w:rsidP="00503B7C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  <w:p w14:paraId="560862EF" w14:textId="77777777" w:rsidR="00751E7B" w:rsidRDefault="00751E7B" w:rsidP="00751E7B">
                            <w:r>
                              <w:t>2|1| reserved</w:t>
                            </w:r>
                          </w:p>
                          <w:p w14:paraId="143FC531" w14:textId="5095017B" w:rsidR="004D52FF" w:rsidRDefault="004D52FF" w:rsidP="00751E7B">
                            <w:r>
                              <w:t xml:space="preserve">-----------------------    </w:t>
                            </w:r>
                          </w:p>
                          <w:p w14:paraId="1CC5259D" w14:textId="79C3E88E" w:rsidR="00751E7B" w:rsidRDefault="00751E7B" w:rsidP="00751E7B">
                            <w:r>
                              <w:t>IP</w:t>
                            </w:r>
                            <w:r w:rsidR="007565FE">
                              <w:t>V</w:t>
                            </w:r>
                            <w:r>
                              <w:t xml:space="preserve">4 | </w:t>
                            </w:r>
                            <w:r w:rsidR="004D52FF">
                              <w:rPr>
                                <w:lang w:bidi="fa-IR"/>
                              </w:rPr>
                              <w:t>00000000</w:t>
                            </w:r>
                          </w:p>
                          <w:p w14:paraId="40CC3039" w14:textId="5E331219" w:rsidR="00751E7B" w:rsidRDefault="00751E7B" w:rsidP="00751E7B">
                            <w:r>
                              <w:t>B</w:t>
                            </w:r>
                          </w:p>
                          <w:p w14:paraId="684A20D2" w14:textId="0E329F3C" w:rsidR="00751E7B" w:rsidRDefault="00751E7B" w:rsidP="00751E7B">
                            <w:r>
                              <w:t>1</w:t>
                            </w:r>
                          </w:p>
                          <w:p w14:paraId="4713849B" w14:textId="5883C2C0" w:rsidR="00751E7B" w:rsidRDefault="00751E7B" w:rsidP="00751E7B">
                            <w:r>
                              <w:t>-----------------------</w:t>
                            </w:r>
                          </w:p>
                          <w:p w14:paraId="51D32640" w14:textId="10197D08" w:rsidR="00751E7B" w:rsidRDefault="00751E7B" w:rsidP="00751E7B">
                            <w:pPr>
                              <w:rPr>
                                <w:lang w:bidi="fa-IR"/>
                              </w:rPr>
                            </w:pPr>
                            <w:r>
                              <w:t xml:space="preserve">IPV4 | </w:t>
                            </w:r>
                            <w:r w:rsidR="004D52FF">
                              <w:rPr>
                                <w:lang w:bidi="fa-IR"/>
                              </w:rPr>
                              <w:t>00000000</w:t>
                            </w:r>
                          </w:p>
                          <w:p w14:paraId="3CDE5839" w14:textId="1F26D140" w:rsidR="004D52FF" w:rsidRDefault="004D52FF" w:rsidP="00751E7B">
                            <w:r>
                              <w:t>C</w:t>
                            </w:r>
                          </w:p>
                          <w:p w14:paraId="2F3641B1" w14:textId="6EE5A35E" w:rsidR="004D52FF" w:rsidRDefault="004D52FF" w:rsidP="00751E7B">
                            <w:r>
                              <w:t>2</w:t>
                            </w:r>
                          </w:p>
                          <w:p w14:paraId="7AB94D33" w14:textId="27905486" w:rsidR="004D52FF" w:rsidRDefault="004D52FF" w:rsidP="00751E7B">
                            <w:r>
                              <w:t xml:space="preserve">----------------------            </w:t>
                            </w:r>
                          </w:p>
                          <w:p w14:paraId="426CDC9F" w14:textId="77777777" w:rsidR="004D52FF" w:rsidRDefault="004D52FF" w:rsidP="004D52FF">
                            <w:pPr>
                              <w:rPr>
                                <w:lang w:bidi="fa-IR"/>
                              </w:rPr>
                            </w:pPr>
                            <w:r>
                              <w:t xml:space="preserve">IPV4 | </w:t>
                            </w:r>
                            <w:r>
                              <w:rPr>
                                <w:lang w:bidi="fa-IR"/>
                              </w:rPr>
                              <w:t>00000000</w:t>
                            </w:r>
                          </w:p>
                          <w:p w14:paraId="67075C86" w14:textId="636CC0D8" w:rsidR="004D52FF" w:rsidRDefault="004D52FF" w:rsidP="00751E7B">
                            <w:r>
                              <w:t>D</w:t>
                            </w:r>
                          </w:p>
                          <w:p w14:paraId="5E2F01D2" w14:textId="78E75E03" w:rsidR="004D52FF" w:rsidRDefault="004D52FF" w:rsidP="00751E7B">
                            <w:r>
                              <w:t>1</w:t>
                            </w:r>
                          </w:p>
                          <w:p w14:paraId="33176DFE" w14:textId="77777777" w:rsidR="00EA6784" w:rsidRDefault="00EA6784" w:rsidP="00EA6784">
                            <w:r>
                              <w:t xml:space="preserve">----------------------- </w:t>
                            </w:r>
                          </w:p>
                          <w:p w14:paraId="24E365F8" w14:textId="77777777" w:rsidR="00EA6784" w:rsidRDefault="00EA6784" w:rsidP="00EA6784">
                            <w:pPr>
                              <w:rPr>
                                <w:lang w:bidi="fa-IR"/>
                              </w:rPr>
                            </w:pPr>
                            <w:r>
                              <w:t xml:space="preserve">IPV4 | </w:t>
                            </w:r>
                            <w:r>
                              <w:rPr>
                                <w:lang w:bidi="fa-IR"/>
                              </w:rPr>
                              <w:t>00000000</w:t>
                            </w:r>
                          </w:p>
                          <w:p w14:paraId="42CB9384" w14:textId="77777777" w:rsidR="00EA6784" w:rsidRDefault="00EA6784" w:rsidP="00EA6784">
                            <w:r>
                              <w:t>A</w:t>
                            </w:r>
                          </w:p>
                          <w:p w14:paraId="16E7002E" w14:textId="77777777" w:rsidR="00EA6784" w:rsidRDefault="00EA6784" w:rsidP="00EA6784">
                            <w:r>
                              <w:t>2</w:t>
                            </w:r>
                          </w:p>
                          <w:p w14:paraId="0434807C" w14:textId="77777777" w:rsidR="004D52FF" w:rsidRDefault="004D52FF" w:rsidP="00751E7B"/>
                          <w:p w14:paraId="3EF147BB" w14:textId="77777777" w:rsidR="00751E7B" w:rsidRDefault="00751E7B" w:rsidP="00751E7B"/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0341F" id="Rectangle 450" o:spid="_x0000_s1071" style="position:absolute;left:0;text-align:left;margin-left:1.35pt;margin-top:18.85pt;width:509.9pt;height:560.2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" fillcolor="white [3201]" strokecolor="black [3213]" strokeweight="1pt">
                <v:fill opacity="0"/>
                <v:textbox inset=",0">
                  <w:txbxContent>
                    <w:p w14:paraId="4B655E30" w14:textId="43595E0D" w:rsidR="00503B7C" w:rsidRDefault="00503B7C" w:rsidP="00503B7C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پاسخ: </w:t>
                      </w:r>
                    </w:p>
                    <w:p w14:paraId="0ADB474F" w14:textId="556EBFDF" w:rsidR="00503B7C" w:rsidRDefault="00751E7B" w:rsidP="00503B7C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 w:hint="cs"/>
                          <w:sz w:val="24"/>
                          <w:szCs w:val="24"/>
                          <w:rtl/>
                          <w:lang w:bidi="fa-IR"/>
                        </w:rPr>
                        <w:t>مثال از فرمت جدول</w:t>
                      </w:r>
                    </w:p>
                    <w:p w14:paraId="14C3C021" w14:textId="29141B06" w:rsidR="00751E7B" w:rsidRPr="00863CE3" w:rsidRDefault="00751E7B" w:rsidP="00751E7B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5D8428" wp14:editId="098F09D3">
                            <wp:extent cx="3199536" cy="1424424"/>
                            <wp:effectExtent l="0" t="0" r="1270" b="4445"/>
                            <wp:docPr id="449" name="Picture 4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33081" cy="14393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A3BCFC" w14:textId="77777777" w:rsidR="00503B7C" w:rsidRPr="006B3849" w:rsidRDefault="00503B7C" w:rsidP="00503B7C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jc w:val="center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</w:p>
                    <w:p w14:paraId="560862EF" w14:textId="77777777" w:rsidR="00751E7B" w:rsidRDefault="00751E7B" w:rsidP="00751E7B">
                      <w:r>
                        <w:t>2|1| reserved</w:t>
                      </w:r>
                    </w:p>
                    <w:p w14:paraId="143FC531" w14:textId="5095017B" w:rsidR="004D52FF" w:rsidRDefault="004D52FF" w:rsidP="00751E7B">
                      <w:r>
                        <w:t xml:space="preserve">-----------------------    </w:t>
                      </w:r>
                    </w:p>
                    <w:p w14:paraId="1CC5259D" w14:textId="79C3E88E" w:rsidR="00751E7B" w:rsidRDefault="00751E7B" w:rsidP="00751E7B">
                      <w:r>
                        <w:t>IP</w:t>
                      </w:r>
                      <w:r w:rsidR="007565FE">
                        <w:t>V</w:t>
                      </w:r>
                      <w:r>
                        <w:t xml:space="preserve">4 | </w:t>
                      </w:r>
                      <w:r w:rsidR="004D52FF">
                        <w:rPr>
                          <w:lang w:bidi="fa-IR"/>
                        </w:rPr>
                        <w:t>00000000</w:t>
                      </w:r>
                    </w:p>
                    <w:p w14:paraId="40CC3039" w14:textId="5E331219" w:rsidR="00751E7B" w:rsidRDefault="00751E7B" w:rsidP="00751E7B">
                      <w:r>
                        <w:t>B</w:t>
                      </w:r>
                    </w:p>
                    <w:p w14:paraId="684A20D2" w14:textId="0E329F3C" w:rsidR="00751E7B" w:rsidRDefault="00751E7B" w:rsidP="00751E7B">
                      <w:r>
                        <w:t>1</w:t>
                      </w:r>
                    </w:p>
                    <w:p w14:paraId="4713849B" w14:textId="5883C2C0" w:rsidR="00751E7B" w:rsidRDefault="00751E7B" w:rsidP="00751E7B">
                      <w:r>
                        <w:t>-----------------------</w:t>
                      </w:r>
                    </w:p>
                    <w:p w14:paraId="51D32640" w14:textId="10197D08" w:rsidR="00751E7B" w:rsidRDefault="00751E7B" w:rsidP="00751E7B">
                      <w:pPr>
                        <w:rPr>
                          <w:lang w:bidi="fa-IR"/>
                        </w:rPr>
                      </w:pPr>
                      <w:r>
                        <w:t xml:space="preserve">IPV4 | </w:t>
                      </w:r>
                      <w:r w:rsidR="004D52FF">
                        <w:rPr>
                          <w:lang w:bidi="fa-IR"/>
                        </w:rPr>
                        <w:t>00000000</w:t>
                      </w:r>
                    </w:p>
                    <w:p w14:paraId="3CDE5839" w14:textId="1F26D140" w:rsidR="004D52FF" w:rsidRDefault="004D52FF" w:rsidP="00751E7B">
                      <w:r>
                        <w:t>C</w:t>
                      </w:r>
                    </w:p>
                    <w:p w14:paraId="2F3641B1" w14:textId="6EE5A35E" w:rsidR="004D52FF" w:rsidRDefault="004D52FF" w:rsidP="00751E7B">
                      <w:r>
                        <w:t>2</w:t>
                      </w:r>
                    </w:p>
                    <w:p w14:paraId="7AB94D33" w14:textId="27905486" w:rsidR="004D52FF" w:rsidRDefault="004D52FF" w:rsidP="00751E7B">
                      <w:r>
                        <w:t xml:space="preserve">----------------------            </w:t>
                      </w:r>
                    </w:p>
                    <w:p w14:paraId="426CDC9F" w14:textId="77777777" w:rsidR="004D52FF" w:rsidRDefault="004D52FF" w:rsidP="004D52FF">
                      <w:pPr>
                        <w:rPr>
                          <w:lang w:bidi="fa-IR"/>
                        </w:rPr>
                      </w:pPr>
                      <w:r>
                        <w:t xml:space="preserve">IPV4 | </w:t>
                      </w:r>
                      <w:r>
                        <w:rPr>
                          <w:lang w:bidi="fa-IR"/>
                        </w:rPr>
                        <w:t>00000000</w:t>
                      </w:r>
                    </w:p>
                    <w:p w14:paraId="67075C86" w14:textId="636CC0D8" w:rsidR="004D52FF" w:rsidRDefault="004D52FF" w:rsidP="00751E7B">
                      <w:r>
                        <w:t>D</w:t>
                      </w:r>
                    </w:p>
                    <w:p w14:paraId="5E2F01D2" w14:textId="78E75E03" w:rsidR="004D52FF" w:rsidRDefault="004D52FF" w:rsidP="00751E7B">
                      <w:r>
                        <w:t>1</w:t>
                      </w:r>
                    </w:p>
                    <w:p w14:paraId="33176DFE" w14:textId="77777777" w:rsidR="00EA6784" w:rsidRDefault="00EA6784" w:rsidP="00EA6784">
                      <w:r>
                        <w:t xml:space="preserve">----------------------- </w:t>
                      </w:r>
                    </w:p>
                    <w:p w14:paraId="24E365F8" w14:textId="77777777" w:rsidR="00EA6784" w:rsidRDefault="00EA6784" w:rsidP="00EA6784">
                      <w:pPr>
                        <w:rPr>
                          <w:lang w:bidi="fa-IR"/>
                        </w:rPr>
                      </w:pPr>
                      <w:r>
                        <w:t xml:space="preserve">IPV4 | </w:t>
                      </w:r>
                      <w:r>
                        <w:rPr>
                          <w:lang w:bidi="fa-IR"/>
                        </w:rPr>
                        <w:t>00000000</w:t>
                      </w:r>
                    </w:p>
                    <w:p w14:paraId="42CB9384" w14:textId="77777777" w:rsidR="00EA6784" w:rsidRDefault="00EA6784" w:rsidP="00EA6784">
                      <w:r>
                        <w:t>A</w:t>
                      </w:r>
                    </w:p>
                    <w:p w14:paraId="16E7002E" w14:textId="77777777" w:rsidR="00EA6784" w:rsidRDefault="00EA6784" w:rsidP="00EA6784">
                      <w:r>
                        <w:t>2</w:t>
                      </w:r>
                    </w:p>
                    <w:p w14:paraId="0434807C" w14:textId="77777777" w:rsidR="004D52FF" w:rsidRDefault="004D52FF" w:rsidP="00751E7B"/>
                    <w:p w14:paraId="3EF147BB" w14:textId="77777777" w:rsidR="00751E7B" w:rsidRDefault="00751E7B" w:rsidP="00751E7B"/>
                  </w:txbxContent>
                </v:textbox>
                <w10:wrap anchorx="margin"/>
              </v:rect>
            </w:pict>
          </mc:Fallback>
        </mc:AlternateContent>
      </w:r>
      <w:r w:rsidRPr="00503B7C">
        <w:rPr>
          <w:rFonts w:cs="B Nazanin" w:hint="cs"/>
          <w:rtl/>
          <w:lang w:bidi="fa-IR"/>
        </w:rPr>
        <w:t>ن</w:t>
      </w:r>
      <w:r w:rsidRPr="00503B7C">
        <w:rPr>
          <w:rFonts w:cs="B Nazanin"/>
          <w:rtl/>
          <w:lang w:bidi="fa-IR"/>
        </w:rPr>
        <w:t xml:space="preserve">) </w:t>
      </w:r>
      <w:r w:rsidRPr="00503B7C">
        <w:rPr>
          <w:rFonts w:cs="B Nazanin" w:hint="cs"/>
          <w:rtl/>
          <w:lang w:bidi="fa-IR"/>
        </w:rPr>
        <w:t>پس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از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همگرا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شدن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جداول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مسیریابی،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پیام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/>
          <w:lang w:bidi="fa-IR"/>
        </w:rPr>
        <w:t>RIP Response/Update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ارسالی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از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سوی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مسیریاب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/>
          <w:lang w:bidi="fa-IR"/>
        </w:rPr>
        <w:t>E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را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رسم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کنید</w:t>
      </w:r>
      <w:r w:rsidRPr="00503B7C">
        <w:rPr>
          <w:rFonts w:cs="B Nazanin"/>
          <w:rtl/>
          <w:lang w:bidi="fa-IR"/>
        </w:rPr>
        <w:t>.</w:t>
      </w:r>
    </w:p>
    <w:p w14:paraId="184F6353" w14:textId="30ECA670" w:rsidR="00503B7C" w:rsidRDefault="00503B7C" w:rsidP="006A670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3F57337A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3E4CF2E7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4CF28EFC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1DA2EB1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D81F69F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AD0C98D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6A3C989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1217D72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512D9F06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767B57B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19EC082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6DD57E1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E638FCE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6E8B08EA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3EC17EC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59E657E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ED7862A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A7AB771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F6159EA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14FDB30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58D9F034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3A4E071E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C5C9935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4F46F774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5D143797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4517058B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6FC84E15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BD9A71F" w14:textId="77777777" w:rsidR="00646002" w:rsidRPr="006D3084" w:rsidRDefault="00646002" w:rsidP="00646002">
      <w:pPr>
        <w:pStyle w:val="BodyText"/>
        <w:kinsoku w:val="0"/>
        <w:overflowPunct w:val="0"/>
        <w:bidi/>
        <w:spacing w:before="72" w:line="276" w:lineRule="auto"/>
        <w:ind w:left="-288" w:right="568" w:firstLine="0"/>
        <w:jc w:val="both"/>
        <w:rPr>
          <w:rFonts w:cs="B Nazanin"/>
          <w:noProof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</w:rPr>
        <w:t xml:space="preserve">ی) فرض کنید مسیریاب </w:t>
      </w:r>
      <w:r>
        <w:rPr>
          <w:rFonts w:cs="B Nazanin"/>
          <w:noProof/>
          <w:sz w:val="24"/>
          <w:szCs w:val="24"/>
        </w:rPr>
        <w:t>F</w:t>
      </w:r>
      <w:r>
        <w:rPr>
          <w:rFonts w:cs="B Nazanin" w:hint="cs"/>
          <w:noProof/>
          <w:sz w:val="24"/>
          <w:szCs w:val="24"/>
          <w:rtl/>
          <w:lang w:bidi="fa-IR"/>
        </w:rPr>
        <w:t xml:space="preserve"> به تپولوژی شبکه مانند شکل اضافه می</w:t>
      </w:r>
      <w:r>
        <w:rPr>
          <w:rFonts w:cs="B Nazanin"/>
          <w:noProof/>
          <w:sz w:val="24"/>
          <w:szCs w:val="24"/>
          <w:rtl/>
          <w:lang w:bidi="fa-IR"/>
        </w:rPr>
        <w:softHyphen/>
      </w:r>
      <w:r>
        <w:rPr>
          <w:rFonts w:cs="B Nazanin" w:hint="cs"/>
          <w:noProof/>
          <w:sz w:val="24"/>
          <w:szCs w:val="24"/>
          <w:rtl/>
          <w:lang w:bidi="fa-IR"/>
        </w:rPr>
        <w:t>شود و پس از طی مراحل لازم، جداول در شبکه به همگرایی می</w:t>
      </w:r>
      <w:r>
        <w:rPr>
          <w:rFonts w:cs="B Nazanin"/>
          <w:noProof/>
          <w:sz w:val="24"/>
          <w:szCs w:val="24"/>
          <w:rtl/>
          <w:lang w:bidi="fa-IR"/>
        </w:rPr>
        <w:softHyphen/>
      </w:r>
      <w:r>
        <w:rPr>
          <w:rFonts w:cs="B Nazanin" w:hint="cs"/>
          <w:noProof/>
          <w:sz w:val="24"/>
          <w:szCs w:val="24"/>
          <w:rtl/>
          <w:lang w:bidi="fa-IR"/>
        </w:rPr>
        <w:t xml:space="preserve">رسند و جدول مسیریاب </w:t>
      </w:r>
      <w:r>
        <w:rPr>
          <w:rFonts w:cs="B Nazanin"/>
          <w:noProof/>
          <w:sz w:val="24"/>
          <w:szCs w:val="24"/>
          <w:lang w:bidi="fa-IR"/>
        </w:rPr>
        <w:t>C</w:t>
      </w:r>
      <w:r>
        <w:rPr>
          <w:rFonts w:cs="B Nazanin" w:hint="cs"/>
          <w:noProof/>
          <w:sz w:val="24"/>
          <w:szCs w:val="24"/>
          <w:rtl/>
          <w:lang w:bidi="fa-IR"/>
        </w:rPr>
        <w:t xml:space="preserve"> پس از این مرحله به صورت زیر است:</w:t>
      </w:r>
    </w:p>
    <w:p w14:paraId="57ED224F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0" w:firstLine="0"/>
        <w:jc w:val="right"/>
        <w:rPr>
          <w:rFonts w:cs="B Nazanin"/>
          <w:sz w:val="24"/>
          <w:szCs w:val="24"/>
          <w:rtl/>
          <w:lang w:bidi="fa-IR"/>
        </w:rPr>
      </w:pPr>
      <w:r w:rsidRPr="00DB7623">
        <w:rPr>
          <w:rFonts w:cs="B Nazanin"/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65F2AD6F" wp14:editId="29F45E4E">
                <wp:simplePos x="0" y="0"/>
                <wp:positionH relativeFrom="column">
                  <wp:posOffset>3064510</wp:posOffset>
                </wp:positionH>
                <wp:positionV relativeFrom="paragraph">
                  <wp:posOffset>380365</wp:posOffset>
                </wp:positionV>
                <wp:extent cx="238125" cy="228600"/>
                <wp:effectExtent l="0" t="0" r="28575" b="19050"/>
                <wp:wrapSquare wrapText="bothSides"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4D5F8" w14:textId="77777777" w:rsidR="00646002" w:rsidRDefault="00646002" w:rsidP="00646002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2AD6F" id="Text Box 2" o:spid="_x0000_s1072" type="#_x0000_t202" style="position:absolute;margin-left:241.3pt;margin-top:29.95pt;width:18.75pt;height:18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" filled="f" strokecolor="white [3212]">
                <v:textbox>
                  <w:txbxContent>
                    <w:p w14:paraId="5ED4D5F8" w14:textId="77777777" w:rsidR="00646002" w:rsidRDefault="00646002" w:rsidP="00646002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B Nazanin"/>
          <w:b/>
          <w:bCs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ED2AE27" wp14:editId="136FE384">
                <wp:simplePos x="0" y="0"/>
                <wp:positionH relativeFrom="column">
                  <wp:posOffset>3007360</wp:posOffset>
                </wp:positionH>
                <wp:positionV relativeFrom="paragraph">
                  <wp:posOffset>320040</wp:posOffset>
                </wp:positionV>
                <wp:extent cx="342900" cy="355234"/>
                <wp:effectExtent l="0" t="0" r="19050" b="26035"/>
                <wp:wrapNone/>
                <wp:docPr id="471" name="Oval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523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187283BE" id="Oval 471" o:spid="_x0000_s1026" style="position:absolute;margin-left:236.8pt;margin-top:25.2pt;width:27pt;height:27.9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cs="B Nazanin"/>
          <w:b/>
          <w:bCs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77EE28" wp14:editId="01F85F02">
                <wp:simplePos x="0" y="0"/>
                <wp:positionH relativeFrom="column">
                  <wp:posOffset>2464435</wp:posOffset>
                </wp:positionH>
                <wp:positionV relativeFrom="paragraph">
                  <wp:posOffset>485518</wp:posOffset>
                </wp:positionV>
                <wp:extent cx="542925" cy="514"/>
                <wp:effectExtent l="0" t="0" r="0" b="0"/>
                <wp:wrapNone/>
                <wp:docPr id="472" name="Straight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D95D32E" id="Straight Connector 472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05pt,38.25pt" to="236.8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DB7623">
        <w:rPr>
          <w:rFonts w:cs="B Nazanin"/>
          <w:b/>
          <w:bCs/>
          <w:noProof/>
          <w:rtl/>
        </w:rPr>
        <mc:AlternateContent>
          <mc:Choice Requires="wpg">
            <w:drawing>
              <wp:anchor distT="0" distB="0" distL="114300" distR="114300" simplePos="0" relativeHeight="251801600" behindDoc="1" locked="0" layoutInCell="1" allowOverlap="1" wp14:anchorId="30618779" wp14:editId="28970C32">
                <wp:simplePos x="0" y="0"/>
                <wp:positionH relativeFrom="column">
                  <wp:posOffset>227330</wp:posOffset>
                </wp:positionH>
                <wp:positionV relativeFrom="paragraph">
                  <wp:posOffset>218440</wp:posOffset>
                </wp:positionV>
                <wp:extent cx="2225040" cy="1069340"/>
                <wp:effectExtent l="0" t="0" r="22860" b="16510"/>
                <wp:wrapNone/>
                <wp:docPr id="451" name="Group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0" cy="1069340"/>
                          <a:chOff x="0" y="0"/>
                          <a:chExt cx="2822575" cy="1322070"/>
                        </a:xfrm>
                      </wpg:grpSpPr>
                      <wps:wsp>
                        <wps:cNvPr id="452" name="Straight Arrow Connector 452"/>
                        <wps:cNvCnPr>
                          <a:cxnSpLocks noChangeShapeType="1"/>
                        </wps:cNvCnPr>
                        <wps:spPr bwMode="auto">
                          <a:xfrm>
                            <a:off x="1489710" y="533400"/>
                            <a:ext cx="635" cy="461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53" name="Group 45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22575" cy="1322070"/>
                            <a:chOff x="3693" y="3499"/>
                            <a:chExt cx="4445" cy="2082"/>
                          </a:xfrm>
                        </wpg:grpSpPr>
                        <wpg:grpSp>
                          <wpg:cNvPr id="45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3901" y="3667"/>
                              <a:ext cx="4237" cy="1914"/>
                              <a:chOff x="3901" y="4320"/>
                              <a:chExt cx="4237" cy="1914"/>
                            </a:xfrm>
                          </wpg:grpSpPr>
                          <wps:wsp>
                            <wps:cNvPr id="455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1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21818F" w14:textId="77777777" w:rsidR="00646002" w:rsidRPr="00E12E7D" w:rsidRDefault="00646002" w:rsidP="0064600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6" name="AutoShap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1" y="5564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740517" w14:textId="77777777" w:rsidR="00646002" w:rsidRPr="00E12E7D" w:rsidRDefault="00646002" w:rsidP="0064600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7" name="AutoShap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51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F441C2" w14:textId="77777777" w:rsidR="00646002" w:rsidRPr="00E12E7D" w:rsidRDefault="00646002" w:rsidP="0064600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8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76" y="5564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8B99CC" w14:textId="77777777" w:rsidR="00646002" w:rsidRPr="00E12E7D" w:rsidRDefault="00646002" w:rsidP="0064600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9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76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981DB9" w14:textId="77777777" w:rsidR="00646002" w:rsidRPr="00E12E7D" w:rsidRDefault="00646002" w:rsidP="0064600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0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88" y="4672"/>
                                <a:ext cx="1088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63" y="4672"/>
                                <a:ext cx="10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2" name="AutoShape 1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186" y="4990"/>
                                <a:ext cx="17" cy="57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3" name="AutoShape 1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363" y="4990"/>
                                <a:ext cx="1289" cy="78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4" name="AutoShap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88" y="5894"/>
                                <a:ext cx="10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65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6" y="3499"/>
                              <a:ext cx="53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B90A5C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8" y="3499"/>
                              <a:ext cx="53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CF688E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3" y="4337"/>
                              <a:ext cx="37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EAD041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8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56" y="4442"/>
                              <a:ext cx="37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43F7B9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8" y="4320"/>
                              <a:ext cx="327" cy="4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835133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0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75" y="4772"/>
                              <a:ext cx="376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CEBA11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18779" id="Group 451" o:spid="_x0000_s1073" style="position:absolute;margin-left:17.9pt;margin-top:17.2pt;width:175.2pt;height:84.2pt;z-index:-251514880;mso-width-relative:margin;mso-height-relative:margin" coordsize="28225,1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">
                <v:shape id="Straight Arrow Connector 452" o:spid="_x0000_s1074" type="#_x0000_t32" style="position:absolute;left:14897;top:5334;width:6;height:4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"/>
                <v:group id="Group 453" o:spid="_x0000_s1075" style="position:absolute;width:28225;height:13220" coordorigin="3693,3499" coordsize="4445,2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<v:group id="Group 4" o:spid="_x0000_s1076" style="position:absolute;left:3901;top:3667;width:4237;height:1914" coordorigin="3901,4320" coordsize="4237,1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<v:shape id="AutoShape 5" o:spid="_x0000_s1077" type="#_x0000_t120" style="position:absolute;left:3901;top:4320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">
                      <v:textbox>
                        <w:txbxContent>
                          <w:p w14:paraId="2621818F" w14:textId="77777777" w:rsidR="00646002" w:rsidRPr="00E12E7D" w:rsidRDefault="00646002" w:rsidP="0064600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AutoShape 6" o:spid="_x0000_s1078" type="#_x0000_t120" style="position:absolute;left:3901;top:5564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">
                      <v:textbox>
                        <w:txbxContent>
                          <w:p w14:paraId="6E740517" w14:textId="77777777" w:rsidR="00646002" w:rsidRPr="00E12E7D" w:rsidRDefault="00646002" w:rsidP="0064600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AutoShape 7" o:spid="_x0000_s1079" type="#_x0000_t120" style="position:absolute;left:7451;top:4320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">
                      <v:textbox>
                        <w:txbxContent>
                          <w:p w14:paraId="73F441C2" w14:textId="77777777" w:rsidR="00646002" w:rsidRPr="00E12E7D" w:rsidRDefault="00646002" w:rsidP="0064600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AutoShape 8" o:spid="_x0000_s1080" type="#_x0000_t120" style="position:absolute;left:5676;top:5564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">
                      <v:textbox>
                        <w:txbxContent>
                          <w:p w14:paraId="7C8B99CC" w14:textId="77777777" w:rsidR="00646002" w:rsidRPr="00E12E7D" w:rsidRDefault="00646002" w:rsidP="0064600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AutoShape 9" o:spid="_x0000_s1081" type="#_x0000_t120" style="position:absolute;left:5676;top:4320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">
                      <v:textbox>
                        <w:txbxContent>
                          <w:p w14:paraId="12981DB9" w14:textId="77777777" w:rsidR="00646002" w:rsidRPr="00E12E7D" w:rsidRDefault="00646002" w:rsidP="0064600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AutoShape 10" o:spid="_x0000_s1082" type="#_x0000_t32" style="position:absolute;left:4588;top:4672;width:108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"/>
                    <v:shape id="AutoShape 11" o:spid="_x0000_s1083" type="#_x0000_t32" style="position:absolute;left:6363;top:4672;width:10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"/>
                    <v:shape id="AutoShape 12" o:spid="_x0000_s1084" type="#_x0000_t32" style="position:absolute;left:4186;top:4990;width:17;height: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"/>
                    <v:shape id="AutoShape 13" o:spid="_x0000_s1085" type="#_x0000_t32" style="position:absolute;left:6363;top:4990;width:1289;height:7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"/>
                    <v:shape id="AutoShape 14" o:spid="_x0000_s1086" type="#_x0000_t32" style="position:absolute;left:4588;top:5894;width:10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"/>
                  </v:group>
                  <v:shape id="Text Box 15" o:spid="_x0000_s1087" type="#_x0000_t202" style="position:absolute;left:4756;top:3499;width:53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" strokecolor="white [3212]">
                    <v:textbox>
                      <w:txbxContent>
                        <w:p w14:paraId="70B90A5C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6" o:spid="_x0000_s1088" type="#_x0000_t202" style="position:absolute;left:6538;top:3499;width:53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" strokecolor="white [3212]">
                    <v:textbox>
                      <w:txbxContent>
                        <w:p w14:paraId="05CF688E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7" o:spid="_x0000_s1089" type="#_x0000_t202" style="position:absolute;left:3693;top:4337;width:37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" strokecolor="white [3212]">
                    <v:textbox>
                      <w:txbxContent>
                        <w:p w14:paraId="00EAD041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8" o:spid="_x0000_s1090" type="#_x0000_t202" style="position:absolute;left:5556;top:4442;width:37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" strokecolor="white [3212]">
                    <v:textbox>
                      <w:txbxContent>
                        <w:p w14:paraId="4B43F7B9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9" o:spid="_x0000_s1091" type="#_x0000_t202" style="position:absolute;left:6538;top:4320;width:32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" strokecolor="white [3212]">
                    <v:textbox>
                      <w:txbxContent>
                        <w:p w14:paraId="09835133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0" o:spid="_x0000_s1092" type="#_x0000_t202" style="position:absolute;left:4875;top:4772;width:37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" strokecolor="white [3212]">
                    <v:textbox>
                      <w:txbxContent>
                        <w:p w14:paraId="0DCEBA11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F4A0691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144" w:firstLine="0"/>
        <w:jc w:val="right"/>
        <w:rPr>
          <w:rFonts w:cs="B Nazanin"/>
          <w:sz w:val="24"/>
          <w:szCs w:val="24"/>
          <w:lang w:bidi="fa-IR"/>
        </w:rPr>
      </w:pPr>
    </w:p>
    <w:p w14:paraId="15EAC8A9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</w:p>
    <w:p w14:paraId="6B20C905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</w:p>
    <w:p w14:paraId="63CCA58C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center"/>
        <w:rPr>
          <w:rFonts w:cs="B Nazanin"/>
          <w:b/>
          <w:bCs/>
          <w:noProof/>
          <w:sz w:val="28"/>
          <w:szCs w:val="28"/>
          <w:rtl/>
        </w:rPr>
      </w:pPr>
    </w:p>
    <w:tbl>
      <w:tblPr>
        <w:tblStyle w:val="TableGrid"/>
        <w:tblpPr w:leftFromText="180" w:rightFromText="180" w:vertAnchor="page" w:horzAnchor="margin" w:tblpXSpec="center" w:tblpY="6621"/>
        <w:bidiVisual/>
        <w:tblW w:w="0" w:type="auto"/>
        <w:tblLook w:val="04A0" w:firstRow="1" w:lastRow="0" w:firstColumn="1" w:lastColumn="0" w:noHBand="0" w:noVBand="1"/>
      </w:tblPr>
      <w:tblGrid>
        <w:gridCol w:w="1068"/>
        <w:gridCol w:w="1342"/>
        <w:gridCol w:w="729"/>
        <w:gridCol w:w="656"/>
        <w:gridCol w:w="1046"/>
      </w:tblGrid>
      <w:tr w:rsidR="00646002" w:rsidRPr="004C117B" w14:paraId="7CDA57C4" w14:textId="77777777" w:rsidTr="00646002">
        <w:trPr>
          <w:trHeight w:val="278"/>
        </w:trPr>
        <w:tc>
          <w:tcPr>
            <w:tcW w:w="1068" w:type="dxa"/>
            <w:shd w:val="clear" w:color="auto" w:fill="D9D9D9" w:themeFill="background1" w:themeFillShade="D9"/>
          </w:tcPr>
          <w:p w14:paraId="3CF7D8E1" w14:textId="77777777" w:rsidR="00646002" w:rsidRPr="004C117B" w:rsidRDefault="00646002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14:paraId="0B481498" w14:textId="77777777" w:rsidR="00646002" w:rsidRPr="004C117B" w:rsidRDefault="00646002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674AD16D" w14:textId="77777777" w:rsidR="00646002" w:rsidRPr="004C117B" w:rsidRDefault="00646002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3C512401" w14:textId="77777777" w:rsidR="00646002" w:rsidRPr="004C117B" w:rsidRDefault="00646002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0FDF194D" w14:textId="77777777" w:rsidR="00646002" w:rsidRPr="004C117B" w:rsidRDefault="00646002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646002" w:rsidRPr="004C117B" w14:paraId="6343A7F6" w14:textId="77777777" w:rsidTr="00646002">
        <w:trPr>
          <w:trHeight w:val="278"/>
        </w:trPr>
        <w:tc>
          <w:tcPr>
            <w:tcW w:w="1068" w:type="dxa"/>
          </w:tcPr>
          <w:p w14:paraId="5F65EE44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64728E7A" w14:textId="77777777" w:rsidR="00646002" w:rsidRPr="005B58D4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DE2CE1"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19D0CE1E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7A8008AC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1CD99C08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A</w:t>
            </w:r>
          </w:p>
        </w:tc>
      </w:tr>
      <w:tr w:rsidR="00646002" w:rsidRPr="004C117B" w14:paraId="609E2073" w14:textId="77777777" w:rsidTr="00646002">
        <w:trPr>
          <w:trHeight w:val="278"/>
        </w:trPr>
        <w:tc>
          <w:tcPr>
            <w:tcW w:w="1068" w:type="dxa"/>
          </w:tcPr>
          <w:p w14:paraId="358F6607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5949F654" w14:textId="77777777" w:rsidR="00646002" w:rsidRPr="005B58D4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DE2CE1"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057BE1EA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656" w:type="dxa"/>
          </w:tcPr>
          <w:p w14:paraId="7C9688F9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611B6C9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646002" w:rsidRPr="004C117B" w14:paraId="48821780" w14:textId="77777777" w:rsidTr="00646002">
        <w:trPr>
          <w:trHeight w:val="278"/>
        </w:trPr>
        <w:tc>
          <w:tcPr>
            <w:tcW w:w="1068" w:type="dxa"/>
          </w:tcPr>
          <w:p w14:paraId="2D4FB70B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662DDD9C" w14:textId="77777777" w:rsidR="00646002" w:rsidRPr="005B58D4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DE2CE1"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089BA7DB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5</w:t>
            </w:r>
          </w:p>
        </w:tc>
        <w:tc>
          <w:tcPr>
            <w:tcW w:w="656" w:type="dxa"/>
          </w:tcPr>
          <w:p w14:paraId="56832B8A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012A22B5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  <w:tr w:rsidR="00646002" w:rsidRPr="004C117B" w14:paraId="118F6DAD" w14:textId="77777777" w:rsidTr="00646002">
        <w:trPr>
          <w:trHeight w:val="278"/>
        </w:trPr>
        <w:tc>
          <w:tcPr>
            <w:tcW w:w="1068" w:type="dxa"/>
          </w:tcPr>
          <w:p w14:paraId="41CC679C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59AFB65E" w14:textId="77777777" w:rsidR="00646002" w:rsidRPr="005B58D4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DE2CE1"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44F4272A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658F4920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44F54CC8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  <w:tr w:rsidR="00646002" w:rsidRPr="004C117B" w14:paraId="3EB2C0F3" w14:textId="77777777" w:rsidTr="00646002">
        <w:trPr>
          <w:trHeight w:val="278"/>
        </w:trPr>
        <w:tc>
          <w:tcPr>
            <w:tcW w:w="1068" w:type="dxa"/>
          </w:tcPr>
          <w:p w14:paraId="466F313B" w14:textId="77777777" w:rsidR="00646002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32C084CB" w14:textId="77777777" w:rsidR="00646002" w:rsidRPr="00DE2CE1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1EB329DA" w14:textId="77777777" w:rsidR="00646002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656" w:type="dxa"/>
          </w:tcPr>
          <w:p w14:paraId="5A595C52" w14:textId="77777777" w:rsidR="00646002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137A49C" w14:textId="77777777" w:rsidR="00646002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F</w:t>
            </w:r>
          </w:p>
        </w:tc>
      </w:tr>
    </w:tbl>
    <w:p w14:paraId="6AA100AB" w14:textId="77777777" w:rsidR="00646002" w:rsidRPr="00503B7C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center"/>
        <w:rPr>
          <w:rFonts w:cs="B Nazanin"/>
          <w:noProof/>
          <w:sz w:val="24"/>
          <w:szCs w:val="24"/>
          <w:rtl/>
        </w:rPr>
      </w:pPr>
    </w:p>
    <w:p w14:paraId="3DA38A85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</w:p>
    <w:p w14:paraId="4605E775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</w:p>
    <w:p w14:paraId="6B8D56DB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</w:p>
    <w:p w14:paraId="1CDCD4D2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69B73EC2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284A0A38" w14:textId="5EDD4545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حال فرض کنید مسیریاب </w:t>
      </w:r>
      <w:r>
        <w:rPr>
          <w:rFonts w:cs="B Nazanin"/>
          <w:sz w:val="24"/>
          <w:szCs w:val="24"/>
          <w:lang w:bidi="fa-IR"/>
        </w:rPr>
        <w:t>F</w:t>
      </w:r>
      <w:r>
        <w:rPr>
          <w:rFonts w:cs="B Nazanin" w:hint="cs"/>
          <w:sz w:val="24"/>
          <w:szCs w:val="24"/>
          <w:rtl/>
          <w:lang w:bidi="fa-IR"/>
        </w:rPr>
        <w:t xml:space="preserve"> گره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ی ناپایداری در شبکه بوده و لینک اتصال به آن حذف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شود. جدول مسیریاب </w:t>
      </w:r>
      <w:r>
        <w:rPr>
          <w:rFonts w:cs="B Nazanin"/>
          <w:sz w:val="24"/>
          <w:szCs w:val="24"/>
          <w:lang w:bidi="fa-IR"/>
        </w:rPr>
        <w:t>C</w:t>
      </w:r>
      <w:r>
        <w:rPr>
          <w:rFonts w:cs="B Nazanin" w:hint="cs"/>
          <w:sz w:val="24"/>
          <w:szCs w:val="24"/>
          <w:rtl/>
          <w:lang w:bidi="fa-IR"/>
        </w:rPr>
        <w:t xml:space="preserve"> را پس از </w:t>
      </w:r>
      <w:bookmarkStart w:id="0" w:name="_Hlk65910499"/>
      <w:r w:rsidRPr="00DE2CE1">
        <w:rPr>
          <w:rFonts w:cs="B Nazanin"/>
          <w:sz w:val="24"/>
          <w:szCs w:val="24"/>
          <w:rtl/>
          <w:lang w:bidi="fa-IR"/>
        </w:rPr>
        <w:t>۲۰۰</w:t>
      </w:r>
      <w:r>
        <w:rPr>
          <w:rFonts w:cs="B Nazanin" w:hint="cs"/>
          <w:sz w:val="24"/>
          <w:szCs w:val="24"/>
          <w:rtl/>
          <w:lang w:bidi="fa-IR"/>
        </w:rPr>
        <w:t xml:space="preserve"> ثانیه </w:t>
      </w:r>
      <w:bookmarkEnd w:id="0"/>
      <w:r>
        <w:rPr>
          <w:rFonts w:cs="B Nazanin" w:hint="cs"/>
          <w:sz w:val="24"/>
          <w:szCs w:val="24"/>
          <w:rtl/>
          <w:lang w:bidi="fa-IR"/>
        </w:rPr>
        <w:t xml:space="preserve">از این اتفاق، رسم کنید. </w:t>
      </w:r>
    </w:p>
    <w:p w14:paraId="56C327F1" w14:textId="666C616A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17E01D4C" w14:textId="7B302FD4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0BD0B0CC" w14:textId="14C0AD08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5BB9F79" wp14:editId="005635B0">
                <wp:simplePos x="0" y="0"/>
                <wp:positionH relativeFrom="margin">
                  <wp:posOffset>57177</wp:posOffset>
                </wp:positionH>
                <wp:positionV relativeFrom="paragraph">
                  <wp:posOffset>19735</wp:posOffset>
                </wp:positionV>
                <wp:extent cx="6494145" cy="2113808"/>
                <wp:effectExtent l="0" t="0" r="20955" b="20320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145" cy="21138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4DBEB" w14:textId="77777777" w:rsidR="00646002" w:rsidRPr="00A544F8" w:rsidRDefault="00646002" w:rsidP="0064600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135939F" w14:textId="77777777" w:rsidR="00646002" w:rsidRDefault="00646002" w:rsidP="0064600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Ind w:w="25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68"/>
                              <w:gridCol w:w="1342"/>
                              <w:gridCol w:w="729"/>
                              <w:gridCol w:w="656"/>
                              <w:gridCol w:w="1046"/>
                            </w:tblGrid>
                            <w:tr w:rsidR="00646002" w:rsidRPr="004C117B" w14:paraId="2F1E4509" w14:textId="77777777" w:rsidTr="00646002">
                              <w:trPr>
                                <w:trHeight w:val="278"/>
                              </w:trPr>
                              <w:tc>
                                <w:tcPr>
                                  <w:tcW w:w="1068" w:type="dxa"/>
                                  <w:shd w:val="clear" w:color="auto" w:fill="D9D9D9" w:themeFill="background1" w:themeFillShade="D9"/>
                                </w:tcPr>
                                <w:p w14:paraId="7E7FB60D" w14:textId="77777777" w:rsidR="00646002" w:rsidRPr="004C117B" w:rsidRDefault="00646002" w:rsidP="00646002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C117B"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Garbage collection timer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  <w:shd w:val="clear" w:color="auto" w:fill="D9D9D9" w:themeFill="background1" w:themeFillShade="D9"/>
                                </w:tcPr>
                                <w:p w14:paraId="04780BFC" w14:textId="77777777" w:rsidR="00646002" w:rsidRPr="004C117B" w:rsidRDefault="00646002" w:rsidP="00646002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C117B"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Expiration timer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shd w:val="clear" w:color="auto" w:fill="D9D9D9" w:themeFill="background1" w:themeFillShade="D9"/>
                                </w:tcPr>
                                <w:p w14:paraId="0C706E62" w14:textId="77777777" w:rsidR="00646002" w:rsidRPr="004C117B" w:rsidRDefault="00646002" w:rsidP="00646002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4C117B"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Metric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  <w:shd w:val="clear" w:color="auto" w:fill="D9D9D9" w:themeFill="background1" w:themeFillShade="D9"/>
                                </w:tcPr>
                                <w:p w14:paraId="5047630B" w14:textId="77777777" w:rsidR="00646002" w:rsidRPr="004C117B" w:rsidRDefault="00646002" w:rsidP="00646002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C117B"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shd w:val="clear" w:color="auto" w:fill="D9D9D9" w:themeFill="background1" w:themeFillShade="D9"/>
                                </w:tcPr>
                                <w:p w14:paraId="5DAF74BC" w14:textId="77777777" w:rsidR="00646002" w:rsidRPr="004C117B" w:rsidRDefault="00646002" w:rsidP="00646002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4C117B"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Destination network</w:t>
                                  </w:r>
                                </w:p>
                              </w:tc>
                            </w:tr>
                            <w:tr w:rsidR="00957607" w:rsidRPr="004C117B" w14:paraId="2A4A0D1E" w14:textId="77777777" w:rsidTr="00646002">
                              <w:trPr>
                                <w:trHeight w:val="278"/>
                              </w:trPr>
                              <w:tc>
                                <w:tcPr>
                                  <w:tcW w:w="1068" w:type="dxa"/>
                                </w:tcPr>
                                <w:p w14:paraId="374B43F6" w14:textId="1A2CD06E" w:rsidR="00957607" w:rsidRPr="00957607" w:rsidRDefault="00957607" w:rsidP="0095760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95760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14:paraId="5D7AF81A" w14:textId="4444D744" w:rsidR="00957607" w:rsidRPr="00957607" w:rsidRDefault="00957607" w:rsidP="0095760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95760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518CDF13" w14:textId="2003143C" w:rsidR="00957607" w:rsidRPr="00957607" w:rsidRDefault="00957607" w:rsidP="0095760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95760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456CFBE" w14:textId="312C150B" w:rsidR="00957607" w:rsidRPr="00957607" w:rsidRDefault="00957607" w:rsidP="0095760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95760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16C7ED2" w14:textId="03301945" w:rsidR="00957607" w:rsidRPr="00957607" w:rsidRDefault="00957607" w:rsidP="0095760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95760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957607" w:rsidRPr="004C117B" w14:paraId="2F7D7D2B" w14:textId="77777777" w:rsidTr="00646002">
                              <w:trPr>
                                <w:trHeight w:val="278"/>
                              </w:trPr>
                              <w:tc>
                                <w:tcPr>
                                  <w:tcW w:w="1068" w:type="dxa"/>
                                </w:tcPr>
                                <w:p w14:paraId="75E5EEAB" w14:textId="67463079" w:rsidR="00957607" w:rsidRPr="00957607" w:rsidRDefault="00957607" w:rsidP="0095760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95760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14:paraId="11020DDC" w14:textId="0ABE8BF2" w:rsidR="00957607" w:rsidRPr="00957607" w:rsidRDefault="00957607" w:rsidP="0095760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95760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16DA6E97" w14:textId="4B0B824E" w:rsidR="00957607" w:rsidRPr="00957607" w:rsidRDefault="00957607" w:rsidP="0095760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95760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54D15D23" w14:textId="1392B771" w:rsidR="00957607" w:rsidRPr="00957607" w:rsidRDefault="00957607" w:rsidP="0095760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95760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EEEF016" w14:textId="7E941A00" w:rsidR="00957607" w:rsidRPr="00957607" w:rsidRDefault="00957607" w:rsidP="0095760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95760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957607" w:rsidRPr="004C117B" w14:paraId="6A5667B0" w14:textId="77777777" w:rsidTr="00646002">
                              <w:trPr>
                                <w:trHeight w:val="278"/>
                              </w:trPr>
                              <w:tc>
                                <w:tcPr>
                                  <w:tcW w:w="1068" w:type="dxa"/>
                                </w:tcPr>
                                <w:p w14:paraId="7C37BA27" w14:textId="12B67BCC" w:rsidR="00957607" w:rsidRPr="00957607" w:rsidRDefault="00957607" w:rsidP="0095760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95760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14:paraId="00ED5AB7" w14:textId="7DB7F615" w:rsidR="00957607" w:rsidRPr="00957607" w:rsidRDefault="00957607" w:rsidP="0095760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95760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2CBDCB5D" w14:textId="15686D95" w:rsidR="00957607" w:rsidRPr="00957607" w:rsidRDefault="00957607" w:rsidP="0095760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95760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082F8110" w14:textId="62409A9C" w:rsidR="00957607" w:rsidRPr="00957607" w:rsidRDefault="00957607" w:rsidP="0095760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95760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176EC5D" w14:textId="63783653" w:rsidR="00957607" w:rsidRPr="00957607" w:rsidRDefault="00957607" w:rsidP="0095760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95760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957607" w:rsidRPr="004C117B" w14:paraId="25AD0CBE" w14:textId="77777777" w:rsidTr="00646002">
                              <w:trPr>
                                <w:trHeight w:val="278"/>
                              </w:trPr>
                              <w:tc>
                                <w:tcPr>
                                  <w:tcW w:w="1068" w:type="dxa"/>
                                </w:tcPr>
                                <w:p w14:paraId="0FD4C077" w14:textId="15C8FE53" w:rsidR="00957607" w:rsidRPr="00957607" w:rsidRDefault="00957607" w:rsidP="0095760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95760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14:paraId="6FE85837" w14:textId="5AD16668" w:rsidR="00957607" w:rsidRPr="00957607" w:rsidRDefault="00957607" w:rsidP="0095760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95760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3F8D1EA8" w14:textId="2E527CB9" w:rsidR="00957607" w:rsidRPr="00957607" w:rsidRDefault="00957607" w:rsidP="0095760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95760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3DDE36E" w14:textId="2D878FFD" w:rsidR="00957607" w:rsidRPr="00957607" w:rsidRDefault="00957607" w:rsidP="0095760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95760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26AC8FB" w14:textId="44AB9B07" w:rsidR="00957607" w:rsidRPr="00957607" w:rsidRDefault="00957607" w:rsidP="0095760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95760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957607" w:rsidRPr="004C117B" w14:paraId="1C931A59" w14:textId="77777777" w:rsidTr="00646002">
                              <w:trPr>
                                <w:trHeight w:val="278"/>
                              </w:trPr>
                              <w:tc>
                                <w:tcPr>
                                  <w:tcW w:w="1068" w:type="dxa"/>
                                </w:tcPr>
                                <w:p w14:paraId="7ACE9A67" w14:textId="05745CE1" w:rsidR="00957607" w:rsidRPr="00957607" w:rsidRDefault="004E0031" w:rsidP="0095760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14:paraId="63066943" w14:textId="3E0DBE14" w:rsidR="00957607" w:rsidRPr="00957607" w:rsidRDefault="00957607" w:rsidP="0095760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95760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08011552" w14:textId="3041E254" w:rsidR="00957607" w:rsidRPr="00957607" w:rsidRDefault="00957607" w:rsidP="0095760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95760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C9BA66F" w14:textId="6A947AEB" w:rsidR="00957607" w:rsidRPr="00957607" w:rsidRDefault="00957607" w:rsidP="0095760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95760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A4CBA47" w14:textId="5D3C715F" w:rsidR="00957607" w:rsidRPr="00957607" w:rsidRDefault="00957607" w:rsidP="0095760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95760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F</w:t>
                                  </w:r>
                                </w:p>
                              </w:tc>
                            </w:tr>
                          </w:tbl>
                          <w:p w14:paraId="2F6D1F04" w14:textId="77777777" w:rsidR="00646002" w:rsidRDefault="00646002" w:rsidP="0064600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84BB7CB" w14:textId="77777777" w:rsidR="00646002" w:rsidRDefault="00646002" w:rsidP="0064600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BD6AA54" w14:textId="77777777" w:rsidR="00646002" w:rsidRDefault="00646002" w:rsidP="0064600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5515293" w14:textId="77777777" w:rsidR="00646002" w:rsidRDefault="00646002" w:rsidP="006460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B9F79" id="Rectangle 474" o:spid="_x0000_s1093" style="position:absolute;left:0;text-align:left;margin-left:4.5pt;margin-top:1.55pt;width:511.35pt;height:166.4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" fillcolor="white [3201]" strokecolor="black [3213]" strokeweight="1pt">
                <v:textbox inset=",0">
                  <w:txbxContent>
                    <w:p w14:paraId="4EC4DBEB" w14:textId="77777777" w:rsidR="00646002" w:rsidRPr="00A544F8" w:rsidRDefault="00646002" w:rsidP="00646002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Pr="00A544F8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7135939F" w14:textId="77777777" w:rsidR="00646002" w:rsidRDefault="00646002" w:rsidP="00646002">
                      <w:pPr>
                        <w:jc w:val="center"/>
                        <w:rPr>
                          <w:rtl/>
                        </w:rPr>
                      </w:pPr>
                    </w:p>
                    <w:tbl>
                      <w:tblPr>
                        <w:tblStyle w:val="TableGrid"/>
                        <w:bidiVisual/>
                        <w:tblW w:w="0" w:type="auto"/>
                        <w:tblInd w:w="2542" w:type="dxa"/>
                        <w:tblLook w:val="04A0" w:firstRow="1" w:lastRow="0" w:firstColumn="1" w:lastColumn="0" w:noHBand="0" w:noVBand="1"/>
                      </w:tblPr>
                      <w:tblGrid>
                        <w:gridCol w:w="1068"/>
                        <w:gridCol w:w="1342"/>
                        <w:gridCol w:w="729"/>
                        <w:gridCol w:w="656"/>
                        <w:gridCol w:w="1046"/>
                      </w:tblGrid>
                      <w:tr w:rsidR="00646002" w:rsidRPr="004C117B" w14:paraId="2F1E4509" w14:textId="77777777" w:rsidTr="00646002">
                        <w:trPr>
                          <w:trHeight w:val="278"/>
                        </w:trPr>
                        <w:tc>
                          <w:tcPr>
                            <w:tcW w:w="1068" w:type="dxa"/>
                            <w:shd w:val="clear" w:color="auto" w:fill="D9D9D9" w:themeFill="background1" w:themeFillShade="D9"/>
                          </w:tcPr>
                          <w:p w14:paraId="7E7FB60D" w14:textId="77777777" w:rsidR="00646002" w:rsidRPr="004C117B" w:rsidRDefault="00646002" w:rsidP="00646002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C117B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Garbage collection timer</w:t>
                            </w:r>
                          </w:p>
                        </w:tc>
                        <w:tc>
                          <w:tcPr>
                            <w:tcW w:w="1342" w:type="dxa"/>
                            <w:shd w:val="clear" w:color="auto" w:fill="D9D9D9" w:themeFill="background1" w:themeFillShade="D9"/>
                          </w:tcPr>
                          <w:p w14:paraId="04780BFC" w14:textId="77777777" w:rsidR="00646002" w:rsidRPr="004C117B" w:rsidRDefault="00646002" w:rsidP="00646002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C117B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Expiration timer</w:t>
                            </w:r>
                          </w:p>
                        </w:tc>
                        <w:tc>
                          <w:tcPr>
                            <w:tcW w:w="729" w:type="dxa"/>
                            <w:shd w:val="clear" w:color="auto" w:fill="D9D9D9" w:themeFill="background1" w:themeFillShade="D9"/>
                          </w:tcPr>
                          <w:p w14:paraId="0C706E62" w14:textId="77777777" w:rsidR="00646002" w:rsidRPr="004C117B" w:rsidRDefault="00646002" w:rsidP="00646002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4C117B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Metric</w:t>
                            </w:r>
                          </w:p>
                        </w:tc>
                        <w:tc>
                          <w:tcPr>
                            <w:tcW w:w="656" w:type="dxa"/>
                            <w:shd w:val="clear" w:color="auto" w:fill="D9D9D9" w:themeFill="background1" w:themeFillShade="D9"/>
                          </w:tcPr>
                          <w:p w14:paraId="5047630B" w14:textId="77777777" w:rsidR="00646002" w:rsidRPr="004C117B" w:rsidRDefault="00646002" w:rsidP="00646002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C117B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1046" w:type="dxa"/>
                            <w:shd w:val="clear" w:color="auto" w:fill="D9D9D9" w:themeFill="background1" w:themeFillShade="D9"/>
                          </w:tcPr>
                          <w:p w14:paraId="5DAF74BC" w14:textId="77777777" w:rsidR="00646002" w:rsidRPr="004C117B" w:rsidRDefault="00646002" w:rsidP="00646002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4C117B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Destination network</w:t>
                            </w:r>
                          </w:p>
                        </w:tc>
                      </w:tr>
                      <w:tr w:rsidR="00957607" w:rsidRPr="004C117B" w14:paraId="2A4A0D1E" w14:textId="77777777" w:rsidTr="00646002">
                        <w:trPr>
                          <w:trHeight w:val="278"/>
                        </w:trPr>
                        <w:tc>
                          <w:tcPr>
                            <w:tcW w:w="1068" w:type="dxa"/>
                          </w:tcPr>
                          <w:p w14:paraId="374B43F6" w14:textId="1A2CD06E" w:rsidR="00957607" w:rsidRPr="00957607" w:rsidRDefault="00957607" w:rsidP="0095760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95760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42" w:type="dxa"/>
                          </w:tcPr>
                          <w:p w14:paraId="5D7AF81A" w14:textId="4444D744" w:rsidR="00957607" w:rsidRPr="00957607" w:rsidRDefault="00957607" w:rsidP="0095760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95760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518CDF13" w14:textId="2003143C" w:rsidR="00957607" w:rsidRPr="00957607" w:rsidRDefault="00957607" w:rsidP="0095760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95760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2456CFBE" w14:textId="312C150B" w:rsidR="00957607" w:rsidRPr="00957607" w:rsidRDefault="00957607" w:rsidP="0095760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95760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316C7ED2" w14:textId="03301945" w:rsidR="00957607" w:rsidRPr="00957607" w:rsidRDefault="00957607" w:rsidP="0095760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95760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A</w:t>
                            </w:r>
                          </w:p>
                        </w:tc>
                      </w:tr>
                      <w:tr w:rsidR="00957607" w:rsidRPr="004C117B" w14:paraId="2F7D7D2B" w14:textId="77777777" w:rsidTr="00646002">
                        <w:trPr>
                          <w:trHeight w:val="278"/>
                        </w:trPr>
                        <w:tc>
                          <w:tcPr>
                            <w:tcW w:w="1068" w:type="dxa"/>
                          </w:tcPr>
                          <w:p w14:paraId="75E5EEAB" w14:textId="67463079" w:rsidR="00957607" w:rsidRPr="00957607" w:rsidRDefault="00957607" w:rsidP="0095760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95760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42" w:type="dxa"/>
                          </w:tcPr>
                          <w:p w14:paraId="11020DDC" w14:textId="0ABE8BF2" w:rsidR="00957607" w:rsidRPr="00957607" w:rsidRDefault="00957607" w:rsidP="0095760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95760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16DA6E97" w14:textId="4B0B824E" w:rsidR="00957607" w:rsidRPr="00957607" w:rsidRDefault="00957607" w:rsidP="0095760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95760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54D15D23" w14:textId="1392B771" w:rsidR="00957607" w:rsidRPr="00957607" w:rsidRDefault="00957607" w:rsidP="0095760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95760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7EEEF016" w14:textId="7E941A00" w:rsidR="00957607" w:rsidRPr="00957607" w:rsidRDefault="00957607" w:rsidP="0095760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95760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B</w:t>
                            </w:r>
                          </w:p>
                        </w:tc>
                      </w:tr>
                      <w:tr w:rsidR="00957607" w:rsidRPr="004C117B" w14:paraId="6A5667B0" w14:textId="77777777" w:rsidTr="00646002">
                        <w:trPr>
                          <w:trHeight w:val="278"/>
                        </w:trPr>
                        <w:tc>
                          <w:tcPr>
                            <w:tcW w:w="1068" w:type="dxa"/>
                          </w:tcPr>
                          <w:p w14:paraId="7C37BA27" w14:textId="12B67BCC" w:rsidR="00957607" w:rsidRPr="00957607" w:rsidRDefault="00957607" w:rsidP="0095760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95760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42" w:type="dxa"/>
                          </w:tcPr>
                          <w:p w14:paraId="00ED5AB7" w14:textId="7DB7F615" w:rsidR="00957607" w:rsidRPr="00957607" w:rsidRDefault="00957607" w:rsidP="0095760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95760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2CBDCB5D" w14:textId="15686D95" w:rsidR="00957607" w:rsidRPr="00957607" w:rsidRDefault="00957607" w:rsidP="0095760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95760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082F8110" w14:textId="62409A9C" w:rsidR="00957607" w:rsidRPr="00957607" w:rsidRDefault="00957607" w:rsidP="0095760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95760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2176EC5D" w14:textId="63783653" w:rsidR="00957607" w:rsidRPr="00957607" w:rsidRDefault="00957607" w:rsidP="0095760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95760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D</w:t>
                            </w:r>
                          </w:p>
                        </w:tc>
                      </w:tr>
                      <w:tr w:rsidR="00957607" w:rsidRPr="004C117B" w14:paraId="25AD0CBE" w14:textId="77777777" w:rsidTr="00646002">
                        <w:trPr>
                          <w:trHeight w:val="278"/>
                        </w:trPr>
                        <w:tc>
                          <w:tcPr>
                            <w:tcW w:w="1068" w:type="dxa"/>
                          </w:tcPr>
                          <w:p w14:paraId="0FD4C077" w14:textId="15C8FE53" w:rsidR="00957607" w:rsidRPr="00957607" w:rsidRDefault="00957607" w:rsidP="0095760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95760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42" w:type="dxa"/>
                          </w:tcPr>
                          <w:p w14:paraId="6FE85837" w14:textId="5AD16668" w:rsidR="00957607" w:rsidRPr="00957607" w:rsidRDefault="00957607" w:rsidP="0095760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95760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3F8D1EA8" w14:textId="2E527CB9" w:rsidR="00957607" w:rsidRPr="00957607" w:rsidRDefault="00957607" w:rsidP="0095760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95760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23DDE36E" w14:textId="2D878FFD" w:rsidR="00957607" w:rsidRPr="00957607" w:rsidRDefault="00957607" w:rsidP="0095760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95760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26AC8FB" w14:textId="44AB9B07" w:rsidR="00957607" w:rsidRPr="00957607" w:rsidRDefault="00957607" w:rsidP="0095760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95760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E</w:t>
                            </w:r>
                          </w:p>
                        </w:tc>
                      </w:tr>
                      <w:tr w:rsidR="00957607" w:rsidRPr="004C117B" w14:paraId="1C931A59" w14:textId="77777777" w:rsidTr="00646002">
                        <w:trPr>
                          <w:trHeight w:val="278"/>
                        </w:trPr>
                        <w:tc>
                          <w:tcPr>
                            <w:tcW w:w="1068" w:type="dxa"/>
                          </w:tcPr>
                          <w:p w14:paraId="7ACE9A67" w14:textId="05745CE1" w:rsidR="00957607" w:rsidRPr="00957607" w:rsidRDefault="004E0031" w:rsidP="0095760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42" w:type="dxa"/>
                          </w:tcPr>
                          <w:p w14:paraId="63066943" w14:textId="3E0DBE14" w:rsidR="00957607" w:rsidRPr="00957607" w:rsidRDefault="00957607" w:rsidP="0095760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95760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08011552" w14:textId="3041E254" w:rsidR="00957607" w:rsidRPr="00957607" w:rsidRDefault="00957607" w:rsidP="0095760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95760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2C9BA66F" w14:textId="6A947AEB" w:rsidR="00957607" w:rsidRPr="00957607" w:rsidRDefault="00957607" w:rsidP="0095760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95760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6A4CBA47" w14:textId="5D3C715F" w:rsidR="00957607" w:rsidRPr="00957607" w:rsidRDefault="00957607" w:rsidP="0095760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95760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F</w:t>
                            </w:r>
                          </w:p>
                        </w:tc>
                      </w:tr>
                    </w:tbl>
                    <w:p w14:paraId="2F6D1F04" w14:textId="77777777" w:rsidR="00646002" w:rsidRDefault="00646002" w:rsidP="00646002">
                      <w:pPr>
                        <w:jc w:val="center"/>
                        <w:rPr>
                          <w:rtl/>
                        </w:rPr>
                      </w:pPr>
                    </w:p>
                    <w:p w14:paraId="084BB7CB" w14:textId="77777777" w:rsidR="00646002" w:rsidRDefault="00646002" w:rsidP="00646002">
                      <w:pPr>
                        <w:jc w:val="center"/>
                        <w:rPr>
                          <w:rtl/>
                        </w:rPr>
                      </w:pPr>
                    </w:p>
                    <w:p w14:paraId="5BD6AA54" w14:textId="77777777" w:rsidR="00646002" w:rsidRDefault="00646002" w:rsidP="00646002">
                      <w:pPr>
                        <w:jc w:val="center"/>
                        <w:rPr>
                          <w:rtl/>
                        </w:rPr>
                      </w:pPr>
                    </w:p>
                    <w:p w14:paraId="55515293" w14:textId="77777777" w:rsidR="00646002" w:rsidRDefault="00646002" w:rsidP="0064600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1B40D3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1092B9C5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67ED693F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19EB75F3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79189981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3FC5ECD7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3D04CC34" w14:textId="77777777" w:rsidR="00CB43C6" w:rsidRDefault="00CB43C6" w:rsidP="00CB43C6">
      <w:pPr>
        <w:bidi/>
        <w:jc w:val="both"/>
        <w:rPr>
          <w:rFonts w:cs="B Nazanin"/>
          <w:rtl/>
          <w:lang w:bidi="fa-IR"/>
        </w:rPr>
      </w:pPr>
    </w:p>
    <w:p w14:paraId="2678191A" w14:textId="77777777" w:rsidR="00CB43C6" w:rsidRDefault="00CB43C6" w:rsidP="00CB43C6">
      <w:pPr>
        <w:bidi/>
        <w:jc w:val="both"/>
        <w:rPr>
          <w:rFonts w:cs="B Nazanin"/>
          <w:rtl/>
          <w:lang w:bidi="fa-IR"/>
        </w:rPr>
      </w:pPr>
    </w:p>
    <w:p w14:paraId="7133D29B" w14:textId="77777777" w:rsidR="00CB43C6" w:rsidRDefault="00CB43C6" w:rsidP="00CB43C6">
      <w:pPr>
        <w:bidi/>
        <w:jc w:val="both"/>
        <w:rPr>
          <w:rFonts w:cs="B Nazanin"/>
          <w:rtl/>
          <w:lang w:bidi="fa-IR"/>
        </w:rPr>
      </w:pPr>
    </w:p>
    <w:p w14:paraId="259A55A3" w14:textId="77777777" w:rsidR="00CB43C6" w:rsidRDefault="00CB43C6" w:rsidP="00CB43C6">
      <w:pPr>
        <w:bidi/>
        <w:jc w:val="both"/>
        <w:rPr>
          <w:rFonts w:cs="B Nazanin"/>
          <w:rtl/>
          <w:lang w:bidi="fa-IR"/>
        </w:rPr>
      </w:pPr>
    </w:p>
    <w:p w14:paraId="73590160" w14:textId="6C2369AF" w:rsidR="000D3EE4" w:rsidRPr="00CB43C6" w:rsidRDefault="00461882" w:rsidP="00CB43C6">
      <w:pPr>
        <w:bidi/>
        <w:jc w:val="both"/>
        <w:rPr>
          <w:rFonts w:cs="B Nazanin"/>
          <w:rtl/>
          <w:lang w:bidi="fa-IR"/>
        </w:rPr>
      </w:pPr>
      <w:r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ز) حال فرض کنید، </w:t>
      </w:r>
      <w:r w:rsidR="001A2C37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پس از همگرایی شبکه </w:t>
      </w:r>
      <w:r w:rsidR="00661D5B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تا مدت‌ها </w:t>
      </w:r>
      <w:r w:rsidR="001A2C37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>هیچ تغییری در توپولوژی و معیار کیفیت سرویس لینک‌ها اتفاق نیفتد</w:t>
      </w:r>
      <w:r w:rsidR="00661D5B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>.</w:t>
      </w:r>
      <w:r w:rsidR="001A2C37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تا اینکه </w:t>
      </w:r>
      <w:r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بعد از گذشت </w:t>
      </w:r>
      <w:r w:rsidR="000D7B0E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>205</w:t>
      </w:r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</w:t>
      </w:r>
      <w:r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ثانیه از شکستن </w:t>
      </w:r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لینک بین مسیریاب‌های </w:t>
      </w:r>
      <w:r w:rsidR="00651BDA" w:rsidRPr="00CB43C6">
        <w:rPr>
          <w:rFonts w:ascii="Times New Roman" w:eastAsiaTheme="minorEastAsia" w:hAnsi="Times New Roman" w:cs="B Nazanin"/>
          <w:sz w:val="24"/>
          <w:szCs w:val="24"/>
          <w:lang w:bidi="fa-IR"/>
        </w:rPr>
        <w:t>B</w:t>
      </w:r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و </w:t>
      </w:r>
      <w:r w:rsidR="00651BDA" w:rsidRPr="00CB43C6">
        <w:rPr>
          <w:rFonts w:ascii="Times New Roman" w:eastAsiaTheme="minorEastAsia" w:hAnsi="Times New Roman" w:cs="B Nazanin"/>
          <w:sz w:val="24"/>
          <w:szCs w:val="24"/>
          <w:lang w:bidi="fa-IR"/>
        </w:rPr>
        <w:t>E</w:t>
      </w:r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، مسیریاب </w:t>
      </w:r>
      <w:r w:rsidR="000D7B0E" w:rsidRPr="00CB43C6">
        <w:rPr>
          <w:rFonts w:ascii="Times New Roman" w:eastAsiaTheme="minorEastAsia" w:hAnsi="Times New Roman" w:cs="B Nazanin"/>
          <w:sz w:val="24"/>
          <w:szCs w:val="24"/>
          <w:lang w:bidi="fa-IR"/>
        </w:rPr>
        <w:t>B</w:t>
      </w:r>
      <w:r w:rsidR="000D7B0E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</w:t>
      </w:r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>جدول بردار-فاصله زیر</w:t>
      </w:r>
      <w:r w:rsidR="000D7B0E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را</w:t>
      </w:r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از مسیر</w:t>
      </w:r>
      <w:r w:rsidR="000D7B0E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</w:t>
      </w:r>
      <w:r w:rsidR="000D7B0E" w:rsidRPr="00CB43C6">
        <w:rPr>
          <w:rFonts w:ascii="Times New Roman" w:eastAsiaTheme="minorEastAsia" w:hAnsi="Times New Roman" w:cs="B Nazanin"/>
          <w:sz w:val="24"/>
          <w:szCs w:val="24"/>
          <w:lang w:bidi="fa-IR"/>
        </w:rPr>
        <w:t>C</w:t>
      </w:r>
      <w:r w:rsidR="000D7B0E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دریافت می‌کند</w:t>
      </w:r>
      <w:r w:rsidR="000D7B0E" w:rsidRPr="00CB43C6">
        <w:rPr>
          <w:rFonts w:cs="B Nazanin" w:hint="cs"/>
          <w:rtl/>
          <w:lang w:bidi="fa-IR"/>
        </w:rPr>
        <w:t>.</w:t>
      </w:r>
    </w:p>
    <w:p w14:paraId="255BA3AA" w14:textId="77777777" w:rsidR="00461882" w:rsidRDefault="00461882" w:rsidP="00461882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tbl>
      <w:tblPr>
        <w:tblStyle w:val="TableGrid"/>
        <w:tblpPr w:leftFromText="180" w:rightFromText="180" w:vertAnchor="page" w:horzAnchor="margin" w:tblpXSpec="center" w:tblpY="4371"/>
        <w:bidiVisual/>
        <w:tblW w:w="0" w:type="auto"/>
        <w:tblLook w:val="04A0" w:firstRow="1" w:lastRow="0" w:firstColumn="1" w:lastColumn="0" w:noHBand="0" w:noVBand="1"/>
      </w:tblPr>
      <w:tblGrid>
        <w:gridCol w:w="2932"/>
        <w:gridCol w:w="2580"/>
      </w:tblGrid>
      <w:tr w:rsidR="00CB43C6" w14:paraId="055FB9E6" w14:textId="77777777" w:rsidTr="00CB43C6">
        <w:trPr>
          <w:trHeight w:val="395"/>
        </w:trPr>
        <w:tc>
          <w:tcPr>
            <w:tcW w:w="2932" w:type="dxa"/>
            <w:shd w:val="clear" w:color="auto" w:fill="D9D9D9" w:themeFill="background1" w:themeFillShade="D9"/>
          </w:tcPr>
          <w:p w14:paraId="682DCC96" w14:textId="77777777" w:rsidR="00CB43C6" w:rsidRPr="00BB061C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2580" w:type="dxa"/>
            <w:shd w:val="clear" w:color="auto" w:fill="D9D9D9" w:themeFill="background1" w:themeFillShade="D9"/>
          </w:tcPr>
          <w:p w14:paraId="400E7307" w14:textId="77777777" w:rsidR="00CB43C6" w:rsidRPr="00BB061C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CB43C6" w14:paraId="570E8060" w14:textId="77777777" w:rsidTr="00CB43C6">
        <w:trPr>
          <w:trHeight w:val="395"/>
        </w:trPr>
        <w:tc>
          <w:tcPr>
            <w:tcW w:w="2932" w:type="dxa"/>
          </w:tcPr>
          <w:p w14:paraId="446B64AD" w14:textId="77777777" w:rsidR="00CB43C6" w:rsidRPr="00BB061C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2580" w:type="dxa"/>
          </w:tcPr>
          <w:p w14:paraId="67021C8F" w14:textId="77777777" w:rsidR="00CB43C6" w:rsidRPr="00BB061C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A</w:t>
            </w:r>
          </w:p>
        </w:tc>
      </w:tr>
      <w:tr w:rsidR="00CB43C6" w14:paraId="657DF09C" w14:textId="77777777" w:rsidTr="00CB43C6">
        <w:trPr>
          <w:trHeight w:val="395"/>
        </w:trPr>
        <w:tc>
          <w:tcPr>
            <w:tcW w:w="2932" w:type="dxa"/>
          </w:tcPr>
          <w:p w14:paraId="625FC853" w14:textId="77777777" w:rsidR="00CB43C6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2580" w:type="dxa"/>
          </w:tcPr>
          <w:p w14:paraId="0F95161C" w14:textId="77777777" w:rsidR="00CB43C6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CB43C6" w14:paraId="4FE090EC" w14:textId="77777777" w:rsidTr="00CB43C6">
        <w:trPr>
          <w:trHeight w:val="395"/>
        </w:trPr>
        <w:tc>
          <w:tcPr>
            <w:tcW w:w="2932" w:type="dxa"/>
          </w:tcPr>
          <w:p w14:paraId="2B84729B" w14:textId="77777777" w:rsidR="00CB43C6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6</w:t>
            </w:r>
          </w:p>
        </w:tc>
        <w:tc>
          <w:tcPr>
            <w:tcW w:w="2580" w:type="dxa"/>
          </w:tcPr>
          <w:p w14:paraId="132D674C" w14:textId="77777777" w:rsidR="00CB43C6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  <w:tr w:rsidR="00CB43C6" w14:paraId="1858FE41" w14:textId="77777777" w:rsidTr="00CB43C6">
        <w:trPr>
          <w:trHeight w:val="395"/>
        </w:trPr>
        <w:tc>
          <w:tcPr>
            <w:tcW w:w="2932" w:type="dxa"/>
          </w:tcPr>
          <w:p w14:paraId="75247E0E" w14:textId="77777777" w:rsidR="00CB43C6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2580" w:type="dxa"/>
          </w:tcPr>
          <w:p w14:paraId="1404D480" w14:textId="77777777" w:rsidR="00CB43C6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</w:tbl>
    <w:p w14:paraId="72F85B02" w14:textId="4168B0F4" w:rsidR="009D6AA1" w:rsidRDefault="009D6AA1" w:rsidP="00327C62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rtl/>
          <w:lang w:bidi="fa-IR"/>
        </w:rPr>
      </w:pPr>
    </w:p>
    <w:p w14:paraId="35DCF797" w14:textId="244FBD07" w:rsidR="009D6AA1" w:rsidRDefault="009D6AA1" w:rsidP="009D6AA1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lang w:bidi="fa-IR"/>
        </w:rPr>
      </w:pPr>
    </w:p>
    <w:p w14:paraId="2213833F" w14:textId="619EC939" w:rsidR="00805907" w:rsidRDefault="00805907" w:rsidP="00805907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lang w:bidi="fa-IR"/>
        </w:rPr>
      </w:pPr>
    </w:p>
    <w:p w14:paraId="239A7889" w14:textId="780ED7AA" w:rsidR="00805907" w:rsidRDefault="00805907" w:rsidP="00805907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rtl/>
          <w:lang w:bidi="fa-IR"/>
        </w:rPr>
      </w:pPr>
    </w:p>
    <w:p w14:paraId="5FEF4B54" w14:textId="77777777" w:rsidR="00CB43C6" w:rsidRDefault="00CB43C6" w:rsidP="00CB43C6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rtl/>
          <w:lang w:bidi="fa-IR"/>
        </w:rPr>
      </w:pPr>
    </w:p>
    <w:p w14:paraId="2E836D59" w14:textId="77777777" w:rsidR="00CB43C6" w:rsidRDefault="00CB43C6" w:rsidP="00CB43C6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rtl/>
          <w:lang w:bidi="fa-IR"/>
        </w:rPr>
      </w:pPr>
    </w:p>
    <w:p w14:paraId="6C7481ED" w14:textId="28ACEE6E" w:rsidR="00805907" w:rsidRDefault="00805907" w:rsidP="00805907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rtl/>
          <w:lang w:bidi="fa-IR"/>
        </w:rPr>
      </w:pPr>
    </w:p>
    <w:p w14:paraId="07396267" w14:textId="565F2AC7" w:rsidR="009D6AA1" w:rsidRPr="00CB43C6" w:rsidRDefault="001A2C37" w:rsidP="001A2C37">
      <w:pPr>
        <w:pStyle w:val="ListParagraph"/>
        <w:bidi/>
        <w:spacing w:line="259" w:lineRule="auto"/>
        <w:ind w:left="-216"/>
        <w:jc w:val="both"/>
        <w:rPr>
          <w:rFonts w:eastAsiaTheme="minorEastAsia" w:cs="B Nazanin"/>
          <w:rtl/>
          <w:lang w:bidi="fa-IR"/>
        </w:rPr>
      </w:pPr>
      <w:r w:rsidRPr="00CB43C6">
        <w:rPr>
          <w:rFonts w:eastAsiaTheme="minorEastAsia" w:cs="B Nazanin" w:hint="cs"/>
          <w:rtl/>
          <w:lang w:bidi="fa-IR"/>
        </w:rPr>
        <w:t>ز-الف) چه اتفاق جدیدی در شبکه به وقوع پیوسته است.</w:t>
      </w:r>
      <w:r w:rsidR="00805907" w:rsidRPr="00CB43C6">
        <w:rPr>
          <w:rFonts w:eastAsiaTheme="minorEastAsia" w:cs="B Nazanin" w:hint="cs"/>
          <w:rtl/>
          <w:lang w:bidi="fa-IR"/>
        </w:rPr>
        <w:t xml:space="preserve"> چه علت‌های محتملی برای آن به نظرتان می‌رسد؟ </w:t>
      </w:r>
    </w:p>
    <w:p w14:paraId="333FC5AD" w14:textId="6D09B68B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ascii="Courier New" w:hAnsi="Courier New" w:cs="B Nazanin"/>
          <w:rtl/>
          <w:lang w:bidi="fa-IR"/>
        </w:rPr>
      </w:pPr>
      <w:r>
        <w:rPr>
          <w:rFonts w:cs="B Nazanin" w:hint="cs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332E8A" wp14:editId="79B26E63">
                <wp:simplePos x="0" y="0"/>
                <wp:positionH relativeFrom="margin">
                  <wp:posOffset>114832</wp:posOffset>
                </wp:positionH>
                <wp:positionV relativeFrom="paragraph">
                  <wp:posOffset>7326</wp:posOffset>
                </wp:positionV>
                <wp:extent cx="6494145" cy="967562"/>
                <wp:effectExtent l="0" t="0" r="20955" b="23495"/>
                <wp:wrapNone/>
                <wp:docPr id="670" name="Rectangle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145" cy="9675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EA1B4" w14:textId="524141AB" w:rsidR="00805907" w:rsidRPr="00A544F8" w:rsidRDefault="00805907" w:rsidP="00957607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316E363B" w14:textId="13EF713C" w:rsidR="00805907" w:rsidRDefault="00957607" w:rsidP="00957607">
                            <w:pPr>
                              <w:bidi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به نحوی فاصله ی بین </w:t>
                            </w:r>
                            <w:r>
                              <w:rPr>
                                <w:lang w:bidi="fa-IR"/>
                              </w:rPr>
                              <w:t>E-C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کمتر شده است ،مثلا یک لینک روی آن دو برقرار کردیم. اما روی فاصله ی </w:t>
                            </w:r>
                            <w:r>
                              <w:rPr>
                                <w:lang w:bidi="fa-IR"/>
                              </w:rPr>
                              <w:t>E-D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تاثیری نگذاشته است به احتمال زیاد هنوز راتر ها باهم جدولی تبادل نکرده اند در این فاصله.</w:t>
                            </w:r>
                          </w:p>
                          <w:p w14:paraId="28FA8D28" w14:textId="77777777" w:rsidR="00957607" w:rsidRDefault="00957607" w:rsidP="00957607">
                            <w:pPr>
                              <w:bidi/>
                              <w:rPr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32E8A" id="Rectangle 670" o:spid="_x0000_s1094" style="position:absolute;left:0;text-align:left;margin-left:9.05pt;margin-top:.6pt;width:511.35pt;height:76.2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" fillcolor="white [3201]" strokecolor="black [3213]" strokeweight="1pt">
                <v:textbox inset=",0">
                  <w:txbxContent>
                    <w:p w14:paraId="085EA1B4" w14:textId="524141AB" w:rsidR="00805907" w:rsidRPr="00A544F8" w:rsidRDefault="00805907" w:rsidP="00957607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Pr="00A544F8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316E363B" w14:textId="13EF713C" w:rsidR="00805907" w:rsidRDefault="00957607" w:rsidP="00957607">
                      <w:pPr>
                        <w:bidi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به نحوی فاصله ی بین </w:t>
                      </w:r>
                      <w:r>
                        <w:rPr>
                          <w:lang w:bidi="fa-IR"/>
                        </w:rPr>
                        <w:t>E-C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کمتر شده است ،مثلا یک لینک روی آن دو برقرار کردیم. اما روی فاصله ی </w:t>
                      </w:r>
                      <w:r>
                        <w:rPr>
                          <w:lang w:bidi="fa-IR"/>
                        </w:rPr>
                        <w:t>E-D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تاثیری نگذاشته است به احتمال زیاد هنوز راتر ها باهم جدولی تبادل نکرده اند در این فاصله.</w:t>
                      </w:r>
                    </w:p>
                    <w:p w14:paraId="28FA8D28" w14:textId="77777777" w:rsidR="00957607" w:rsidRDefault="00957607" w:rsidP="00957607">
                      <w:pPr>
                        <w:bidi/>
                        <w:rPr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D044DB" w14:textId="7EEE277F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ascii="Courier New" w:hAnsi="Courier New" w:cs="B Nazanin"/>
          <w:rtl/>
          <w:lang w:bidi="fa-IR"/>
        </w:rPr>
      </w:pPr>
    </w:p>
    <w:p w14:paraId="116E3E35" w14:textId="7CC08D34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ascii="Courier New" w:hAnsi="Courier New" w:cs="B Nazanin"/>
          <w:rtl/>
          <w:lang w:bidi="fa-IR"/>
        </w:rPr>
      </w:pPr>
    </w:p>
    <w:p w14:paraId="580D1154" w14:textId="0B663BED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ascii="Courier New" w:hAnsi="Courier New" w:cs="B Nazanin"/>
          <w:rtl/>
          <w:lang w:bidi="fa-IR"/>
        </w:rPr>
      </w:pPr>
    </w:p>
    <w:p w14:paraId="7CD08C3D" w14:textId="1756CF9A" w:rsidR="000D3EE4" w:rsidRPr="00CB43C6" w:rsidRDefault="00805907" w:rsidP="00805907">
      <w:pPr>
        <w:pStyle w:val="ListParagraph"/>
        <w:bidi/>
        <w:spacing w:line="259" w:lineRule="auto"/>
        <w:ind w:left="-216"/>
        <w:jc w:val="both"/>
        <w:rPr>
          <w:rFonts w:eastAsiaTheme="minorEastAsia" w:cs="B Nazanin"/>
          <w:rtl/>
          <w:lang w:bidi="fa-IR"/>
        </w:rPr>
      </w:pPr>
      <w:r w:rsidRPr="00CB43C6">
        <w:rPr>
          <w:rFonts w:eastAsiaTheme="minorEastAsia" w:cs="B Nazanin" w:hint="cs"/>
          <w:rtl/>
          <w:lang w:bidi="fa-IR"/>
        </w:rPr>
        <w:t xml:space="preserve">ز-ب) جدول مسیریابی بروز شده در مسیریاب </w:t>
      </w:r>
      <w:r w:rsidRPr="00CB43C6">
        <w:rPr>
          <w:rFonts w:eastAsiaTheme="minorEastAsia" w:cs="B Nazanin"/>
          <w:lang w:bidi="fa-IR"/>
        </w:rPr>
        <w:t>B</w:t>
      </w:r>
      <w:r w:rsidRPr="00CB43C6">
        <w:rPr>
          <w:rFonts w:eastAsiaTheme="minorEastAsia" w:cs="B Nazanin" w:hint="cs"/>
          <w:rtl/>
          <w:lang w:bidi="fa-IR"/>
        </w:rPr>
        <w:t xml:space="preserve"> را پس از دریافت این جدول بردار-فاصله رسم کنید.</w:t>
      </w:r>
    </w:p>
    <w:p w14:paraId="084CB506" w14:textId="2C640696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58A5A40" wp14:editId="115A86D5">
                <wp:simplePos x="0" y="0"/>
                <wp:positionH relativeFrom="margin">
                  <wp:posOffset>134620</wp:posOffset>
                </wp:positionH>
                <wp:positionV relativeFrom="paragraph">
                  <wp:posOffset>19686</wp:posOffset>
                </wp:positionV>
                <wp:extent cx="6494145" cy="1104900"/>
                <wp:effectExtent l="0" t="0" r="20955" b="19050"/>
                <wp:wrapNone/>
                <wp:docPr id="671" name="Rectangle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145" cy="1104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A4717" w14:textId="77777777" w:rsidR="00805907" w:rsidRPr="00A544F8" w:rsidRDefault="00805907" w:rsidP="00805907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2"/>
                              <w:gridCol w:w="4962"/>
                            </w:tblGrid>
                            <w:tr w:rsidR="00957607" w14:paraId="643A57B4" w14:textId="77777777" w:rsidTr="00957607">
                              <w:tc>
                                <w:tcPr>
                                  <w:tcW w:w="4962" w:type="dxa"/>
                                </w:tcPr>
                                <w:p w14:paraId="0F4939C8" w14:textId="56E3CE87" w:rsidR="00957607" w:rsidRDefault="00957607" w:rsidP="00AA0E61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 xml:space="preserve">Destination </w:t>
                                  </w:r>
                                  <w:r w:rsidR="005D7A18">
                                    <w:rPr>
                                      <w:lang w:bidi="fa-IR"/>
                                    </w:rPr>
                                    <w:t xml:space="preserve">network 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</w:tcPr>
                                <w:p w14:paraId="073A5778" w14:textId="3F9AC677" w:rsidR="00957607" w:rsidRDefault="00957607" w:rsidP="00AA0E61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Metric</w:t>
                                  </w:r>
                                </w:p>
                              </w:tc>
                            </w:tr>
                            <w:tr w:rsidR="00957607" w14:paraId="1245C2DC" w14:textId="77777777" w:rsidTr="00957607">
                              <w:tc>
                                <w:tcPr>
                                  <w:tcW w:w="4962" w:type="dxa"/>
                                </w:tcPr>
                                <w:p w14:paraId="2D438EAD" w14:textId="2FBC9295" w:rsidR="00957607" w:rsidRDefault="00957607" w:rsidP="00AA0E61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</w:tcPr>
                                <w:p w14:paraId="13C5471C" w14:textId="3B2A3995" w:rsidR="00957607" w:rsidRDefault="00957607" w:rsidP="00AA0E61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957607" w14:paraId="25CD801E" w14:textId="77777777" w:rsidTr="00957607">
                              <w:tc>
                                <w:tcPr>
                                  <w:tcW w:w="4962" w:type="dxa"/>
                                </w:tcPr>
                                <w:p w14:paraId="1951228E" w14:textId="3CE869A8" w:rsidR="00957607" w:rsidRDefault="00957607" w:rsidP="00AA0E61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</w:tcPr>
                                <w:p w14:paraId="58A750A4" w14:textId="5DEFE404" w:rsidR="00957607" w:rsidRDefault="00957607" w:rsidP="00AA0E61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57607" w14:paraId="77188DFD" w14:textId="77777777" w:rsidTr="00957607">
                              <w:tc>
                                <w:tcPr>
                                  <w:tcW w:w="4962" w:type="dxa"/>
                                </w:tcPr>
                                <w:p w14:paraId="57B8BEE3" w14:textId="4CCE4150" w:rsidR="00957607" w:rsidRDefault="00957607" w:rsidP="00AA0E61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</w:tcPr>
                                <w:p w14:paraId="657FE8F3" w14:textId="570B53F4" w:rsidR="00957607" w:rsidRDefault="00957607" w:rsidP="00AA0E61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957607" w14:paraId="0E501D21" w14:textId="77777777" w:rsidTr="00957607">
                              <w:tc>
                                <w:tcPr>
                                  <w:tcW w:w="4962" w:type="dxa"/>
                                </w:tcPr>
                                <w:p w14:paraId="040C0957" w14:textId="1FAC80A4" w:rsidR="00957607" w:rsidRDefault="00957607" w:rsidP="00AA0E61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</w:tcPr>
                                <w:p w14:paraId="5CCF0DC5" w14:textId="68A0A40F" w:rsidR="00957607" w:rsidRDefault="00957607" w:rsidP="00AA0E61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2216037E" w14:textId="07984D6D" w:rsidR="00805907" w:rsidRDefault="00805907" w:rsidP="00AA0E61">
                            <w:pPr>
                              <w:rPr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A5A40" id="Rectangle 671" o:spid="_x0000_s1095" style="position:absolute;left:0;text-align:left;margin-left:10.6pt;margin-top:1.55pt;width:511.35pt;height:87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" fillcolor="white [3201]" strokecolor="black [3213]" strokeweight="1pt">
                <v:textbox inset=",0">
                  <w:txbxContent>
                    <w:p w14:paraId="23CA4717" w14:textId="77777777" w:rsidR="00805907" w:rsidRPr="00A544F8" w:rsidRDefault="00805907" w:rsidP="00805907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Pr="00A544F8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62"/>
                        <w:gridCol w:w="4962"/>
                      </w:tblGrid>
                      <w:tr w:rsidR="00957607" w14:paraId="643A57B4" w14:textId="77777777" w:rsidTr="00957607">
                        <w:tc>
                          <w:tcPr>
                            <w:tcW w:w="4962" w:type="dxa"/>
                          </w:tcPr>
                          <w:p w14:paraId="0F4939C8" w14:textId="56E3CE87" w:rsidR="00957607" w:rsidRDefault="00957607" w:rsidP="00AA0E61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Destination </w:t>
                            </w:r>
                            <w:r w:rsidR="005D7A18">
                              <w:rPr>
                                <w:lang w:bidi="fa-IR"/>
                              </w:rPr>
                              <w:t xml:space="preserve">network </w:t>
                            </w:r>
                          </w:p>
                        </w:tc>
                        <w:tc>
                          <w:tcPr>
                            <w:tcW w:w="4962" w:type="dxa"/>
                          </w:tcPr>
                          <w:p w14:paraId="073A5778" w14:textId="3F9AC677" w:rsidR="00957607" w:rsidRDefault="00957607" w:rsidP="00AA0E61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Metric</w:t>
                            </w:r>
                          </w:p>
                        </w:tc>
                      </w:tr>
                      <w:tr w:rsidR="00957607" w14:paraId="1245C2DC" w14:textId="77777777" w:rsidTr="00957607">
                        <w:tc>
                          <w:tcPr>
                            <w:tcW w:w="4962" w:type="dxa"/>
                          </w:tcPr>
                          <w:p w14:paraId="2D438EAD" w14:textId="2FBC9295" w:rsidR="00957607" w:rsidRDefault="00957607" w:rsidP="00AA0E61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62" w:type="dxa"/>
                          </w:tcPr>
                          <w:p w14:paraId="13C5471C" w14:textId="3B2A3995" w:rsidR="00957607" w:rsidRDefault="00957607" w:rsidP="00AA0E61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957607" w14:paraId="25CD801E" w14:textId="77777777" w:rsidTr="00957607">
                        <w:tc>
                          <w:tcPr>
                            <w:tcW w:w="4962" w:type="dxa"/>
                          </w:tcPr>
                          <w:p w14:paraId="1951228E" w14:textId="3CE869A8" w:rsidR="00957607" w:rsidRDefault="00957607" w:rsidP="00AA0E61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962" w:type="dxa"/>
                          </w:tcPr>
                          <w:p w14:paraId="58A750A4" w14:textId="5DEFE404" w:rsidR="00957607" w:rsidRDefault="00957607" w:rsidP="00AA0E61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1</w:t>
                            </w:r>
                          </w:p>
                        </w:tc>
                      </w:tr>
                      <w:tr w:rsidR="00957607" w14:paraId="77188DFD" w14:textId="77777777" w:rsidTr="00957607">
                        <w:tc>
                          <w:tcPr>
                            <w:tcW w:w="4962" w:type="dxa"/>
                          </w:tcPr>
                          <w:p w14:paraId="57B8BEE3" w14:textId="4CCE4150" w:rsidR="00957607" w:rsidRDefault="00957607" w:rsidP="00AA0E61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962" w:type="dxa"/>
                          </w:tcPr>
                          <w:p w14:paraId="657FE8F3" w14:textId="570B53F4" w:rsidR="00957607" w:rsidRDefault="00957607" w:rsidP="00AA0E61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7</w:t>
                            </w:r>
                          </w:p>
                        </w:tc>
                      </w:tr>
                      <w:tr w:rsidR="00957607" w14:paraId="0E501D21" w14:textId="77777777" w:rsidTr="00957607">
                        <w:tc>
                          <w:tcPr>
                            <w:tcW w:w="4962" w:type="dxa"/>
                          </w:tcPr>
                          <w:p w14:paraId="040C0957" w14:textId="1FAC80A4" w:rsidR="00957607" w:rsidRDefault="00957607" w:rsidP="00AA0E61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962" w:type="dxa"/>
                          </w:tcPr>
                          <w:p w14:paraId="5CCF0DC5" w14:textId="68A0A40F" w:rsidR="00957607" w:rsidRDefault="00957607" w:rsidP="00AA0E61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2216037E" w14:textId="07984D6D" w:rsidR="00805907" w:rsidRDefault="00805907" w:rsidP="00AA0E61">
                      <w:pPr>
                        <w:rPr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D32E4A" w14:textId="42A3CCEF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0F9D700" w14:textId="52A7D3BD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0B72D48D" w14:textId="4F50E55C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0E8FEC74" w14:textId="2FF6863F" w:rsidR="00027153" w:rsidRDefault="00027153" w:rsidP="00027153">
      <w:pPr>
        <w:pStyle w:val="BodyText"/>
        <w:kinsoku w:val="0"/>
        <w:overflowPunct w:val="0"/>
        <w:bidi/>
        <w:spacing w:before="7"/>
        <w:ind w:left="0" w:firstLine="0"/>
        <w:rPr>
          <w:rFonts w:cs="B Nazanin"/>
          <w:sz w:val="20"/>
          <w:szCs w:val="20"/>
          <w:rtl/>
          <w:lang w:bidi="fa-IR"/>
        </w:rPr>
      </w:pPr>
    </w:p>
    <w:p w14:paraId="3AAB01E9" w14:textId="77D86400" w:rsidR="00027153" w:rsidRDefault="00027153" w:rsidP="00027153">
      <w:pPr>
        <w:pStyle w:val="BodyText"/>
        <w:kinsoku w:val="0"/>
        <w:overflowPunct w:val="0"/>
        <w:bidi/>
        <w:spacing w:before="7"/>
        <w:ind w:left="144" w:firstLine="0"/>
        <w:rPr>
          <w:rFonts w:cs="B Nazanin"/>
          <w:sz w:val="24"/>
          <w:szCs w:val="24"/>
          <w:lang w:bidi="fa-IR"/>
        </w:rPr>
      </w:pPr>
    </w:p>
    <w:p w14:paraId="40CDCB8F" w14:textId="71ABE737" w:rsidR="00010627" w:rsidRPr="008F772B" w:rsidRDefault="00DF3C4A" w:rsidP="00782B1C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  <w:r w:rsidRPr="008F772B">
        <w:rPr>
          <w:rFonts w:cs="B Nazanin" w:hint="cs"/>
          <w:b/>
          <w:bCs/>
          <w:noProof/>
          <w:sz w:val="28"/>
          <w:szCs w:val="28"/>
          <w:rtl/>
        </w:rPr>
        <w:t>اطلاعات کمکی:</w:t>
      </w:r>
    </w:p>
    <w:p w14:paraId="7D161D5B" w14:textId="5FB08BF2" w:rsidR="000D3EE4" w:rsidRPr="00DF3C4A" w:rsidRDefault="000D3EE4" w:rsidP="00055212">
      <w:pPr>
        <w:pStyle w:val="Heading2"/>
        <w:keepNext w:val="0"/>
        <w:keepLines w:val="0"/>
        <w:widowControl w:val="0"/>
        <w:numPr>
          <w:ilvl w:val="0"/>
          <w:numId w:val="11"/>
        </w:numPr>
        <w:kinsoku w:val="0"/>
        <w:overflowPunct w:val="0"/>
        <w:autoSpaceDE w:val="0"/>
        <w:autoSpaceDN w:val="0"/>
        <w:bidi/>
        <w:adjustRightInd w:val="0"/>
        <w:spacing w:line="251" w:lineRule="exact"/>
        <w:jc w:val="left"/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</w:pPr>
      <w:r w:rsidRPr="00DF3C4A">
        <w:rPr>
          <w:rFonts w:ascii="Times New Roman" w:hAnsi="Times New Roman" w:cs="B Nazanin" w:hint="cs"/>
          <w:spacing w:val="-1"/>
          <w:sz w:val="24"/>
          <w:szCs w:val="24"/>
          <w:rtl/>
        </w:rPr>
        <w:t xml:space="preserve">ساختار فریم </w:t>
      </w:r>
      <w:r w:rsidRPr="00DF3C4A">
        <w:rPr>
          <w:rFonts w:ascii="Times New Roman" w:hAnsi="Times New Roman" w:cs="B Nazanin"/>
          <w:spacing w:val="-1"/>
          <w:sz w:val="24"/>
          <w:szCs w:val="24"/>
        </w:rPr>
        <w:t>Ethernet</w:t>
      </w:r>
      <w:r w:rsidR="00055212">
        <w:rPr>
          <w:rFonts w:ascii="Times New Roman" w:hAnsi="Times New Roman" w:cs="B Nazanin" w:hint="cs"/>
          <w:spacing w:val="-1"/>
          <w:sz w:val="24"/>
          <w:szCs w:val="24"/>
          <w:rtl/>
          <w:lang w:bidi="fa-IR"/>
        </w:rPr>
        <w:t>:</w:t>
      </w:r>
    </w:p>
    <w:p w14:paraId="5471207F" w14:textId="77777777" w:rsidR="000D3EE4" w:rsidRPr="00DF3C4A" w:rsidRDefault="000D3EE4" w:rsidP="000D3EE4">
      <w:pPr>
        <w:pStyle w:val="BodyText"/>
        <w:kinsoku w:val="0"/>
        <w:overflowPunct w:val="0"/>
        <w:spacing w:before="7"/>
        <w:ind w:left="0" w:firstLine="0"/>
        <w:rPr>
          <w:rFonts w:cs="B Nazanin"/>
          <w:b/>
          <w:bCs/>
          <w:sz w:val="24"/>
          <w:szCs w:val="24"/>
          <w:lang w:bidi="fa-IR"/>
        </w:rPr>
      </w:pPr>
    </w:p>
    <w:p w14:paraId="12F88C78" w14:textId="076FE880" w:rsidR="000D3EE4" w:rsidRPr="00DF3C4A" w:rsidRDefault="000D3EE4" w:rsidP="000D3EE4">
      <w:pPr>
        <w:pStyle w:val="BodyText"/>
        <w:kinsoku w:val="0"/>
        <w:overflowPunct w:val="0"/>
        <w:spacing w:line="200" w:lineRule="atLeast"/>
        <w:ind w:left="320" w:firstLine="0"/>
        <w:rPr>
          <w:rFonts w:cs="B Nazanin"/>
          <w:sz w:val="24"/>
          <w:szCs w:val="24"/>
        </w:rPr>
      </w:pPr>
      <w:r w:rsidRPr="00DF3C4A">
        <w:rPr>
          <w:rFonts w:cs="B Nazanin"/>
          <w:noProof/>
          <w:sz w:val="24"/>
          <w:szCs w:val="24"/>
        </w:rPr>
        <mc:AlternateContent>
          <mc:Choice Requires="wpg">
            <w:drawing>
              <wp:inline distT="0" distB="0" distL="0" distR="0" wp14:anchorId="2DB95A5D" wp14:editId="3ACC67B2">
                <wp:extent cx="2433955" cy="589915"/>
                <wp:effectExtent l="0" t="0" r="762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3955" cy="589915"/>
                          <a:chOff x="0" y="0"/>
                          <a:chExt cx="3833" cy="929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840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9DC9D" w14:textId="5B6BC108" w:rsidR="009C1533" w:rsidRDefault="009C1533" w:rsidP="000D3EE4">
                              <w:pPr>
                                <w:spacing w:line="920" w:lineRule="atLeast"/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F9AA3F7" wp14:editId="5A9105A8">
                                    <wp:extent cx="2428875" cy="581025"/>
                                    <wp:effectExtent l="0" t="0" r="0" b="0"/>
                                    <wp:docPr id="582" name="Picture 5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28875" cy="581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C915C9C" w14:textId="77777777" w:rsidR="009C1533" w:rsidRDefault="009C1533" w:rsidP="000D3EE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6"/>
                        <wpg:cNvGrpSpPr>
                          <a:grpSpLocks/>
                        </wpg:cNvGrpSpPr>
                        <wpg:grpSpPr bwMode="auto">
                          <a:xfrm>
                            <a:off x="60" y="78"/>
                            <a:ext cx="69" cy="76"/>
                            <a:chOff x="60" y="78"/>
                            <a:chExt cx="69" cy="76"/>
                          </a:xfrm>
                        </wpg:grpSpPr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60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8"/>
                          <wps:cNvSpPr>
                            <a:spLocks/>
                          </wps:cNvSpPr>
                          <wps:spPr bwMode="auto">
                            <a:xfrm>
                              <a:off x="60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9"/>
                          <wps:cNvSpPr>
                            <a:spLocks/>
                          </wps:cNvSpPr>
                          <wps:spPr bwMode="auto">
                            <a:xfrm>
                              <a:off x="60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" name="Freeform 10"/>
                        <wps:cNvSpPr>
                          <a:spLocks/>
                        </wps:cNvSpPr>
                        <wps:spPr bwMode="auto">
                          <a:xfrm>
                            <a:off x="147" y="131"/>
                            <a:ext cx="153" cy="20"/>
                          </a:xfrm>
                          <a:custGeom>
                            <a:avLst/>
                            <a:gdLst>
                              <a:gd name="T0" fmla="*/ 0 w 153"/>
                              <a:gd name="T1" fmla="*/ 0 h 20"/>
                              <a:gd name="T2" fmla="*/ 152 w 15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3" h="20">
                                <a:moveTo>
                                  <a:pt x="0" y="0"/>
                                </a:moveTo>
                                <a:lnTo>
                                  <a:pt x="152" y="0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11"/>
                        <wpg:cNvGrpSpPr>
                          <a:grpSpLocks/>
                        </wpg:cNvGrpSpPr>
                        <wpg:grpSpPr bwMode="auto">
                          <a:xfrm>
                            <a:off x="309" y="57"/>
                            <a:ext cx="161" cy="118"/>
                            <a:chOff x="309" y="57"/>
                            <a:chExt cx="161" cy="118"/>
                          </a:xfrm>
                        </wpg:grpSpPr>
                        <wps:wsp>
                          <wps:cNvPr id="32" name="Freeform 12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87 h 118"/>
                                <a:gd name="T2" fmla="*/ 47 w 161"/>
                                <a:gd name="T3" fmla="*/ 87 h 118"/>
                                <a:gd name="T4" fmla="*/ 47 w 161"/>
                                <a:gd name="T5" fmla="*/ 115 h 118"/>
                                <a:gd name="T6" fmla="*/ 60 w 161"/>
                                <a:gd name="T7" fmla="*/ 115 h 118"/>
                                <a:gd name="T8" fmla="*/ 60 w 161"/>
                                <a:gd name="T9" fmla="*/ 87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87"/>
                                  </a:moveTo>
                                  <a:lnTo>
                                    <a:pt x="47" y="87"/>
                                  </a:lnTo>
                                  <a:lnTo>
                                    <a:pt x="47" y="115"/>
                                  </a:lnTo>
                                  <a:lnTo>
                                    <a:pt x="60" y="115"/>
                                  </a:lnTo>
                                  <a:lnTo>
                                    <a:pt x="60" y="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13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0 h 118"/>
                                <a:gd name="T2" fmla="*/ 49 w 161"/>
                                <a:gd name="T3" fmla="*/ 0 h 118"/>
                                <a:gd name="T4" fmla="*/ 0 w 161"/>
                                <a:gd name="T5" fmla="*/ 75 h 118"/>
                                <a:gd name="T6" fmla="*/ 0 w 161"/>
                                <a:gd name="T7" fmla="*/ 87 h 118"/>
                                <a:gd name="T8" fmla="*/ 75 w 161"/>
                                <a:gd name="T9" fmla="*/ 87 h 118"/>
                                <a:gd name="T10" fmla="*/ 75 w 161"/>
                                <a:gd name="T11" fmla="*/ 75 h 118"/>
                                <a:gd name="T12" fmla="*/ 13 w 161"/>
                                <a:gd name="T13" fmla="*/ 75 h 118"/>
                                <a:gd name="T14" fmla="*/ 47 w 161"/>
                                <a:gd name="T15" fmla="*/ 23 h 118"/>
                                <a:gd name="T16" fmla="*/ 60 w 161"/>
                                <a:gd name="T17" fmla="*/ 23 h 118"/>
                                <a:gd name="T18" fmla="*/ 60 w 161"/>
                                <a:gd name="T1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0"/>
                                  </a:moveTo>
                                  <a:lnTo>
                                    <a:pt x="49" y="0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75" y="87"/>
                                  </a:lnTo>
                                  <a:lnTo>
                                    <a:pt x="75" y="75"/>
                                  </a:lnTo>
                                  <a:lnTo>
                                    <a:pt x="13" y="75"/>
                                  </a:lnTo>
                                  <a:lnTo>
                                    <a:pt x="47" y="23"/>
                                  </a:lnTo>
                                  <a:lnTo>
                                    <a:pt x="60" y="23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14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23 h 118"/>
                                <a:gd name="T2" fmla="*/ 47 w 161"/>
                                <a:gd name="T3" fmla="*/ 23 h 118"/>
                                <a:gd name="T4" fmla="*/ 47 w 161"/>
                                <a:gd name="T5" fmla="*/ 75 h 118"/>
                                <a:gd name="T6" fmla="*/ 60 w 161"/>
                                <a:gd name="T7" fmla="*/ 75 h 118"/>
                                <a:gd name="T8" fmla="*/ 60 w 161"/>
                                <a:gd name="T9" fmla="*/ 23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23"/>
                                  </a:moveTo>
                                  <a:lnTo>
                                    <a:pt x="47" y="23"/>
                                  </a:lnTo>
                                  <a:lnTo>
                                    <a:pt x="47" y="75"/>
                                  </a:lnTo>
                                  <a:lnTo>
                                    <a:pt x="60" y="75"/>
                                  </a:lnTo>
                                  <a:lnTo>
                                    <a:pt x="6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15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33 w 161"/>
                                <a:gd name="T1" fmla="*/ 0 h 118"/>
                                <a:gd name="T2" fmla="*/ 114 w 161"/>
                                <a:gd name="T3" fmla="*/ 0 h 118"/>
                                <a:gd name="T4" fmla="*/ 106 w 161"/>
                                <a:gd name="T5" fmla="*/ 2 h 118"/>
                                <a:gd name="T6" fmla="*/ 101 w 161"/>
                                <a:gd name="T7" fmla="*/ 8 h 118"/>
                                <a:gd name="T8" fmla="*/ 95 w 161"/>
                                <a:gd name="T9" fmla="*/ 14 h 118"/>
                                <a:gd name="T10" fmla="*/ 92 w 161"/>
                                <a:gd name="T11" fmla="*/ 21 h 118"/>
                                <a:gd name="T12" fmla="*/ 92 w 161"/>
                                <a:gd name="T13" fmla="*/ 35 h 118"/>
                                <a:gd name="T14" fmla="*/ 94 w 161"/>
                                <a:gd name="T15" fmla="*/ 40 h 118"/>
                                <a:gd name="T16" fmla="*/ 99 w 161"/>
                                <a:gd name="T17" fmla="*/ 47 h 118"/>
                                <a:gd name="T18" fmla="*/ 103 w 161"/>
                                <a:gd name="T19" fmla="*/ 50 h 118"/>
                                <a:gd name="T20" fmla="*/ 109 w 161"/>
                                <a:gd name="T21" fmla="*/ 53 h 118"/>
                                <a:gd name="T22" fmla="*/ 102 w 161"/>
                                <a:gd name="T23" fmla="*/ 55 h 118"/>
                                <a:gd name="T24" fmla="*/ 97 w 161"/>
                                <a:gd name="T25" fmla="*/ 58 h 118"/>
                                <a:gd name="T26" fmla="*/ 93 w 161"/>
                                <a:gd name="T27" fmla="*/ 63 h 118"/>
                                <a:gd name="T28" fmla="*/ 90 w 161"/>
                                <a:gd name="T29" fmla="*/ 68 h 118"/>
                                <a:gd name="T30" fmla="*/ 88 w 161"/>
                                <a:gd name="T31" fmla="*/ 74 h 118"/>
                                <a:gd name="T32" fmla="*/ 88 w 161"/>
                                <a:gd name="T33" fmla="*/ 92 h 118"/>
                                <a:gd name="T34" fmla="*/ 91 w 161"/>
                                <a:gd name="T35" fmla="*/ 100 h 118"/>
                                <a:gd name="T36" fmla="*/ 98 w 161"/>
                                <a:gd name="T37" fmla="*/ 107 h 118"/>
                                <a:gd name="T38" fmla="*/ 104 w 161"/>
                                <a:gd name="T39" fmla="*/ 114 h 118"/>
                                <a:gd name="T40" fmla="*/ 113 w 161"/>
                                <a:gd name="T41" fmla="*/ 117 h 118"/>
                                <a:gd name="T42" fmla="*/ 135 w 161"/>
                                <a:gd name="T43" fmla="*/ 117 h 118"/>
                                <a:gd name="T44" fmla="*/ 143 w 161"/>
                                <a:gd name="T45" fmla="*/ 114 h 118"/>
                                <a:gd name="T46" fmla="*/ 150 w 161"/>
                                <a:gd name="T47" fmla="*/ 107 h 118"/>
                                <a:gd name="T48" fmla="*/ 151 w 161"/>
                                <a:gd name="T49" fmla="*/ 105 h 118"/>
                                <a:gd name="T50" fmla="*/ 120 w 161"/>
                                <a:gd name="T51" fmla="*/ 105 h 118"/>
                                <a:gd name="T52" fmla="*/ 116 w 161"/>
                                <a:gd name="T53" fmla="*/ 105 h 118"/>
                                <a:gd name="T54" fmla="*/ 112 w 161"/>
                                <a:gd name="T55" fmla="*/ 102 h 118"/>
                                <a:gd name="T56" fmla="*/ 109 w 161"/>
                                <a:gd name="T57" fmla="*/ 100 h 118"/>
                                <a:gd name="T58" fmla="*/ 106 w 161"/>
                                <a:gd name="T59" fmla="*/ 97 h 118"/>
                                <a:gd name="T60" fmla="*/ 104 w 161"/>
                                <a:gd name="T61" fmla="*/ 93 h 118"/>
                                <a:gd name="T62" fmla="*/ 102 w 161"/>
                                <a:gd name="T63" fmla="*/ 90 h 118"/>
                                <a:gd name="T64" fmla="*/ 102 w 161"/>
                                <a:gd name="T65" fmla="*/ 86 h 118"/>
                                <a:gd name="T66" fmla="*/ 102 w 161"/>
                                <a:gd name="T67" fmla="*/ 75 h 118"/>
                                <a:gd name="T68" fmla="*/ 104 w 161"/>
                                <a:gd name="T69" fmla="*/ 70 h 118"/>
                                <a:gd name="T70" fmla="*/ 108 w 161"/>
                                <a:gd name="T71" fmla="*/ 65 h 118"/>
                                <a:gd name="T72" fmla="*/ 112 w 161"/>
                                <a:gd name="T73" fmla="*/ 61 h 118"/>
                                <a:gd name="T74" fmla="*/ 117 w 161"/>
                                <a:gd name="T75" fmla="*/ 59 h 118"/>
                                <a:gd name="T76" fmla="*/ 151 w 161"/>
                                <a:gd name="T77" fmla="*/ 59 h 118"/>
                                <a:gd name="T78" fmla="*/ 151 w 161"/>
                                <a:gd name="T79" fmla="*/ 59 h 118"/>
                                <a:gd name="T80" fmla="*/ 146 w 161"/>
                                <a:gd name="T81" fmla="*/ 55 h 118"/>
                                <a:gd name="T82" fmla="*/ 139 w 161"/>
                                <a:gd name="T83" fmla="*/ 53 h 118"/>
                                <a:gd name="T84" fmla="*/ 145 w 161"/>
                                <a:gd name="T85" fmla="*/ 50 h 118"/>
                                <a:gd name="T86" fmla="*/ 149 w 161"/>
                                <a:gd name="T87" fmla="*/ 47 h 118"/>
                                <a:gd name="T88" fmla="*/ 149 w 161"/>
                                <a:gd name="T89" fmla="*/ 47 h 118"/>
                                <a:gd name="T90" fmla="*/ 119 w 161"/>
                                <a:gd name="T91" fmla="*/ 47 h 118"/>
                                <a:gd name="T92" fmla="*/ 114 w 161"/>
                                <a:gd name="T93" fmla="*/ 45 h 118"/>
                                <a:gd name="T94" fmla="*/ 108 w 161"/>
                                <a:gd name="T95" fmla="*/ 39 h 118"/>
                                <a:gd name="T96" fmla="*/ 106 w 161"/>
                                <a:gd name="T97" fmla="*/ 35 h 118"/>
                                <a:gd name="T98" fmla="*/ 106 w 161"/>
                                <a:gd name="T99" fmla="*/ 24 h 118"/>
                                <a:gd name="T100" fmla="*/ 108 w 161"/>
                                <a:gd name="T101" fmla="*/ 20 h 118"/>
                                <a:gd name="T102" fmla="*/ 114 w 161"/>
                                <a:gd name="T103" fmla="*/ 13 h 118"/>
                                <a:gd name="T104" fmla="*/ 119 w 161"/>
                                <a:gd name="T105" fmla="*/ 11 h 118"/>
                                <a:gd name="T106" fmla="*/ 149 w 161"/>
                                <a:gd name="T107" fmla="*/ 11 h 118"/>
                                <a:gd name="T108" fmla="*/ 141 w 161"/>
                                <a:gd name="T109" fmla="*/ 2 h 118"/>
                                <a:gd name="T110" fmla="*/ 133 w 161"/>
                                <a:gd name="T111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33" y="0"/>
                                  </a:moveTo>
                                  <a:lnTo>
                                    <a:pt x="114" y="0"/>
                                  </a:lnTo>
                                  <a:lnTo>
                                    <a:pt x="106" y="2"/>
                                  </a:lnTo>
                                  <a:lnTo>
                                    <a:pt x="101" y="8"/>
                                  </a:lnTo>
                                  <a:lnTo>
                                    <a:pt x="95" y="14"/>
                                  </a:lnTo>
                                  <a:lnTo>
                                    <a:pt x="92" y="21"/>
                                  </a:lnTo>
                                  <a:lnTo>
                                    <a:pt x="92" y="35"/>
                                  </a:lnTo>
                                  <a:lnTo>
                                    <a:pt x="94" y="40"/>
                                  </a:lnTo>
                                  <a:lnTo>
                                    <a:pt x="99" y="47"/>
                                  </a:lnTo>
                                  <a:lnTo>
                                    <a:pt x="103" y="50"/>
                                  </a:lnTo>
                                  <a:lnTo>
                                    <a:pt x="109" y="53"/>
                                  </a:lnTo>
                                  <a:lnTo>
                                    <a:pt x="102" y="55"/>
                                  </a:lnTo>
                                  <a:lnTo>
                                    <a:pt x="97" y="58"/>
                                  </a:lnTo>
                                  <a:lnTo>
                                    <a:pt x="93" y="63"/>
                                  </a:lnTo>
                                  <a:lnTo>
                                    <a:pt x="90" y="68"/>
                                  </a:lnTo>
                                  <a:lnTo>
                                    <a:pt x="88" y="74"/>
                                  </a:lnTo>
                                  <a:lnTo>
                                    <a:pt x="88" y="92"/>
                                  </a:lnTo>
                                  <a:lnTo>
                                    <a:pt x="91" y="100"/>
                                  </a:lnTo>
                                  <a:lnTo>
                                    <a:pt x="98" y="107"/>
                                  </a:lnTo>
                                  <a:lnTo>
                                    <a:pt x="104" y="114"/>
                                  </a:lnTo>
                                  <a:lnTo>
                                    <a:pt x="113" y="117"/>
                                  </a:lnTo>
                                  <a:lnTo>
                                    <a:pt x="135" y="117"/>
                                  </a:lnTo>
                                  <a:lnTo>
                                    <a:pt x="143" y="114"/>
                                  </a:lnTo>
                                  <a:lnTo>
                                    <a:pt x="150" y="107"/>
                                  </a:lnTo>
                                  <a:lnTo>
                                    <a:pt x="151" y="105"/>
                                  </a:lnTo>
                                  <a:lnTo>
                                    <a:pt x="120" y="105"/>
                                  </a:lnTo>
                                  <a:lnTo>
                                    <a:pt x="116" y="105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09" y="100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04" y="93"/>
                                  </a:lnTo>
                                  <a:lnTo>
                                    <a:pt x="102" y="90"/>
                                  </a:lnTo>
                                  <a:lnTo>
                                    <a:pt x="102" y="86"/>
                                  </a:lnTo>
                                  <a:lnTo>
                                    <a:pt x="102" y="75"/>
                                  </a:lnTo>
                                  <a:lnTo>
                                    <a:pt x="104" y="70"/>
                                  </a:lnTo>
                                  <a:lnTo>
                                    <a:pt x="108" y="65"/>
                                  </a:lnTo>
                                  <a:lnTo>
                                    <a:pt x="112" y="61"/>
                                  </a:lnTo>
                                  <a:lnTo>
                                    <a:pt x="117" y="59"/>
                                  </a:lnTo>
                                  <a:lnTo>
                                    <a:pt x="151" y="59"/>
                                  </a:lnTo>
                                  <a:lnTo>
                                    <a:pt x="151" y="59"/>
                                  </a:lnTo>
                                  <a:lnTo>
                                    <a:pt x="146" y="55"/>
                                  </a:lnTo>
                                  <a:lnTo>
                                    <a:pt x="139" y="53"/>
                                  </a:lnTo>
                                  <a:lnTo>
                                    <a:pt x="145" y="50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19" y="47"/>
                                  </a:lnTo>
                                  <a:lnTo>
                                    <a:pt x="114" y="45"/>
                                  </a:lnTo>
                                  <a:lnTo>
                                    <a:pt x="108" y="39"/>
                                  </a:lnTo>
                                  <a:lnTo>
                                    <a:pt x="106" y="35"/>
                                  </a:lnTo>
                                  <a:lnTo>
                                    <a:pt x="106" y="24"/>
                                  </a:lnTo>
                                  <a:lnTo>
                                    <a:pt x="108" y="20"/>
                                  </a:lnTo>
                                  <a:lnTo>
                                    <a:pt x="114" y="13"/>
                                  </a:lnTo>
                                  <a:lnTo>
                                    <a:pt x="119" y="11"/>
                                  </a:lnTo>
                                  <a:lnTo>
                                    <a:pt x="149" y="11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16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51 w 161"/>
                                <a:gd name="T1" fmla="*/ 59 h 118"/>
                                <a:gd name="T2" fmla="*/ 130 w 161"/>
                                <a:gd name="T3" fmla="*/ 59 h 118"/>
                                <a:gd name="T4" fmla="*/ 135 w 161"/>
                                <a:gd name="T5" fmla="*/ 61 h 118"/>
                                <a:gd name="T6" fmla="*/ 144 w 161"/>
                                <a:gd name="T7" fmla="*/ 70 h 118"/>
                                <a:gd name="T8" fmla="*/ 146 w 161"/>
                                <a:gd name="T9" fmla="*/ 75 h 118"/>
                                <a:gd name="T10" fmla="*/ 146 w 161"/>
                                <a:gd name="T11" fmla="*/ 89 h 118"/>
                                <a:gd name="T12" fmla="*/ 144 w 161"/>
                                <a:gd name="T13" fmla="*/ 95 h 118"/>
                                <a:gd name="T14" fmla="*/ 136 w 161"/>
                                <a:gd name="T15" fmla="*/ 103 h 118"/>
                                <a:gd name="T16" fmla="*/ 130 w 161"/>
                                <a:gd name="T17" fmla="*/ 105 h 118"/>
                                <a:gd name="T18" fmla="*/ 151 w 161"/>
                                <a:gd name="T19" fmla="*/ 105 h 118"/>
                                <a:gd name="T20" fmla="*/ 156 w 161"/>
                                <a:gd name="T21" fmla="*/ 100 h 118"/>
                                <a:gd name="T22" fmla="*/ 160 w 161"/>
                                <a:gd name="T23" fmla="*/ 92 h 118"/>
                                <a:gd name="T24" fmla="*/ 160 w 161"/>
                                <a:gd name="T25" fmla="*/ 75 h 118"/>
                                <a:gd name="T26" fmla="*/ 158 w 161"/>
                                <a:gd name="T27" fmla="*/ 69 h 118"/>
                                <a:gd name="T28" fmla="*/ 155 w 161"/>
                                <a:gd name="T29" fmla="*/ 64 h 118"/>
                                <a:gd name="T30" fmla="*/ 151 w 161"/>
                                <a:gd name="T31" fmla="*/ 59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51" y="59"/>
                                  </a:moveTo>
                                  <a:lnTo>
                                    <a:pt x="130" y="59"/>
                                  </a:lnTo>
                                  <a:lnTo>
                                    <a:pt x="135" y="61"/>
                                  </a:lnTo>
                                  <a:lnTo>
                                    <a:pt x="144" y="70"/>
                                  </a:lnTo>
                                  <a:lnTo>
                                    <a:pt x="146" y="75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44" y="95"/>
                                  </a:lnTo>
                                  <a:lnTo>
                                    <a:pt x="136" y="103"/>
                                  </a:lnTo>
                                  <a:lnTo>
                                    <a:pt x="130" y="105"/>
                                  </a:lnTo>
                                  <a:lnTo>
                                    <a:pt x="151" y="105"/>
                                  </a:lnTo>
                                  <a:lnTo>
                                    <a:pt x="156" y="100"/>
                                  </a:lnTo>
                                  <a:lnTo>
                                    <a:pt x="160" y="92"/>
                                  </a:lnTo>
                                  <a:lnTo>
                                    <a:pt x="160" y="75"/>
                                  </a:lnTo>
                                  <a:lnTo>
                                    <a:pt x="158" y="69"/>
                                  </a:lnTo>
                                  <a:lnTo>
                                    <a:pt x="155" y="64"/>
                                  </a:lnTo>
                                  <a:lnTo>
                                    <a:pt x="151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17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49 w 161"/>
                                <a:gd name="T1" fmla="*/ 11 h 118"/>
                                <a:gd name="T2" fmla="*/ 129 w 161"/>
                                <a:gd name="T3" fmla="*/ 11 h 118"/>
                                <a:gd name="T4" fmla="*/ 133 w 161"/>
                                <a:gd name="T5" fmla="*/ 13 h 118"/>
                                <a:gd name="T6" fmla="*/ 136 w 161"/>
                                <a:gd name="T7" fmla="*/ 16 h 118"/>
                                <a:gd name="T8" fmla="*/ 140 w 161"/>
                                <a:gd name="T9" fmla="*/ 20 h 118"/>
                                <a:gd name="T10" fmla="*/ 141 w 161"/>
                                <a:gd name="T11" fmla="*/ 24 h 118"/>
                                <a:gd name="T12" fmla="*/ 141 w 161"/>
                                <a:gd name="T13" fmla="*/ 35 h 118"/>
                                <a:gd name="T14" fmla="*/ 140 w 161"/>
                                <a:gd name="T15" fmla="*/ 39 h 118"/>
                                <a:gd name="T16" fmla="*/ 133 w 161"/>
                                <a:gd name="T17" fmla="*/ 45 h 118"/>
                                <a:gd name="T18" fmla="*/ 129 w 161"/>
                                <a:gd name="T19" fmla="*/ 47 h 118"/>
                                <a:gd name="T20" fmla="*/ 149 w 161"/>
                                <a:gd name="T21" fmla="*/ 47 h 118"/>
                                <a:gd name="T22" fmla="*/ 154 w 161"/>
                                <a:gd name="T23" fmla="*/ 40 h 118"/>
                                <a:gd name="T24" fmla="*/ 155 w 161"/>
                                <a:gd name="T25" fmla="*/ 35 h 118"/>
                                <a:gd name="T26" fmla="*/ 155 w 161"/>
                                <a:gd name="T27" fmla="*/ 21 h 118"/>
                                <a:gd name="T28" fmla="*/ 152 w 161"/>
                                <a:gd name="T29" fmla="*/ 14 h 118"/>
                                <a:gd name="T30" fmla="*/ 149 w 161"/>
                                <a:gd name="T31" fmla="*/ 1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49" y="11"/>
                                  </a:moveTo>
                                  <a:lnTo>
                                    <a:pt x="129" y="11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0" y="20"/>
                                  </a:lnTo>
                                  <a:lnTo>
                                    <a:pt x="141" y="24"/>
                                  </a:lnTo>
                                  <a:lnTo>
                                    <a:pt x="141" y="35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33" y="45"/>
                                  </a:lnTo>
                                  <a:lnTo>
                                    <a:pt x="129" y="47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54" y="40"/>
                                  </a:lnTo>
                                  <a:lnTo>
                                    <a:pt x="155" y="35"/>
                                  </a:lnTo>
                                  <a:lnTo>
                                    <a:pt x="155" y="21"/>
                                  </a:lnTo>
                                  <a:lnTo>
                                    <a:pt x="152" y="14"/>
                                  </a:lnTo>
                                  <a:lnTo>
                                    <a:pt x="149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" name="Freeform 18"/>
                        <wps:cNvSpPr>
                          <a:spLocks/>
                        </wps:cNvSpPr>
                        <wps:spPr bwMode="auto">
                          <a:xfrm>
                            <a:off x="483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9" name="Group 19"/>
                        <wpg:cNvGrpSpPr>
                          <a:grpSpLocks/>
                        </wpg:cNvGrpSpPr>
                        <wpg:grpSpPr bwMode="auto">
                          <a:xfrm>
                            <a:off x="569" y="57"/>
                            <a:ext cx="69" cy="117"/>
                            <a:chOff x="569" y="57"/>
                            <a:chExt cx="69" cy="117"/>
                          </a:xfrm>
                        </wpg:grpSpPr>
                        <wps:wsp>
                          <wps:cNvPr id="40" name="Freeform 20"/>
                          <wps:cNvSpPr>
                            <a:spLocks/>
                          </wps:cNvSpPr>
                          <wps:spPr bwMode="auto">
                            <a:xfrm>
                              <a:off x="56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25 w 69"/>
                                <a:gd name="T1" fmla="*/ 104 h 117"/>
                                <a:gd name="T2" fmla="*/ 12 w 69"/>
                                <a:gd name="T3" fmla="*/ 104 h 117"/>
                                <a:gd name="T4" fmla="*/ 17 w 69"/>
                                <a:gd name="T5" fmla="*/ 112 h 117"/>
                                <a:gd name="T6" fmla="*/ 25 w 69"/>
                                <a:gd name="T7" fmla="*/ 117 h 117"/>
                                <a:gd name="T8" fmla="*/ 43 w 69"/>
                                <a:gd name="T9" fmla="*/ 117 h 117"/>
                                <a:gd name="T10" fmla="*/ 51 w 69"/>
                                <a:gd name="T11" fmla="*/ 113 h 117"/>
                                <a:gd name="T12" fmla="*/ 58 w 69"/>
                                <a:gd name="T13" fmla="*/ 105 h 117"/>
                                <a:gd name="T14" fmla="*/ 26 w 69"/>
                                <a:gd name="T15" fmla="*/ 105 h 117"/>
                                <a:gd name="T16" fmla="*/ 25 w 69"/>
                                <a:gd name="T17" fmla="*/ 104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25" y="104"/>
                                  </a:moveTo>
                                  <a:lnTo>
                                    <a:pt x="12" y="104"/>
                                  </a:lnTo>
                                  <a:lnTo>
                                    <a:pt x="17" y="112"/>
                                  </a:lnTo>
                                  <a:lnTo>
                                    <a:pt x="25" y="117"/>
                                  </a:lnTo>
                                  <a:lnTo>
                                    <a:pt x="43" y="117"/>
                                  </a:lnTo>
                                  <a:lnTo>
                                    <a:pt x="51" y="113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26" y="105"/>
                                  </a:lnTo>
                                  <a:lnTo>
                                    <a:pt x="25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21"/>
                          <wps:cNvSpPr>
                            <a:spLocks/>
                          </wps:cNvSpPr>
                          <wps:spPr bwMode="auto">
                            <a:xfrm>
                              <a:off x="56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13 w 69"/>
                                <a:gd name="T1" fmla="*/ 0 h 117"/>
                                <a:gd name="T2" fmla="*/ 0 w 69"/>
                                <a:gd name="T3" fmla="*/ 0 h 117"/>
                                <a:gd name="T4" fmla="*/ 0 w 69"/>
                                <a:gd name="T5" fmla="*/ 115 h 117"/>
                                <a:gd name="T6" fmla="*/ 12 w 69"/>
                                <a:gd name="T7" fmla="*/ 115 h 117"/>
                                <a:gd name="T8" fmla="*/ 12 w 69"/>
                                <a:gd name="T9" fmla="*/ 104 h 117"/>
                                <a:gd name="T10" fmla="*/ 25 w 69"/>
                                <a:gd name="T11" fmla="*/ 104 h 117"/>
                                <a:gd name="T12" fmla="*/ 20 w 69"/>
                                <a:gd name="T13" fmla="*/ 101 h 117"/>
                                <a:gd name="T14" fmla="*/ 13 w 69"/>
                                <a:gd name="T15" fmla="*/ 90 h 117"/>
                                <a:gd name="T16" fmla="*/ 12 w 69"/>
                                <a:gd name="T17" fmla="*/ 82 h 117"/>
                                <a:gd name="T18" fmla="*/ 12 w 69"/>
                                <a:gd name="T19" fmla="*/ 62 h 117"/>
                                <a:gd name="T20" fmla="*/ 14 w 69"/>
                                <a:gd name="T21" fmla="*/ 55 h 117"/>
                                <a:gd name="T22" fmla="*/ 23 w 69"/>
                                <a:gd name="T23" fmla="*/ 44 h 117"/>
                                <a:gd name="T24" fmla="*/ 28 w 69"/>
                                <a:gd name="T25" fmla="*/ 41 h 117"/>
                                <a:gd name="T26" fmla="*/ 59 w 69"/>
                                <a:gd name="T27" fmla="*/ 41 h 117"/>
                                <a:gd name="T28" fmla="*/ 59 w 69"/>
                                <a:gd name="T29" fmla="*/ 41 h 117"/>
                                <a:gd name="T30" fmla="*/ 13 w 69"/>
                                <a:gd name="T31" fmla="*/ 41 h 117"/>
                                <a:gd name="T32" fmla="*/ 13 w 69"/>
                                <a:gd name="T33" fmla="*/ 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1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12" y="115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25" y="10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13" y="90"/>
                                  </a:lnTo>
                                  <a:lnTo>
                                    <a:pt x="12" y="82"/>
                                  </a:lnTo>
                                  <a:lnTo>
                                    <a:pt x="12" y="62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23" y="44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13" y="41"/>
                                  </a:lnTo>
                                  <a:lnTo>
                                    <a:pt x="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22"/>
                          <wps:cNvSpPr>
                            <a:spLocks/>
                          </wps:cNvSpPr>
                          <wps:spPr bwMode="auto">
                            <a:xfrm>
                              <a:off x="56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59 w 69"/>
                                <a:gd name="T1" fmla="*/ 41 h 117"/>
                                <a:gd name="T2" fmla="*/ 39 w 69"/>
                                <a:gd name="T3" fmla="*/ 41 h 117"/>
                                <a:gd name="T4" fmla="*/ 44 w 69"/>
                                <a:gd name="T5" fmla="*/ 44 h 117"/>
                                <a:gd name="T6" fmla="*/ 52 w 69"/>
                                <a:gd name="T7" fmla="*/ 54 h 117"/>
                                <a:gd name="T8" fmla="*/ 54 w 69"/>
                                <a:gd name="T9" fmla="*/ 62 h 117"/>
                                <a:gd name="T10" fmla="*/ 54 w 69"/>
                                <a:gd name="T11" fmla="*/ 83 h 117"/>
                                <a:gd name="T12" fmla="*/ 52 w 69"/>
                                <a:gd name="T13" fmla="*/ 92 h 117"/>
                                <a:gd name="T14" fmla="*/ 44 w 69"/>
                                <a:gd name="T15" fmla="*/ 102 h 117"/>
                                <a:gd name="T16" fmla="*/ 39 w 69"/>
                                <a:gd name="T17" fmla="*/ 105 h 117"/>
                                <a:gd name="T18" fmla="*/ 58 w 69"/>
                                <a:gd name="T19" fmla="*/ 105 h 117"/>
                                <a:gd name="T20" fmla="*/ 65 w 69"/>
                                <a:gd name="T21" fmla="*/ 97 h 117"/>
                                <a:gd name="T22" fmla="*/ 68 w 69"/>
                                <a:gd name="T23" fmla="*/ 86 h 117"/>
                                <a:gd name="T24" fmla="*/ 68 w 69"/>
                                <a:gd name="T25" fmla="*/ 66 h 117"/>
                                <a:gd name="T26" fmla="*/ 67 w 69"/>
                                <a:gd name="T27" fmla="*/ 60 h 117"/>
                                <a:gd name="T28" fmla="*/ 64 w 69"/>
                                <a:gd name="T29" fmla="*/ 50 h 117"/>
                                <a:gd name="T30" fmla="*/ 62 w 69"/>
                                <a:gd name="T31" fmla="*/ 45 h 117"/>
                                <a:gd name="T32" fmla="*/ 59 w 69"/>
                                <a:gd name="T33" fmla="*/ 4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59" y="41"/>
                                  </a:moveTo>
                                  <a:lnTo>
                                    <a:pt x="39" y="41"/>
                                  </a:lnTo>
                                  <a:lnTo>
                                    <a:pt x="44" y="44"/>
                                  </a:lnTo>
                                  <a:lnTo>
                                    <a:pt x="52" y="54"/>
                                  </a:lnTo>
                                  <a:lnTo>
                                    <a:pt x="54" y="62"/>
                                  </a:lnTo>
                                  <a:lnTo>
                                    <a:pt x="54" y="83"/>
                                  </a:lnTo>
                                  <a:lnTo>
                                    <a:pt x="52" y="92"/>
                                  </a:lnTo>
                                  <a:lnTo>
                                    <a:pt x="44" y="102"/>
                                  </a:lnTo>
                                  <a:lnTo>
                                    <a:pt x="39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65" y="97"/>
                                  </a:lnTo>
                                  <a:lnTo>
                                    <a:pt x="68" y="86"/>
                                  </a:lnTo>
                                  <a:lnTo>
                                    <a:pt x="68" y="66"/>
                                  </a:lnTo>
                                  <a:lnTo>
                                    <a:pt x="67" y="60"/>
                                  </a:lnTo>
                                  <a:lnTo>
                                    <a:pt x="64" y="5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9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23"/>
                          <wps:cNvSpPr>
                            <a:spLocks/>
                          </wps:cNvSpPr>
                          <wps:spPr bwMode="auto">
                            <a:xfrm>
                              <a:off x="56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30 h 117"/>
                                <a:gd name="T2" fmla="*/ 26 w 69"/>
                                <a:gd name="T3" fmla="*/ 30 h 117"/>
                                <a:gd name="T4" fmla="*/ 19 w 69"/>
                                <a:gd name="T5" fmla="*/ 33 h 117"/>
                                <a:gd name="T6" fmla="*/ 13 w 69"/>
                                <a:gd name="T7" fmla="*/ 41 h 117"/>
                                <a:gd name="T8" fmla="*/ 59 w 69"/>
                                <a:gd name="T9" fmla="*/ 41 h 117"/>
                                <a:gd name="T10" fmla="*/ 56 w 69"/>
                                <a:gd name="T11" fmla="*/ 37 h 117"/>
                                <a:gd name="T12" fmla="*/ 53 w 69"/>
                                <a:gd name="T13" fmla="*/ 35 h 117"/>
                                <a:gd name="T14" fmla="*/ 48 w 69"/>
                                <a:gd name="T15" fmla="*/ 32 h 117"/>
                                <a:gd name="T16" fmla="*/ 44 w 69"/>
                                <a:gd name="T17" fmla="*/ 31 h 117"/>
                                <a:gd name="T18" fmla="*/ 40 w 69"/>
                                <a:gd name="T19" fmla="*/ 3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40" y="30"/>
                                  </a:moveTo>
                                  <a:lnTo>
                                    <a:pt x="26" y="30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3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6" y="37"/>
                                  </a:lnTo>
                                  <a:lnTo>
                                    <a:pt x="53" y="35"/>
                                  </a:lnTo>
                                  <a:lnTo>
                                    <a:pt x="48" y="32"/>
                                  </a:lnTo>
                                  <a:lnTo>
                                    <a:pt x="44" y="31"/>
                                  </a:lnTo>
                                  <a:lnTo>
                                    <a:pt x="40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24"/>
                        <wpg:cNvGrpSpPr>
                          <a:grpSpLocks/>
                        </wpg:cNvGrpSpPr>
                        <wpg:grpSpPr bwMode="auto">
                          <a:xfrm>
                            <a:off x="668" y="57"/>
                            <a:ext cx="34" cy="116"/>
                            <a:chOff x="668" y="57"/>
                            <a:chExt cx="34" cy="116"/>
                          </a:xfrm>
                        </wpg:grpSpPr>
                        <wps:wsp>
                          <wps:cNvPr id="47" name="Freeform 25"/>
                          <wps:cNvSpPr>
                            <a:spLocks/>
                          </wps:cNvSpPr>
                          <wps:spPr bwMode="auto">
                            <a:xfrm>
                              <a:off x="668" y="57"/>
                              <a:ext cx="34" cy="116"/>
                            </a:xfrm>
                            <a:custGeom>
                              <a:avLst/>
                              <a:gdLst>
                                <a:gd name="T0" fmla="*/ 33 w 34"/>
                                <a:gd name="T1" fmla="*/ 0 h 116"/>
                                <a:gd name="T2" fmla="*/ 0 w 34"/>
                                <a:gd name="T3" fmla="*/ 0 h 116"/>
                                <a:gd name="T4" fmla="*/ 0 w 34"/>
                                <a:gd name="T5" fmla="*/ 16 h 116"/>
                                <a:gd name="T6" fmla="*/ 33 w 34"/>
                                <a:gd name="T7" fmla="*/ 16 h 116"/>
                                <a:gd name="T8" fmla="*/ 33 w 34"/>
                                <a:gd name="T9" fmla="*/ 0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" h="116">
                                  <a:moveTo>
                                    <a:pt x="3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33" y="16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26"/>
                          <wps:cNvSpPr>
                            <a:spLocks/>
                          </wps:cNvSpPr>
                          <wps:spPr bwMode="auto">
                            <a:xfrm>
                              <a:off x="668" y="57"/>
                              <a:ext cx="34" cy="116"/>
                            </a:xfrm>
                            <a:custGeom>
                              <a:avLst/>
                              <a:gdLst>
                                <a:gd name="T0" fmla="*/ 33 w 34"/>
                                <a:gd name="T1" fmla="*/ 31 h 116"/>
                                <a:gd name="T2" fmla="*/ 0 w 34"/>
                                <a:gd name="T3" fmla="*/ 31 h 116"/>
                                <a:gd name="T4" fmla="*/ 0 w 34"/>
                                <a:gd name="T5" fmla="*/ 115 h 116"/>
                                <a:gd name="T6" fmla="*/ 33 w 34"/>
                                <a:gd name="T7" fmla="*/ 115 h 116"/>
                                <a:gd name="T8" fmla="*/ 33 w 34"/>
                                <a:gd name="T9" fmla="*/ 31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" h="116">
                                  <a:moveTo>
                                    <a:pt x="33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33" y="115"/>
                                  </a:lnTo>
                                  <a:lnTo>
                                    <a:pt x="33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27"/>
                        <wpg:cNvGrpSpPr>
                          <a:grpSpLocks/>
                        </wpg:cNvGrpSpPr>
                        <wpg:grpSpPr bwMode="auto">
                          <a:xfrm>
                            <a:off x="732" y="60"/>
                            <a:ext cx="78" cy="114"/>
                            <a:chOff x="732" y="60"/>
                            <a:chExt cx="78" cy="114"/>
                          </a:xfrm>
                        </wpg:grpSpPr>
                        <wps:wsp>
                          <wps:cNvPr id="50" name="Freeform 28"/>
                          <wps:cNvSpPr>
                            <a:spLocks/>
                          </wps:cNvSpPr>
                          <wps:spPr bwMode="auto">
                            <a:xfrm>
                              <a:off x="732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40 h 114"/>
                                <a:gd name="T2" fmla="*/ 19 w 78"/>
                                <a:gd name="T3" fmla="*/ 40 h 114"/>
                                <a:gd name="T4" fmla="*/ 19 w 78"/>
                                <a:gd name="T5" fmla="*/ 96 h 114"/>
                                <a:gd name="T6" fmla="*/ 20 w 78"/>
                                <a:gd name="T7" fmla="*/ 102 h 114"/>
                                <a:gd name="T8" fmla="*/ 22 w 78"/>
                                <a:gd name="T9" fmla="*/ 104 h 114"/>
                                <a:gd name="T10" fmla="*/ 25 w 78"/>
                                <a:gd name="T11" fmla="*/ 107 h 114"/>
                                <a:gd name="T12" fmla="*/ 28 w 78"/>
                                <a:gd name="T13" fmla="*/ 109 h 114"/>
                                <a:gd name="T14" fmla="*/ 39 w 78"/>
                                <a:gd name="T15" fmla="*/ 112 h 114"/>
                                <a:gd name="T16" fmla="*/ 47 w 78"/>
                                <a:gd name="T17" fmla="*/ 113 h 114"/>
                                <a:gd name="T18" fmla="*/ 62 w 78"/>
                                <a:gd name="T19" fmla="*/ 113 h 114"/>
                                <a:gd name="T20" fmla="*/ 69 w 78"/>
                                <a:gd name="T21" fmla="*/ 113 h 114"/>
                                <a:gd name="T22" fmla="*/ 77 w 78"/>
                                <a:gd name="T23" fmla="*/ 112 h 114"/>
                                <a:gd name="T24" fmla="*/ 73 w 78"/>
                                <a:gd name="T25" fmla="*/ 100 h 114"/>
                                <a:gd name="T26" fmla="*/ 57 w 78"/>
                                <a:gd name="T27" fmla="*/ 100 h 114"/>
                                <a:gd name="T28" fmla="*/ 54 w 78"/>
                                <a:gd name="T29" fmla="*/ 100 h 114"/>
                                <a:gd name="T30" fmla="*/ 52 w 78"/>
                                <a:gd name="T31" fmla="*/ 99 h 114"/>
                                <a:gd name="T32" fmla="*/ 50 w 78"/>
                                <a:gd name="T33" fmla="*/ 98 h 114"/>
                                <a:gd name="T34" fmla="*/ 48 w 78"/>
                                <a:gd name="T35" fmla="*/ 97 h 114"/>
                                <a:gd name="T36" fmla="*/ 47 w 78"/>
                                <a:gd name="T37" fmla="*/ 96 h 114"/>
                                <a:gd name="T38" fmla="*/ 46 w 78"/>
                                <a:gd name="T39" fmla="*/ 95 h 114"/>
                                <a:gd name="T40" fmla="*/ 46 w 78"/>
                                <a:gd name="T41" fmla="*/ 92 h 114"/>
                                <a:gd name="T42" fmla="*/ 46 w 78"/>
                                <a:gd name="T43" fmla="*/ 4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40"/>
                                  </a:moveTo>
                                  <a:lnTo>
                                    <a:pt x="19" y="40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2"/>
                                  </a:lnTo>
                                  <a:lnTo>
                                    <a:pt x="22" y="104"/>
                                  </a:lnTo>
                                  <a:lnTo>
                                    <a:pt x="25" y="107"/>
                                  </a:lnTo>
                                  <a:lnTo>
                                    <a:pt x="28" y="109"/>
                                  </a:lnTo>
                                  <a:lnTo>
                                    <a:pt x="39" y="112"/>
                                  </a:lnTo>
                                  <a:lnTo>
                                    <a:pt x="47" y="113"/>
                                  </a:lnTo>
                                  <a:lnTo>
                                    <a:pt x="62" y="113"/>
                                  </a:lnTo>
                                  <a:lnTo>
                                    <a:pt x="69" y="113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57" y="100"/>
                                  </a:lnTo>
                                  <a:lnTo>
                                    <a:pt x="54" y="100"/>
                                  </a:lnTo>
                                  <a:lnTo>
                                    <a:pt x="52" y="99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48" y="97"/>
                                  </a:lnTo>
                                  <a:lnTo>
                                    <a:pt x="47" y="96"/>
                                  </a:lnTo>
                                  <a:lnTo>
                                    <a:pt x="46" y="95"/>
                                  </a:lnTo>
                                  <a:lnTo>
                                    <a:pt x="46" y="92"/>
                                  </a:lnTo>
                                  <a:lnTo>
                                    <a:pt x="46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29"/>
                          <wps:cNvSpPr>
                            <a:spLocks/>
                          </wps:cNvSpPr>
                          <wps:spPr bwMode="auto">
                            <a:xfrm>
                              <a:off x="732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100 h 114"/>
                                <a:gd name="T2" fmla="*/ 68 w 78"/>
                                <a:gd name="T3" fmla="*/ 100 h 114"/>
                                <a:gd name="T4" fmla="*/ 64 w 78"/>
                                <a:gd name="T5" fmla="*/ 100 h 114"/>
                                <a:gd name="T6" fmla="*/ 73 w 78"/>
                                <a:gd name="T7" fmla="*/ 100 h 114"/>
                                <a:gd name="T8" fmla="*/ 73 w 78"/>
                                <a:gd name="T9" fmla="*/ 10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100"/>
                                  </a:moveTo>
                                  <a:lnTo>
                                    <a:pt x="68" y="100"/>
                                  </a:lnTo>
                                  <a:lnTo>
                                    <a:pt x="64" y="100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73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30"/>
                          <wps:cNvSpPr>
                            <a:spLocks/>
                          </wps:cNvSpPr>
                          <wps:spPr bwMode="auto">
                            <a:xfrm>
                              <a:off x="732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29 h 114"/>
                                <a:gd name="T2" fmla="*/ 0 w 78"/>
                                <a:gd name="T3" fmla="*/ 29 h 114"/>
                                <a:gd name="T4" fmla="*/ 0 w 78"/>
                                <a:gd name="T5" fmla="*/ 40 h 114"/>
                                <a:gd name="T6" fmla="*/ 73 w 78"/>
                                <a:gd name="T7" fmla="*/ 40 h 114"/>
                                <a:gd name="T8" fmla="*/ 73 w 78"/>
                                <a:gd name="T9" fmla="*/ 29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29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73" y="40"/>
                                  </a:lnTo>
                                  <a:lnTo>
                                    <a:pt x="73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31"/>
                          <wps:cNvSpPr>
                            <a:spLocks/>
                          </wps:cNvSpPr>
                          <wps:spPr bwMode="auto">
                            <a:xfrm>
                              <a:off x="732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0 h 114"/>
                                <a:gd name="T2" fmla="*/ 19 w 78"/>
                                <a:gd name="T3" fmla="*/ 8 h 114"/>
                                <a:gd name="T4" fmla="*/ 19 w 78"/>
                                <a:gd name="T5" fmla="*/ 29 h 114"/>
                                <a:gd name="T6" fmla="*/ 46 w 78"/>
                                <a:gd name="T7" fmla="*/ 29 h 114"/>
                                <a:gd name="T8" fmla="*/ 46 w 78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0"/>
                                  </a:moveTo>
                                  <a:lnTo>
                                    <a:pt x="19" y="8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46" y="29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32"/>
                        <wpg:cNvGrpSpPr>
                          <a:grpSpLocks/>
                        </wpg:cNvGrpSpPr>
                        <wpg:grpSpPr bwMode="auto">
                          <a:xfrm>
                            <a:off x="818" y="87"/>
                            <a:ext cx="73" cy="87"/>
                            <a:chOff x="818" y="87"/>
                            <a:chExt cx="73" cy="87"/>
                          </a:xfrm>
                        </wpg:grpSpPr>
                        <wps:wsp>
                          <wps:cNvPr id="58" name="Freeform 33"/>
                          <wps:cNvSpPr>
                            <a:spLocks/>
                          </wps:cNvSpPr>
                          <wps:spPr bwMode="auto">
                            <a:xfrm>
                              <a:off x="818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14 w 73"/>
                                <a:gd name="T1" fmla="*/ 58 h 87"/>
                                <a:gd name="T2" fmla="*/ 0 w 73"/>
                                <a:gd name="T3" fmla="*/ 60 h 87"/>
                                <a:gd name="T4" fmla="*/ 1 w 73"/>
                                <a:gd name="T5" fmla="*/ 69 h 87"/>
                                <a:gd name="T6" fmla="*/ 5 w 73"/>
                                <a:gd name="T7" fmla="*/ 75 h 87"/>
                                <a:gd name="T8" fmla="*/ 11 w 73"/>
                                <a:gd name="T9" fmla="*/ 80 h 87"/>
                                <a:gd name="T10" fmla="*/ 17 w 73"/>
                                <a:gd name="T11" fmla="*/ 84 h 87"/>
                                <a:gd name="T12" fmla="*/ 26 w 73"/>
                                <a:gd name="T13" fmla="*/ 87 h 87"/>
                                <a:gd name="T14" fmla="*/ 44 w 73"/>
                                <a:gd name="T15" fmla="*/ 87 h 87"/>
                                <a:gd name="T16" fmla="*/ 50 w 73"/>
                                <a:gd name="T17" fmla="*/ 86 h 87"/>
                                <a:gd name="T18" fmla="*/ 55 w 73"/>
                                <a:gd name="T19" fmla="*/ 83 h 87"/>
                                <a:gd name="T20" fmla="*/ 61 w 73"/>
                                <a:gd name="T21" fmla="*/ 81 h 87"/>
                                <a:gd name="T22" fmla="*/ 65 w 73"/>
                                <a:gd name="T23" fmla="*/ 78 h 87"/>
                                <a:gd name="T24" fmla="*/ 67 w 73"/>
                                <a:gd name="T25" fmla="*/ 75 h 87"/>
                                <a:gd name="T26" fmla="*/ 30 w 73"/>
                                <a:gd name="T27" fmla="*/ 75 h 87"/>
                                <a:gd name="T28" fmla="*/ 25 w 73"/>
                                <a:gd name="T29" fmla="*/ 73 h 87"/>
                                <a:gd name="T30" fmla="*/ 17 w 73"/>
                                <a:gd name="T31" fmla="*/ 67 h 87"/>
                                <a:gd name="T32" fmla="*/ 15 w 73"/>
                                <a:gd name="T33" fmla="*/ 63 h 87"/>
                                <a:gd name="T34" fmla="*/ 14 w 73"/>
                                <a:gd name="T35" fmla="*/ 58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14" y="58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5" y="75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26" y="87"/>
                                  </a:lnTo>
                                  <a:lnTo>
                                    <a:pt x="44" y="87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55" y="83"/>
                                  </a:lnTo>
                                  <a:lnTo>
                                    <a:pt x="61" y="81"/>
                                  </a:lnTo>
                                  <a:lnTo>
                                    <a:pt x="65" y="78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25" y="73"/>
                                  </a:lnTo>
                                  <a:lnTo>
                                    <a:pt x="17" y="67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14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34"/>
                          <wps:cNvSpPr>
                            <a:spLocks/>
                          </wps:cNvSpPr>
                          <wps:spPr bwMode="auto">
                            <a:xfrm>
                              <a:off x="818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41 w 73"/>
                                <a:gd name="T1" fmla="*/ 0 h 87"/>
                                <a:gd name="T2" fmla="*/ 30 w 73"/>
                                <a:gd name="T3" fmla="*/ 0 h 87"/>
                                <a:gd name="T4" fmla="*/ 25 w 73"/>
                                <a:gd name="T5" fmla="*/ 0 h 87"/>
                                <a:gd name="T6" fmla="*/ 17 w 73"/>
                                <a:gd name="T7" fmla="*/ 2 h 87"/>
                                <a:gd name="T8" fmla="*/ 14 w 73"/>
                                <a:gd name="T9" fmla="*/ 4 h 87"/>
                                <a:gd name="T10" fmla="*/ 12 w 73"/>
                                <a:gd name="T11" fmla="*/ 5 h 87"/>
                                <a:gd name="T12" fmla="*/ 9 w 73"/>
                                <a:gd name="T13" fmla="*/ 7 h 87"/>
                                <a:gd name="T14" fmla="*/ 6 w 73"/>
                                <a:gd name="T15" fmla="*/ 10 h 87"/>
                                <a:gd name="T16" fmla="*/ 3 w 73"/>
                                <a:gd name="T17" fmla="*/ 16 h 87"/>
                                <a:gd name="T18" fmla="*/ 2 w 73"/>
                                <a:gd name="T19" fmla="*/ 20 h 87"/>
                                <a:gd name="T20" fmla="*/ 2 w 73"/>
                                <a:gd name="T21" fmla="*/ 27 h 87"/>
                                <a:gd name="T22" fmla="*/ 3 w 73"/>
                                <a:gd name="T23" fmla="*/ 31 h 87"/>
                                <a:gd name="T24" fmla="*/ 7 w 73"/>
                                <a:gd name="T25" fmla="*/ 38 h 87"/>
                                <a:gd name="T26" fmla="*/ 11 w 73"/>
                                <a:gd name="T27" fmla="*/ 41 h 87"/>
                                <a:gd name="T28" fmla="*/ 15 w 73"/>
                                <a:gd name="T29" fmla="*/ 42 h 87"/>
                                <a:gd name="T30" fmla="*/ 19 w 73"/>
                                <a:gd name="T31" fmla="*/ 45 h 87"/>
                                <a:gd name="T32" fmla="*/ 27 w 73"/>
                                <a:gd name="T33" fmla="*/ 47 h 87"/>
                                <a:gd name="T34" fmla="*/ 45 w 73"/>
                                <a:gd name="T35" fmla="*/ 51 h 87"/>
                                <a:gd name="T36" fmla="*/ 51 w 73"/>
                                <a:gd name="T37" fmla="*/ 53 h 87"/>
                                <a:gd name="T38" fmla="*/ 53 w 73"/>
                                <a:gd name="T39" fmla="*/ 54 h 87"/>
                                <a:gd name="T40" fmla="*/ 55 w 73"/>
                                <a:gd name="T41" fmla="*/ 56 h 87"/>
                                <a:gd name="T42" fmla="*/ 57 w 73"/>
                                <a:gd name="T43" fmla="*/ 58 h 87"/>
                                <a:gd name="T44" fmla="*/ 57 w 73"/>
                                <a:gd name="T45" fmla="*/ 65 h 87"/>
                                <a:gd name="T46" fmla="*/ 55 w 73"/>
                                <a:gd name="T47" fmla="*/ 68 h 87"/>
                                <a:gd name="T48" fmla="*/ 52 w 73"/>
                                <a:gd name="T49" fmla="*/ 71 h 87"/>
                                <a:gd name="T50" fmla="*/ 49 w 73"/>
                                <a:gd name="T51" fmla="*/ 74 h 87"/>
                                <a:gd name="T52" fmla="*/ 44 w 73"/>
                                <a:gd name="T53" fmla="*/ 75 h 87"/>
                                <a:gd name="T54" fmla="*/ 67 w 73"/>
                                <a:gd name="T55" fmla="*/ 75 h 87"/>
                                <a:gd name="T56" fmla="*/ 68 w 73"/>
                                <a:gd name="T57" fmla="*/ 73 h 87"/>
                                <a:gd name="T58" fmla="*/ 71 w 73"/>
                                <a:gd name="T59" fmla="*/ 69 h 87"/>
                                <a:gd name="T60" fmla="*/ 72 w 73"/>
                                <a:gd name="T61" fmla="*/ 65 h 87"/>
                                <a:gd name="T62" fmla="*/ 72 w 73"/>
                                <a:gd name="T63" fmla="*/ 55 h 87"/>
                                <a:gd name="T64" fmla="*/ 71 w 73"/>
                                <a:gd name="T65" fmla="*/ 51 h 87"/>
                                <a:gd name="T66" fmla="*/ 66 w 73"/>
                                <a:gd name="T67" fmla="*/ 45 h 87"/>
                                <a:gd name="T68" fmla="*/ 63 w 73"/>
                                <a:gd name="T69" fmla="*/ 42 h 87"/>
                                <a:gd name="T70" fmla="*/ 59 w 73"/>
                                <a:gd name="T71" fmla="*/ 41 h 87"/>
                                <a:gd name="T72" fmla="*/ 55 w 73"/>
                                <a:gd name="T73" fmla="*/ 39 h 87"/>
                                <a:gd name="T74" fmla="*/ 37 w 73"/>
                                <a:gd name="T75" fmla="*/ 34 h 87"/>
                                <a:gd name="T76" fmla="*/ 30 w 73"/>
                                <a:gd name="T77" fmla="*/ 32 h 87"/>
                                <a:gd name="T78" fmla="*/ 25 w 73"/>
                                <a:gd name="T79" fmla="*/ 31 h 87"/>
                                <a:gd name="T80" fmla="*/ 21 w 73"/>
                                <a:gd name="T81" fmla="*/ 30 h 87"/>
                                <a:gd name="T82" fmla="*/ 19 w 73"/>
                                <a:gd name="T83" fmla="*/ 28 h 87"/>
                                <a:gd name="T84" fmla="*/ 18 w 73"/>
                                <a:gd name="T85" fmla="*/ 27 h 87"/>
                                <a:gd name="T86" fmla="*/ 17 w 73"/>
                                <a:gd name="T87" fmla="*/ 25 h 87"/>
                                <a:gd name="T88" fmla="*/ 16 w 73"/>
                                <a:gd name="T89" fmla="*/ 24 h 87"/>
                                <a:gd name="T90" fmla="*/ 16 w 73"/>
                                <a:gd name="T91" fmla="*/ 19 h 87"/>
                                <a:gd name="T92" fmla="*/ 18 w 73"/>
                                <a:gd name="T93" fmla="*/ 17 h 87"/>
                                <a:gd name="T94" fmla="*/ 24 w 73"/>
                                <a:gd name="T95" fmla="*/ 12 h 87"/>
                                <a:gd name="T96" fmla="*/ 28 w 73"/>
                                <a:gd name="T97" fmla="*/ 11 h 87"/>
                                <a:gd name="T98" fmla="*/ 65 w 73"/>
                                <a:gd name="T99" fmla="*/ 11 h 87"/>
                                <a:gd name="T100" fmla="*/ 64 w 73"/>
                                <a:gd name="T101" fmla="*/ 10 h 87"/>
                                <a:gd name="T102" fmla="*/ 61 w 73"/>
                                <a:gd name="T103" fmla="*/ 7 h 87"/>
                                <a:gd name="T104" fmla="*/ 57 w 73"/>
                                <a:gd name="T105" fmla="*/ 4 h 87"/>
                                <a:gd name="T106" fmla="*/ 52 w 73"/>
                                <a:gd name="T107" fmla="*/ 2 h 87"/>
                                <a:gd name="T108" fmla="*/ 47 w 73"/>
                                <a:gd name="T109" fmla="*/ 0 h 87"/>
                                <a:gd name="T110" fmla="*/ 41 w 73"/>
                                <a:gd name="T111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41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12" y="5"/>
                                  </a:lnTo>
                                  <a:lnTo>
                                    <a:pt x="9" y="7"/>
                                  </a:lnTo>
                                  <a:lnTo>
                                    <a:pt x="6" y="10"/>
                                  </a:lnTo>
                                  <a:lnTo>
                                    <a:pt x="3" y="16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2" y="27"/>
                                  </a:lnTo>
                                  <a:lnTo>
                                    <a:pt x="3" y="31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15" y="42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51" y="53"/>
                                  </a:lnTo>
                                  <a:lnTo>
                                    <a:pt x="53" y="54"/>
                                  </a:lnTo>
                                  <a:lnTo>
                                    <a:pt x="55" y="56"/>
                                  </a:lnTo>
                                  <a:lnTo>
                                    <a:pt x="57" y="58"/>
                                  </a:lnTo>
                                  <a:lnTo>
                                    <a:pt x="57" y="65"/>
                                  </a:lnTo>
                                  <a:lnTo>
                                    <a:pt x="55" y="68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49" y="74"/>
                                  </a:lnTo>
                                  <a:lnTo>
                                    <a:pt x="44" y="75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68" y="73"/>
                                  </a:lnTo>
                                  <a:lnTo>
                                    <a:pt x="71" y="69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1" y="51"/>
                                  </a:lnTo>
                                  <a:lnTo>
                                    <a:pt x="66" y="45"/>
                                  </a:lnTo>
                                  <a:lnTo>
                                    <a:pt x="63" y="42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5" y="39"/>
                                  </a:lnTo>
                                  <a:lnTo>
                                    <a:pt x="37" y="34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5" y="31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19" y="28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6" y="24"/>
                                  </a:lnTo>
                                  <a:lnTo>
                                    <a:pt x="16" y="19"/>
                                  </a:lnTo>
                                  <a:lnTo>
                                    <a:pt x="18" y="17"/>
                                  </a:lnTo>
                                  <a:lnTo>
                                    <a:pt x="24" y="12"/>
                                  </a:lnTo>
                                  <a:lnTo>
                                    <a:pt x="28" y="11"/>
                                  </a:lnTo>
                                  <a:lnTo>
                                    <a:pt x="65" y="11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61" y="7"/>
                                  </a:lnTo>
                                  <a:lnTo>
                                    <a:pt x="57" y="4"/>
                                  </a:lnTo>
                                  <a:lnTo>
                                    <a:pt x="52" y="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35"/>
                          <wps:cNvSpPr>
                            <a:spLocks/>
                          </wps:cNvSpPr>
                          <wps:spPr bwMode="auto">
                            <a:xfrm>
                              <a:off x="818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65 w 73"/>
                                <a:gd name="T1" fmla="*/ 11 h 87"/>
                                <a:gd name="T2" fmla="*/ 41 w 73"/>
                                <a:gd name="T3" fmla="*/ 11 h 87"/>
                                <a:gd name="T4" fmla="*/ 45 w 73"/>
                                <a:gd name="T5" fmla="*/ 12 h 87"/>
                                <a:gd name="T6" fmla="*/ 52 w 73"/>
                                <a:gd name="T7" fmla="*/ 17 h 87"/>
                                <a:gd name="T8" fmla="*/ 54 w 73"/>
                                <a:gd name="T9" fmla="*/ 21 h 87"/>
                                <a:gd name="T10" fmla="*/ 54 w 73"/>
                                <a:gd name="T11" fmla="*/ 25 h 87"/>
                                <a:gd name="T12" fmla="*/ 69 w 73"/>
                                <a:gd name="T13" fmla="*/ 23 h 87"/>
                                <a:gd name="T14" fmla="*/ 68 w 73"/>
                                <a:gd name="T15" fmla="*/ 17 h 87"/>
                                <a:gd name="T16" fmla="*/ 66 w 73"/>
                                <a:gd name="T17" fmla="*/ 13 h 87"/>
                                <a:gd name="T18" fmla="*/ 65 w 73"/>
                                <a:gd name="T19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65" y="11"/>
                                  </a:moveTo>
                                  <a:lnTo>
                                    <a:pt x="41" y="11"/>
                                  </a:lnTo>
                                  <a:lnTo>
                                    <a:pt x="45" y="12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54" y="21"/>
                                  </a:lnTo>
                                  <a:lnTo>
                                    <a:pt x="54" y="25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8" y="17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5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1" name="Freeform 36"/>
                        <wps:cNvSpPr>
                          <a:spLocks/>
                        </wps:cNvSpPr>
                        <wps:spPr bwMode="auto">
                          <a:xfrm>
                            <a:off x="905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7"/>
                        <wps:cNvSpPr>
                          <a:spLocks/>
                        </wps:cNvSpPr>
                        <wps:spPr bwMode="auto">
                          <a:xfrm>
                            <a:off x="989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3" name="Group 38"/>
                        <wpg:cNvGrpSpPr>
                          <a:grpSpLocks/>
                        </wpg:cNvGrpSpPr>
                        <wpg:grpSpPr bwMode="auto">
                          <a:xfrm>
                            <a:off x="1071" y="78"/>
                            <a:ext cx="69" cy="76"/>
                            <a:chOff x="1071" y="78"/>
                            <a:chExt cx="69" cy="76"/>
                          </a:xfrm>
                        </wpg:grpSpPr>
                        <wps:wsp>
                          <wps:cNvPr id="128" name="Freeform 39"/>
                          <wps:cNvSpPr>
                            <a:spLocks/>
                          </wps:cNvSpPr>
                          <wps:spPr bwMode="auto">
                            <a:xfrm>
                              <a:off x="1071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Freeform 40"/>
                          <wps:cNvSpPr>
                            <a:spLocks/>
                          </wps:cNvSpPr>
                          <wps:spPr bwMode="auto">
                            <a:xfrm>
                              <a:off x="1071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Freeform 41"/>
                          <wps:cNvSpPr>
                            <a:spLocks/>
                          </wps:cNvSpPr>
                          <wps:spPr bwMode="auto">
                            <a:xfrm>
                              <a:off x="1071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1" name="Freeform 42"/>
                        <wps:cNvSpPr>
                          <a:spLocks/>
                        </wps:cNvSpPr>
                        <wps:spPr bwMode="auto">
                          <a:xfrm>
                            <a:off x="1157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43"/>
                        <wps:cNvSpPr>
                          <a:spLocks/>
                        </wps:cNvSpPr>
                        <wps:spPr bwMode="auto">
                          <a:xfrm>
                            <a:off x="1241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3" name="Group 44"/>
                        <wpg:cNvGrpSpPr>
                          <a:grpSpLocks/>
                        </wpg:cNvGrpSpPr>
                        <wpg:grpSpPr bwMode="auto">
                          <a:xfrm>
                            <a:off x="1319" y="57"/>
                            <a:ext cx="161" cy="118"/>
                            <a:chOff x="1319" y="57"/>
                            <a:chExt cx="161" cy="118"/>
                          </a:xfrm>
                        </wpg:grpSpPr>
                        <wps:wsp>
                          <wps:cNvPr id="134" name="Freeform 45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87 h 118"/>
                                <a:gd name="T2" fmla="*/ 47 w 161"/>
                                <a:gd name="T3" fmla="*/ 87 h 118"/>
                                <a:gd name="T4" fmla="*/ 47 w 161"/>
                                <a:gd name="T5" fmla="*/ 115 h 118"/>
                                <a:gd name="T6" fmla="*/ 60 w 161"/>
                                <a:gd name="T7" fmla="*/ 115 h 118"/>
                                <a:gd name="T8" fmla="*/ 60 w 161"/>
                                <a:gd name="T9" fmla="*/ 87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87"/>
                                  </a:moveTo>
                                  <a:lnTo>
                                    <a:pt x="47" y="87"/>
                                  </a:lnTo>
                                  <a:lnTo>
                                    <a:pt x="47" y="115"/>
                                  </a:lnTo>
                                  <a:lnTo>
                                    <a:pt x="60" y="115"/>
                                  </a:lnTo>
                                  <a:lnTo>
                                    <a:pt x="60" y="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Freeform 46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0 h 118"/>
                                <a:gd name="T2" fmla="*/ 49 w 161"/>
                                <a:gd name="T3" fmla="*/ 0 h 118"/>
                                <a:gd name="T4" fmla="*/ 0 w 161"/>
                                <a:gd name="T5" fmla="*/ 75 h 118"/>
                                <a:gd name="T6" fmla="*/ 0 w 161"/>
                                <a:gd name="T7" fmla="*/ 87 h 118"/>
                                <a:gd name="T8" fmla="*/ 75 w 161"/>
                                <a:gd name="T9" fmla="*/ 87 h 118"/>
                                <a:gd name="T10" fmla="*/ 75 w 161"/>
                                <a:gd name="T11" fmla="*/ 75 h 118"/>
                                <a:gd name="T12" fmla="*/ 13 w 161"/>
                                <a:gd name="T13" fmla="*/ 75 h 118"/>
                                <a:gd name="T14" fmla="*/ 47 w 161"/>
                                <a:gd name="T15" fmla="*/ 23 h 118"/>
                                <a:gd name="T16" fmla="*/ 60 w 161"/>
                                <a:gd name="T17" fmla="*/ 23 h 118"/>
                                <a:gd name="T18" fmla="*/ 60 w 161"/>
                                <a:gd name="T1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0"/>
                                  </a:moveTo>
                                  <a:lnTo>
                                    <a:pt x="49" y="0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75" y="87"/>
                                  </a:lnTo>
                                  <a:lnTo>
                                    <a:pt x="75" y="75"/>
                                  </a:lnTo>
                                  <a:lnTo>
                                    <a:pt x="13" y="75"/>
                                  </a:lnTo>
                                  <a:lnTo>
                                    <a:pt x="47" y="23"/>
                                  </a:lnTo>
                                  <a:lnTo>
                                    <a:pt x="60" y="23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Freeform 47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23 h 118"/>
                                <a:gd name="T2" fmla="*/ 47 w 161"/>
                                <a:gd name="T3" fmla="*/ 23 h 118"/>
                                <a:gd name="T4" fmla="*/ 47 w 161"/>
                                <a:gd name="T5" fmla="*/ 75 h 118"/>
                                <a:gd name="T6" fmla="*/ 60 w 161"/>
                                <a:gd name="T7" fmla="*/ 75 h 118"/>
                                <a:gd name="T8" fmla="*/ 60 w 161"/>
                                <a:gd name="T9" fmla="*/ 23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23"/>
                                  </a:moveTo>
                                  <a:lnTo>
                                    <a:pt x="47" y="23"/>
                                  </a:lnTo>
                                  <a:lnTo>
                                    <a:pt x="47" y="75"/>
                                  </a:lnTo>
                                  <a:lnTo>
                                    <a:pt x="60" y="75"/>
                                  </a:lnTo>
                                  <a:lnTo>
                                    <a:pt x="6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Freeform 48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33 w 161"/>
                                <a:gd name="T1" fmla="*/ 0 h 118"/>
                                <a:gd name="T2" fmla="*/ 114 w 161"/>
                                <a:gd name="T3" fmla="*/ 0 h 118"/>
                                <a:gd name="T4" fmla="*/ 106 w 161"/>
                                <a:gd name="T5" fmla="*/ 2 h 118"/>
                                <a:gd name="T6" fmla="*/ 101 w 161"/>
                                <a:gd name="T7" fmla="*/ 8 h 118"/>
                                <a:gd name="T8" fmla="*/ 95 w 161"/>
                                <a:gd name="T9" fmla="*/ 14 h 118"/>
                                <a:gd name="T10" fmla="*/ 92 w 161"/>
                                <a:gd name="T11" fmla="*/ 21 h 118"/>
                                <a:gd name="T12" fmla="*/ 92 w 161"/>
                                <a:gd name="T13" fmla="*/ 35 h 118"/>
                                <a:gd name="T14" fmla="*/ 94 w 161"/>
                                <a:gd name="T15" fmla="*/ 40 h 118"/>
                                <a:gd name="T16" fmla="*/ 96 w 161"/>
                                <a:gd name="T17" fmla="*/ 43 h 118"/>
                                <a:gd name="T18" fmla="*/ 99 w 161"/>
                                <a:gd name="T19" fmla="*/ 47 h 118"/>
                                <a:gd name="T20" fmla="*/ 103 w 161"/>
                                <a:gd name="T21" fmla="*/ 50 h 118"/>
                                <a:gd name="T22" fmla="*/ 109 w 161"/>
                                <a:gd name="T23" fmla="*/ 53 h 118"/>
                                <a:gd name="T24" fmla="*/ 102 w 161"/>
                                <a:gd name="T25" fmla="*/ 55 h 118"/>
                                <a:gd name="T26" fmla="*/ 97 w 161"/>
                                <a:gd name="T27" fmla="*/ 58 h 118"/>
                                <a:gd name="T28" fmla="*/ 93 w 161"/>
                                <a:gd name="T29" fmla="*/ 63 h 118"/>
                                <a:gd name="T30" fmla="*/ 90 w 161"/>
                                <a:gd name="T31" fmla="*/ 68 h 118"/>
                                <a:gd name="T32" fmla="*/ 88 w 161"/>
                                <a:gd name="T33" fmla="*/ 74 h 118"/>
                                <a:gd name="T34" fmla="*/ 88 w 161"/>
                                <a:gd name="T35" fmla="*/ 92 h 118"/>
                                <a:gd name="T36" fmla="*/ 91 w 161"/>
                                <a:gd name="T37" fmla="*/ 100 h 118"/>
                                <a:gd name="T38" fmla="*/ 98 w 161"/>
                                <a:gd name="T39" fmla="*/ 107 h 118"/>
                                <a:gd name="T40" fmla="*/ 104 w 161"/>
                                <a:gd name="T41" fmla="*/ 114 h 118"/>
                                <a:gd name="T42" fmla="*/ 113 w 161"/>
                                <a:gd name="T43" fmla="*/ 117 h 118"/>
                                <a:gd name="T44" fmla="*/ 135 w 161"/>
                                <a:gd name="T45" fmla="*/ 117 h 118"/>
                                <a:gd name="T46" fmla="*/ 143 w 161"/>
                                <a:gd name="T47" fmla="*/ 114 h 118"/>
                                <a:gd name="T48" fmla="*/ 150 w 161"/>
                                <a:gd name="T49" fmla="*/ 107 h 118"/>
                                <a:gd name="T50" fmla="*/ 151 w 161"/>
                                <a:gd name="T51" fmla="*/ 105 h 118"/>
                                <a:gd name="T52" fmla="*/ 120 w 161"/>
                                <a:gd name="T53" fmla="*/ 105 h 118"/>
                                <a:gd name="T54" fmla="*/ 116 w 161"/>
                                <a:gd name="T55" fmla="*/ 105 h 118"/>
                                <a:gd name="T56" fmla="*/ 112 w 161"/>
                                <a:gd name="T57" fmla="*/ 102 h 118"/>
                                <a:gd name="T58" fmla="*/ 109 w 161"/>
                                <a:gd name="T59" fmla="*/ 100 h 118"/>
                                <a:gd name="T60" fmla="*/ 106 w 161"/>
                                <a:gd name="T61" fmla="*/ 97 h 118"/>
                                <a:gd name="T62" fmla="*/ 104 w 161"/>
                                <a:gd name="T63" fmla="*/ 93 h 118"/>
                                <a:gd name="T64" fmla="*/ 102 w 161"/>
                                <a:gd name="T65" fmla="*/ 90 h 118"/>
                                <a:gd name="T66" fmla="*/ 102 w 161"/>
                                <a:gd name="T67" fmla="*/ 86 h 118"/>
                                <a:gd name="T68" fmla="*/ 102 w 161"/>
                                <a:gd name="T69" fmla="*/ 75 h 118"/>
                                <a:gd name="T70" fmla="*/ 104 w 161"/>
                                <a:gd name="T71" fmla="*/ 70 h 118"/>
                                <a:gd name="T72" fmla="*/ 108 w 161"/>
                                <a:gd name="T73" fmla="*/ 65 h 118"/>
                                <a:gd name="T74" fmla="*/ 112 w 161"/>
                                <a:gd name="T75" fmla="*/ 61 h 118"/>
                                <a:gd name="T76" fmla="*/ 117 w 161"/>
                                <a:gd name="T77" fmla="*/ 59 h 118"/>
                                <a:gd name="T78" fmla="*/ 151 w 161"/>
                                <a:gd name="T79" fmla="*/ 59 h 118"/>
                                <a:gd name="T80" fmla="*/ 151 w 161"/>
                                <a:gd name="T81" fmla="*/ 59 h 118"/>
                                <a:gd name="T82" fmla="*/ 146 w 161"/>
                                <a:gd name="T83" fmla="*/ 55 h 118"/>
                                <a:gd name="T84" fmla="*/ 139 w 161"/>
                                <a:gd name="T85" fmla="*/ 53 h 118"/>
                                <a:gd name="T86" fmla="*/ 145 w 161"/>
                                <a:gd name="T87" fmla="*/ 50 h 118"/>
                                <a:gd name="T88" fmla="*/ 149 w 161"/>
                                <a:gd name="T89" fmla="*/ 47 h 118"/>
                                <a:gd name="T90" fmla="*/ 149 w 161"/>
                                <a:gd name="T91" fmla="*/ 47 h 118"/>
                                <a:gd name="T92" fmla="*/ 119 w 161"/>
                                <a:gd name="T93" fmla="*/ 47 h 118"/>
                                <a:gd name="T94" fmla="*/ 114 w 161"/>
                                <a:gd name="T95" fmla="*/ 45 h 118"/>
                                <a:gd name="T96" fmla="*/ 111 w 161"/>
                                <a:gd name="T97" fmla="*/ 42 h 118"/>
                                <a:gd name="T98" fmla="*/ 108 w 161"/>
                                <a:gd name="T99" fmla="*/ 39 h 118"/>
                                <a:gd name="T100" fmla="*/ 106 w 161"/>
                                <a:gd name="T101" fmla="*/ 35 h 118"/>
                                <a:gd name="T102" fmla="*/ 106 w 161"/>
                                <a:gd name="T103" fmla="*/ 24 h 118"/>
                                <a:gd name="T104" fmla="*/ 108 w 161"/>
                                <a:gd name="T105" fmla="*/ 20 h 118"/>
                                <a:gd name="T106" fmla="*/ 114 w 161"/>
                                <a:gd name="T107" fmla="*/ 13 h 118"/>
                                <a:gd name="T108" fmla="*/ 119 w 161"/>
                                <a:gd name="T109" fmla="*/ 11 h 118"/>
                                <a:gd name="T110" fmla="*/ 149 w 161"/>
                                <a:gd name="T111" fmla="*/ 11 h 118"/>
                                <a:gd name="T112" fmla="*/ 141 w 161"/>
                                <a:gd name="T113" fmla="*/ 2 h 118"/>
                                <a:gd name="T114" fmla="*/ 133 w 161"/>
                                <a:gd name="T115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33" y="0"/>
                                  </a:moveTo>
                                  <a:lnTo>
                                    <a:pt x="114" y="0"/>
                                  </a:lnTo>
                                  <a:lnTo>
                                    <a:pt x="106" y="2"/>
                                  </a:lnTo>
                                  <a:lnTo>
                                    <a:pt x="101" y="8"/>
                                  </a:lnTo>
                                  <a:lnTo>
                                    <a:pt x="95" y="14"/>
                                  </a:lnTo>
                                  <a:lnTo>
                                    <a:pt x="92" y="21"/>
                                  </a:lnTo>
                                  <a:lnTo>
                                    <a:pt x="92" y="35"/>
                                  </a:lnTo>
                                  <a:lnTo>
                                    <a:pt x="94" y="40"/>
                                  </a:lnTo>
                                  <a:lnTo>
                                    <a:pt x="96" y="43"/>
                                  </a:lnTo>
                                  <a:lnTo>
                                    <a:pt x="99" y="47"/>
                                  </a:lnTo>
                                  <a:lnTo>
                                    <a:pt x="103" y="50"/>
                                  </a:lnTo>
                                  <a:lnTo>
                                    <a:pt x="109" y="53"/>
                                  </a:lnTo>
                                  <a:lnTo>
                                    <a:pt x="102" y="55"/>
                                  </a:lnTo>
                                  <a:lnTo>
                                    <a:pt x="97" y="58"/>
                                  </a:lnTo>
                                  <a:lnTo>
                                    <a:pt x="93" y="63"/>
                                  </a:lnTo>
                                  <a:lnTo>
                                    <a:pt x="90" y="68"/>
                                  </a:lnTo>
                                  <a:lnTo>
                                    <a:pt x="88" y="74"/>
                                  </a:lnTo>
                                  <a:lnTo>
                                    <a:pt x="88" y="92"/>
                                  </a:lnTo>
                                  <a:lnTo>
                                    <a:pt x="91" y="100"/>
                                  </a:lnTo>
                                  <a:lnTo>
                                    <a:pt x="98" y="107"/>
                                  </a:lnTo>
                                  <a:lnTo>
                                    <a:pt x="104" y="114"/>
                                  </a:lnTo>
                                  <a:lnTo>
                                    <a:pt x="113" y="117"/>
                                  </a:lnTo>
                                  <a:lnTo>
                                    <a:pt x="135" y="117"/>
                                  </a:lnTo>
                                  <a:lnTo>
                                    <a:pt x="143" y="114"/>
                                  </a:lnTo>
                                  <a:lnTo>
                                    <a:pt x="150" y="107"/>
                                  </a:lnTo>
                                  <a:lnTo>
                                    <a:pt x="151" y="105"/>
                                  </a:lnTo>
                                  <a:lnTo>
                                    <a:pt x="120" y="105"/>
                                  </a:lnTo>
                                  <a:lnTo>
                                    <a:pt x="116" y="105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09" y="100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04" y="93"/>
                                  </a:lnTo>
                                  <a:lnTo>
                                    <a:pt x="102" y="90"/>
                                  </a:lnTo>
                                  <a:lnTo>
                                    <a:pt x="102" y="86"/>
                                  </a:lnTo>
                                  <a:lnTo>
                                    <a:pt x="102" y="75"/>
                                  </a:lnTo>
                                  <a:lnTo>
                                    <a:pt x="104" y="70"/>
                                  </a:lnTo>
                                  <a:lnTo>
                                    <a:pt x="108" y="65"/>
                                  </a:lnTo>
                                  <a:lnTo>
                                    <a:pt x="112" y="61"/>
                                  </a:lnTo>
                                  <a:lnTo>
                                    <a:pt x="117" y="59"/>
                                  </a:lnTo>
                                  <a:lnTo>
                                    <a:pt x="151" y="59"/>
                                  </a:lnTo>
                                  <a:lnTo>
                                    <a:pt x="151" y="59"/>
                                  </a:lnTo>
                                  <a:lnTo>
                                    <a:pt x="146" y="55"/>
                                  </a:lnTo>
                                  <a:lnTo>
                                    <a:pt x="139" y="53"/>
                                  </a:lnTo>
                                  <a:lnTo>
                                    <a:pt x="145" y="50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19" y="47"/>
                                  </a:lnTo>
                                  <a:lnTo>
                                    <a:pt x="114" y="45"/>
                                  </a:lnTo>
                                  <a:lnTo>
                                    <a:pt x="111" y="42"/>
                                  </a:lnTo>
                                  <a:lnTo>
                                    <a:pt x="108" y="39"/>
                                  </a:lnTo>
                                  <a:lnTo>
                                    <a:pt x="106" y="35"/>
                                  </a:lnTo>
                                  <a:lnTo>
                                    <a:pt x="106" y="24"/>
                                  </a:lnTo>
                                  <a:lnTo>
                                    <a:pt x="108" y="20"/>
                                  </a:lnTo>
                                  <a:lnTo>
                                    <a:pt x="114" y="13"/>
                                  </a:lnTo>
                                  <a:lnTo>
                                    <a:pt x="119" y="11"/>
                                  </a:lnTo>
                                  <a:lnTo>
                                    <a:pt x="149" y="11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Freeform 49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51 w 161"/>
                                <a:gd name="T1" fmla="*/ 59 h 118"/>
                                <a:gd name="T2" fmla="*/ 130 w 161"/>
                                <a:gd name="T3" fmla="*/ 59 h 118"/>
                                <a:gd name="T4" fmla="*/ 135 w 161"/>
                                <a:gd name="T5" fmla="*/ 61 h 118"/>
                                <a:gd name="T6" fmla="*/ 140 w 161"/>
                                <a:gd name="T7" fmla="*/ 65 h 118"/>
                                <a:gd name="T8" fmla="*/ 144 w 161"/>
                                <a:gd name="T9" fmla="*/ 70 h 118"/>
                                <a:gd name="T10" fmla="*/ 146 w 161"/>
                                <a:gd name="T11" fmla="*/ 75 h 118"/>
                                <a:gd name="T12" fmla="*/ 146 w 161"/>
                                <a:gd name="T13" fmla="*/ 89 h 118"/>
                                <a:gd name="T14" fmla="*/ 144 w 161"/>
                                <a:gd name="T15" fmla="*/ 95 h 118"/>
                                <a:gd name="T16" fmla="*/ 135 w 161"/>
                                <a:gd name="T17" fmla="*/ 103 h 118"/>
                                <a:gd name="T18" fmla="*/ 130 w 161"/>
                                <a:gd name="T19" fmla="*/ 105 h 118"/>
                                <a:gd name="T20" fmla="*/ 151 w 161"/>
                                <a:gd name="T21" fmla="*/ 105 h 118"/>
                                <a:gd name="T22" fmla="*/ 157 w 161"/>
                                <a:gd name="T23" fmla="*/ 100 h 118"/>
                                <a:gd name="T24" fmla="*/ 160 w 161"/>
                                <a:gd name="T25" fmla="*/ 92 h 118"/>
                                <a:gd name="T26" fmla="*/ 160 w 161"/>
                                <a:gd name="T27" fmla="*/ 75 h 118"/>
                                <a:gd name="T28" fmla="*/ 158 w 161"/>
                                <a:gd name="T29" fmla="*/ 69 h 118"/>
                                <a:gd name="T30" fmla="*/ 155 w 161"/>
                                <a:gd name="T31" fmla="*/ 64 h 118"/>
                                <a:gd name="T32" fmla="*/ 151 w 161"/>
                                <a:gd name="T33" fmla="*/ 59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51" y="59"/>
                                  </a:moveTo>
                                  <a:lnTo>
                                    <a:pt x="130" y="59"/>
                                  </a:lnTo>
                                  <a:lnTo>
                                    <a:pt x="135" y="61"/>
                                  </a:lnTo>
                                  <a:lnTo>
                                    <a:pt x="140" y="65"/>
                                  </a:lnTo>
                                  <a:lnTo>
                                    <a:pt x="144" y="70"/>
                                  </a:lnTo>
                                  <a:lnTo>
                                    <a:pt x="146" y="75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44" y="95"/>
                                  </a:lnTo>
                                  <a:lnTo>
                                    <a:pt x="135" y="103"/>
                                  </a:lnTo>
                                  <a:lnTo>
                                    <a:pt x="130" y="105"/>
                                  </a:lnTo>
                                  <a:lnTo>
                                    <a:pt x="151" y="105"/>
                                  </a:lnTo>
                                  <a:lnTo>
                                    <a:pt x="157" y="100"/>
                                  </a:lnTo>
                                  <a:lnTo>
                                    <a:pt x="160" y="92"/>
                                  </a:lnTo>
                                  <a:lnTo>
                                    <a:pt x="160" y="75"/>
                                  </a:lnTo>
                                  <a:lnTo>
                                    <a:pt x="158" y="69"/>
                                  </a:lnTo>
                                  <a:lnTo>
                                    <a:pt x="155" y="64"/>
                                  </a:lnTo>
                                  <a:lnTo>
                                    <a:pt x="151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Freeform 50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49 w 161"/>
                                <a:gd name="T1" fmla="*/ 11 h 118"/>
                                <a:gd name="T2" fmla="*/ 129 w 161"/>
                                <a:gd name="T3" fmla="*/ 11 h 118"/>
                                <a:gd name="T4" fmla="*/ 133 w 161"/>
                                <a:gd name="T5" fmla="*/ 13 h 118"/>
                                <a:gd name="T6" fmla="*/ 136 w 161"/>
                                <a:gd name="T7" fmla="*/ 16 h 118"/>
                                <a:gd name="T8" fmla="*/ 140 w 161"/>
                                <a:gd name="T9" fmla="*/ 20 h 118"/>
                                <a:gd name="T10" fmla="*/ 141 w 161"/>
                                <a:gd name="T11" fmla="*/ 24 h 118"/>
                                <a:gd name="T12" fmla="*/ 141 w 161"/>
                                <a:gd name="T13" fmla="*/ 35 h 118"/>
                                <a:gd name="T14" fmla="*/ 140 w 161"/>
                                <a:gd name="T15" fmla="*/ 39 h 118"/>
                                <a:gd name="T16" fmla="*/ 137 w 161"/>
                                <a:gd name="T17" fmla="*/ 42 h 118"/>
                                <a:gd name="T18" fmla="*/ 133 w 161"/>
                                <a:gd name="T19" fmla="*/ 45 h 118"/>
                                <a:gd name="T20" fmla="*/ 129 w 161"/>
                                <a:gd name="T21" fmla="*/ 47 h 118"/>
                                <a:gd name="T22" fmla="*/ 149 w 161"/>
                                <a:gd name="T23" fmla="*/ 47 h 118"/>
                                <a:gd name="T24" fmla="*/ 154 w 161"/>
                                <a:gd name="T25" fmla="*/ 40 h 118"/>
                                <a:gd name="T26" fmla="*/ 155 w 161"/>
                                <a:gd name="T27" fmla="*/ 35 h 118"/>
                                <a:gd name="T28" fmla="*/ 155 w 161"/>
                                <a:gd name="T29" fmla="*/ 21 h 118"/>
                                <a:gd name="T30" fmla="*/ 152 w 161"/>
                                <a:gd name="T31" fmla="*/ 14 h 118"/>
                                <a:gd name="T32" fmla="*/ 149 w 161"/>
                                <a:gd name="T33" fmla="*/ 1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49" y="11"/>
                                  </a:moveTo>
                                  <a:lnTo>
                                    <a:pt x="129" y="11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0" y="20"/>
                                  </a:lnTo>
                                  <a:lnTo>
                                    <a:pt x="141" y="24"/>
                                  </a:lnTo>
                                  <a:lnTo>
                                    <a:pt x="141" y="35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37" y="42"/>
                                  </a:lnTo>
                                  <a:lnTo>
                                    <a:pt x="133" y="45"/>
                                  </a:lnTo>
                                  <a:lnTo>
                                    <a:pt x="129" y="47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54" y="40"/>
                                  </a:lnTo>
                                  <a:lnTo>
                                    <a:pt x="155" y="35"/>
                                  </a:lnTo>
                                  <a:lnTo>
                                    <a:pt x="155" y="21"/>
                                  </a:lnTo>
                                  <a:lnTo>
                                    <a:pt x="152" y="14"/>
                                  </a:lnTo>
                                  <a:lnTo>
                                    <a:pt x="149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2" name="Freeform 51"/>
                        <wps:cNvSpPr>
                          <a:spLocks/>
                        </wps:cNvSpPr>
                        <wps:spPr bwMode="auto">
                          <a:xfrm>
                            <a:off x="1493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3" name="Group 52"/>
                        <wpg:cNvGrpSpPr>
                          <a:grpSpLocks/>
                        </wpg:cNvGrpSpPr>
                        <wpg:grpSpPr bwMode="auto">
                          <a:xfrm>
                            <a:off x="1579" y="57"/>
                            <a:ext cx="69" cy="117"/>
                            <a:chOff x="1579" y="57"/>
                            <a:chExt cx="69" cy="117"/>
                          </a:xfrm>
                        </wpg:grpSpPr>
                        <wps:wsp>
                          <wps:cNvPr id="145" name="Freeform 53"/>
                          <wps:cNvSpPr>
                            <a:spLocks/>
                          </wps:cNvSpPr>
                          <wps:spPr bwMode="auto">
                            <a:xfrm>
                              <a:off x="157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25 w 69"/>
                                <a:gd name="T1" fmla="*/ 104 h 117"/>
                                <a:gd name="T2" fmla="*/ 12 w 69"/>
                                <a:gd name="T3" fmla="*/ 104 h 117"/>
                                <a:gd name="T4" fmla="*/ 17 w 69"/>
                                <a:gd name="T5" fmla="*/ 112 h 117"/>
                                <a:gd name="T6" fmla="*/ 25 w 69"/>
                                <a:gd name="T7" fmla="*/ 117 h 117"/>
                                <a:gd name="T8" fmla="*/ 43 w 69"/>
                                <a:gd name="T9" fmla="*/ 117 h 117"/>
                                <a:gd name="T10" fmla="*/ 51 w 69"/>
                                <a:gd name="T11" fmla="*/ 113 h 117"/>
                                <a:gd name="T12" fmla="*/ 58 w 69"/>
                                <a:gd name="T13" fmla="*/ 105 h 117"/>
                                <a:gd name="T14" fmla="*/ 26 w 69"/>
                                <a:gd name="T15" fmla="*/ 105 h 117"/>
                                <a:gd name="T16" fmla="*/ 25 w 69"/>
                                <a:gd name="T17" fmla="*/ 104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25" y="104"/>
                                  </a:moveTo>
                                  <a:lnTo>
                                    <a:pt x="12" y="104"/>
                                  </a:lnTo>
                                  <a:lnTo>
                                    <a:pt x="17" y="112"/>
                                  </a:lnTo>
                                  <a:lnTo>
                                    <a:pt x="25" y="117"/>
                                  </a:lnTo>
                                  <a:lnTo>
                                    <a:pt x="43" y="117"/>
                                  </a:lnTo>
                                  <a:lnTo>
                                    <a:pt x="51" y="113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26" y="105"/>
                                  </a:lnTo>
                                  <a:lnTo>
                                    <a:pt x="25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Freeform 54"/>
                          <wps:cNvSpPr>
                            <a:spLocks/>
                          </wps:cNvSpPr>
                          <wps:spPr bwMode="auto">
                            <a:xfrm>
                              <a:off x="157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13 w 69"/>
                                <a:gd name="T1" fmla="*/ 0 h 117"/>
                                <a:gd name="T2" fmla="*/ 0 w 69"/>
                                <a:gd name="T3" fmla="*/ 0 h 117"/>
                                <a:gd name="T4" fmla="*/ 0 w 69"/>
                                <a:gd name="T5" fmla="*/ 115 h 117"/>
                                <a:gd name="T6" fmla="*/ 12 w 69"/>
                                <a:gd name="T7" fmla="*/ 115 h 117"/>
                                <a:gd name="T8" fmla="*/ 12 w 69"/>
                                <a:gd name="T9" fmla="*/ 104 h 117"/>
                                <a:gd name="T10" fmla="*/ 25 w 69"/>
                                <a:gd name="T11" fmla="*/ 104 h 117"/>
                                <a:gd name="T12" fmla="*/ 20 w 69"/>
                                <a:gd name="T13" fmla="*/ 101 h 117"/>
                                <a:gd name="T14" fmla="*/ 13 w 69"/>
                                <a:gd name="T15" fmla="*/ 90 h 117"/>
                                <a:gd name="T16" fmla="*/ 12 w 69"/>
                                <a:gd name="T17" fmla="*/ 83 h 117"/>
                                <a:gd name="T18" fmla="*/ 12 w 69"/>
                                <a:gd name="T19" fmla="*/ 62 h 117"/>
                                <a:gd name="T20" fmla="*/ 14 w 69"/>
                                <a:gd name="T21" fmla="*/ 55 h 117"/>
                                <a:gd name="T22" fmla="*/ 18 w 69"/>
                                <a:gd name="T23" fmla="*/ 49 h 117"/>
                                <a:gd name="T24" fmla="*/ 22 w 69"/>
                                <a:gd name="T25" fmla="*/ 44 h 117"/>
                                <a:gd name="T26" fmla="*/ 27 w 69"/>
                                <a:gd name="T27" fmla="*/ 41 h 117"/>
                                <a:gd name="T28" fmla="*/ 59 w 69"/>
                                <a:gd name="T29" fmla="*/ 41 h 117"/>
                                <a:gd name="T30" fmla="*/ 59 w 69"/>
                                <a:gd name="T31" fmla="*/ 41 h 117"/>
                                <a:gd name="T32" fmla="*/ 13 w 69"/>
                                <a:gd name="T33" fmla="*/ 41 h 117"/>
                                <a:gd name="T34" fmla="*/ 13 w 69"/>
                                <a:gd name="T35" fmla="*/ 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1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12" y="115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25" y="10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13" y="90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12" y="62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8" y="49"/>
                                  </a:lnTo>
                                  <a:lnTo>
                                    <a:pt x="22" y="44"/>
                                  </a:lnTo>
                                  <a:lnTo>
                                    <a:pt x="27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13" y="41"/>
                                  </a:lnTo>
                                  <a:lnTo>
                                    <a:pt x="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Freeform 55"/>
                          <wps:cNvSpPr>
                            <a:spLocks/>
                          </wps:cNvSpPr>
                          <wps:spPr bwMode="auto">
                            <a:xfrm>
                              <a:off x="157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59 w 69"/>
                                <a:gd name="T1" fmla="*/ 41 h 117"/>
                                <a:gd name="T2" fmla="*/ 39 w 69"/>
                                <a:gd name="T3" fmla="*/ 41 h 117"/>
                                <a:gd name="T4" fmla="*/ 44 w 69"/>
                                <a:gd name="T5" fmla="*/ 44 h 117"/>
                                <a:gd name="T6" fmla="*/ 48 w 69"/>
                                <a:gd name="T7" fmla="*/ 49 h 117"/>
                                <a:gd name="T8" fmla="*/ 52 w 69"/>
                                <a:gd name="T9" fmla="*/ 54 h 117"/>
                                <a:gd name="T10" fmla="*/ 55 w 69"/>
                                <a:gd name="T11" fmla="*/ 62 h 117"/>
                                <a:gd name="T12" fmla="*/ 55 w 69"/>
                                <a:gd name="T13" fmla="*/ 83 h 117"/>
                                <a:gd name="T14" fmla="*/ 52 w 69"/>
                                <a:gd name="T15" fmla="*/ 92 h 117"/>
                                <a:gd name="T16" fmla="*/ 48 w 69"/>
                                <a:gd name="T17" fmla="*/ 97 h 117"/>
                                <a:gd name="T18" fmla="*/ 44 w 69"/>
                                <a:gd name="T19" fmla="*/ 102 h 117"/>
                                <a:gd name="T20" fmla="*/ 39 w 69"/>
                                <a:gd name="T21" fmla="*/ 105 h 117"/>
                                <a:gd name="T22" fmla="*/ 58 w 69"/>
                                <a:gd name="T23" fmla="*/ 105 h 117"/>
                                <a:gd name="T24" fmla="*/ 65 w 69"/>
                                <a:gd name="T25" fmla="*/ 97 h 117"/>
                                <a:gd name="T26" fmla="*/ 68 w 69"/>
                                <a:gd name="T27" fmla="*/ 86 h 117"/>
                                <a:gd name="T28" fmla="*/ 68 w 69"/>
                                <a:gd name="T29" fmla="*/ 66 h 117"/>
                                <a:gd name="T30" fmla="*/ 67 w 69"/>
                                <a:gd name="T31" fmla="*/ 60 h 117"/>
                                <a:gd name="T32" fmla="*/ 66 w 69"/>
                                <a:gd name="T33" fmla="*/ 55 h 117"/>
                                <a:gd name="T34" fmla="*/ 64 w 69"/>
                                <a:gd name="T35" fmla="*/ 50 h 117"/>
                                <a:gd name="T36" fmla="*/ 62 w 69"/>
                                <a:gd name="T37" fmla="*/ 45 h 117"/>
                                <a:gd name="T38" fmla="*/ 59 w 69"/>
                                <a:gd name="T39" fmla="*/ 4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59" y="41"/>
                                  </a:moveTo>
                                  <a:lnTo>
                                    <a:pt x="39" y="41"/>
                                  </a:lnTo>
                                  <a:lnTo>
                                    <a:pt x="44" y="44"/>
                                  </a:lnTo>
                                  <a:lnTo>
                                    <a:pt x="48" y="49"/>
                                  </a:lnTo>
                                  <a:lnTo>
                                    <a:pt x="52" y="54"/>
                                  </a:lnTo>
                                  <a:lnTo>
                                    <a:pt x="55" y="62"/>
                                  </a:lnTo>
                                  <a:lnTo>
                                    <a:pt x="55" y="83"/>
                                  </a:lnTo>
                                  <a:lnTo>
                                    <a:pt x="52" y="92"/>
                                  </a:lnTo>
                                  <a:lnTo>
                                    <a:pt x="48" y="97"/>
                                  </a:lnTo>
                                  <a:lnTo>
                                    <a:pt x="44" y="102"/>
                                  </a:lnTo>
                                  <a:lnTo>
                                    <a:pt x="39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65" y="97"/>
                                  </a:lnTo>
                                  <a:lnTo>
                                    <a:pt x="68" y="86"/>
                                  </a:lnTo>
                                  <a:lnTo>
                                    <a:pt x="68" y="66"/>
                                  </a:lnTo>
                                  <a:lnTo>
                                    <a:pt x="67" y="60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64" y="5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9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Freeform 56"/>
                          <wps:cNvSpPr>
                            <a:spLocks/>
                          </wps:cNvSpPr>
                          <wps:spPr bwMode="auto">
                            <a:xfrm>
                              <a:off x="157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30 h 117"/>
                                <a:gd name="T2" fmla="*/ 26 w 69"/>
                                <a:gd name="T3" fmla="*/ 30 h 117"/>
                                <a:gd name="T4" fmla="*/ 18 w 69"/>
                                <a:gd name="T5" fmla="*/ 33 h 117"/>
                                <a:gd name="T6" fmla="*/ 13 w 69"/>
                                <a:gd name="T7" fmla="*/ 41 h 117"/>
                                <a:gd name="T8" fmla="*/ 59 w 69"/>
                                <a:gd name="T9" fmla="*/ 41 h 117"/>
                                <a:gd name="T10" fmla="*/ 56 w 69"/>
                                <a:gd name="T11" fmla="*/ 37 h 117"/>
                                <a:gd name="T12" fmla="*/ 53 w 69"/>
                                <a:gd name="T13" fmla="*/ 35 h 117"/>
                                <a:gd name="T14" fmla="*/ 48 w 69"/>
                                <a:gd name="T15" fmla="*/ 32 h 117"/>
                                <a:gd name="T16" fmla="*/ 44 w 69"/>
                                <a:gd name="T17" fmla="*/ 31 h 117"/>
                                <a:gd name="T18" fmla="*/ 40 w 69"/>
                                <a:gd name="T19" fmla="*/ 3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40" y="30"/>
                                  </a:moveTo>
                                  <a:lnTo>
                                    <a:pt x="26" y="30"/>
                                  </a:lnTo>
                                  <a:lnTo>
                                    <a:pt x="18" y="33"/>
                                  </a:lnTo>
                                  <a:lnTo>
                                    <a:pt x="13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6" y="37"/>
                                  </a:lnTo>
                                  <a:lnTo>
                                    <a:pt x="53" y="35"/>
                                  </a:lnTo>
                                  <a:lnTo>
                                    <a:pt x="48" y="32"/>
                                  </a:lnTo>
                                  <a:lnTo>
                                    <a:pt x="44" y="31"/>
                                  </a:lnTo>
                                  <a:lnTo>
                                    <a:pt x="40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" name="Group 57"/>
                        <wpg:cNvGrpSpPr>
                          <a:grpSpLocks/>
                        </wpg:cNvGrpSpPr>
                        <wpg:grpSpPr bwMode="auto">
                          <a:xfrm>
                            <a:off x="1678" y="57"/>
                            <a:ext cx="34" cy="116"/>
                            <a:chOff x="1678" y="57"/>
                            <a:chExt cx="34" cy="116"/>
                          </a:xfrm>
                        </wpg:grpSpPr>
                        <wps:wsp>
                          <wps:cNvPr id="150" name="Freeform 58"/>
                          <wps:cNvSpPr>
                            <a:spLocks/>
                          </wps:cNvSpPr>
                          <wps:spPr bwMode="auto">
                            <a:xfrm>
                              <a:off x="1678" y="57"/>
                              <a:ext cx="34" cy="116"/>
                            </a:xfrm>
                            <a:custGeom>
                              <a:avLst/>
                              <a:gdLst>
                                <a:gd name="T0" fmla="*/ 33 w 34"/>
                                <a:gd name="T1" fmla="*/ 0 h 116"/>
                                <a:gd name="T2" fmla="*/ 0 w 34"/>
                                <a:gd name="T3" fmla="*/ 0 h 116"/>
                                <a:gd name="T4" fmla="*/ 0 w 34"/>
                                <a:gd name="T5" fmla="*/ 16 h 116"/>
                                <a:gd name="T6" fmla="*/ 33 w 34"/>
                                <a:gd name="T7" fmla="*/ 16 h 116"/>
                                <a:gd name="T8" fmla="*/ 33 w 34"/>
                                <a:gd name="T9" fmla="*/ 0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" h="116">
                                  <a:moveTo>
                                    <a:pt x="3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33" y="16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Freeform 59"/>
                          <wps:cNvSpPr>
                            <a:spLocks/>
                          </wps:cNvSpPr>
                          <wps:spPr bwMode="auto">
                            <a:xfrm>
                              <a:off x="1678" y="57"/>
                              <a:ext cx="34" cy="116"/>
                            </a:xfrm>
                            <a:custGeom>
                              <a:avLst/>
                              <a:gdLst>
                                <a:gd name="T0" fmla="*/ 33 w 34"/>
                                <a:gd name="T1" fmla="*/ 31 h 116"/>
                                <a:gd name="T2" fmla="*/ 0 w 34"/>
                                <a:gd name="T3" fmla="*/ 31 h 116"/>
                                <a:gd name="T4" fmla="*/ 0 w 34"/>
                                <a:gd name="T5" fmla="*/ 115 h 116"/>
                                <a:gd name="T6" fmla="*/ 33 w 34"/>
                                <a:gd name="T7" fmla="*/ 115 h 116"/>
                                <a:gd name="T8" fmla="*/ 33 w 34"/>
                                <a:gd name="T9" fmla="*/ 31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" h="116">
                                  <a:moveTo>
                                    <a:pt x="33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33" y="115"/>
                                  </a:lnTo>
                                  <a:lnTo>
                                    <a:pt x="33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2" name="Group 60"/>
                        <wpg:cNvGrpSpPr>
                          <a:grpSpLocks/>
                        </wpg:cNvGrpSpPr>
                        <wpg:grpSpPr bwMode="auto">
                          <a:xfrm>
                            <a:off x="1745" y="60"/>
                            <a:ext cx="78" cy="114"/>
                            <a:chOff x="1745" y="60"/>
                            <a:chExt cx="78" cy="114"/>
                          </a:xfrm>
                        </wpg:grpSpPr>
                        <wps:wsp>
                          <wps:cNvPr id="153" name="Freeform 61"/>
                          <wps:cNvSpPr>
                            <a:spLocks/>
                          </wps:cNvSpPr>
                          <wps:spPr bwMode="auto">
                            <a:xfrm>
                              <a:off x="1745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40 h 114"/>
                                <a:gd name="T2" fmla="*/ 19 w 78"/>
                                <a:gd name="T3" fmla="*/ 40 h 114"/>
                                <a:gd name="T4" fmla="*/ 19 w 78"/>
                                <a:gd name="T5" fmla="*/ 96 h 114"/>
                                <a:gd name="T6" fmla="*/ 20 w 78"/>
                                <a:gd name="T7" fmla="*/ 102 h 114"/>
                                <a:gd name="T8" fmla="*/ 23 w 78"/>
                                <a:gd name="T9" fmla="*/ 104 h 114"/>
                                <a:gd name="T10" fmla="*/ 25 w 78"/>
                                <a:gd name="T11" fmla="*/ 107 h 114"/>
                                <a:gd name="T12" fmla="*/ 28 w 78"/>
                                <a:gd name="T13" fmla="*/ 109 h 114"/>
                                <a:gd name="T14" fmla="*/ 34 w 78"/>
                                <a:gd name="T15" fmla="*/ 111 h 114"/>
                                <a:gd name="T16" fmla="*/ 39 w 78"/>
                                <a:gd name="T17" fmla="*/ 112 h 114"/>
                                <a:gd name="T18" fmla="*/ 47 w 78"/>
                                <a:gd name="T19" fmla="*/ 113 h 114"/>
                                <a:gd name="T20" fmla="*/ 63 w 78"/>
                                <a:gd name="T21" fmla="*/ 113 h 114"/>
                                <a:gd name="T22" fmla="*/ 69 w 78"/>
                                <a:gd name="T23" fmla="*/ 113 h 114"/>
                                <a:gd name="T24" fmla="*/ 77 w 78"/>
                                <a:gd name="T25" fmla="*/ 112 h 114"/>
                                <a:gd name="T26" fmla="*/ 73 w 78"/>
                                <a:gd name="T27" fmla="*/ 100 h 114"/>
                                <a:gd name="T28" fmla="*/ 57 w 78"/>
                                <a:gd name="T29" fmla="*/ 100 h 114"/>
                                <a:gd name="T30" fmla="*/ 54 w 78"/>
                                <a:gd name="T31" fmla="*/ 100 h 114"/>
                                <a:gd name="T32" fmla="*/ 52 w 78"/>
                                <a:gd name="T33" fmla="*/ 99 h 114"/>
                                <a:gd name="T34" fmla="*/ 50 w 78"/>
                                <a:gd name="T35" fmla="*/ 98 h 114"/>
                                <a:gd name="T36" fmla="*/ 48 w 78"/>
                                <a:gd name="T37" fmla="*/ 97 h 114"/>
                                <a:gd name="T38" fmla="*/ 47 w 78"/>
                                <a:gd name="T39" fmla="*/ 96 h 114"/>
                                <a:gd name="T40" fmla="*/ 46 w 78"/>
                                <a:gd name="T41" fmla="*/ 95 h 114"/>
                                <a:gd name="T42" fmla="*/ 46 w 78"/>
                                <a:gd name="T43" fmla="*/ 92 h 114"/>
                                <a:gd name="T44" fmla="*/ 46 w 78"/>
                                <a:gd name="T45" fmla="*/ 4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40"/>
                                  </a:moveTo>
                                  <a:lnTo>
                                    <a:pt x="19" y="40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2"/>
                                  </a:lnTo>
                                  <a:lnTo>
                                    <a:pt x="23" y="104"/>
                                  </a:lnTo>
                                  <a:lnTo>
                                    <a:pt x="25" y="107"/>
                                  </a:lnTo>
                                  <a:lnTo>
                                    <a:pt x="28" y="109"/>
                                  </a:lnTo>
                                  <a:lnTo>
                                    <a:pt x="34" y="111"/>
                                  </a:lnTo>
                                  <a:lnTo>
                                    <a:pt x="39" y="112"/>
                                  </a:lnTo>
                                  <a:lnTo>
                                    <a:pt x="47" y="113"/>
                                  </a:lnTo>
                                  <a:lnTo>
                                    <a:pt x="63" y="113"/>
                                  </a:lnTo>
                                  <a:lnTo>
                                    <a:pt x="69" y="113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57" y="100"/>
                                  </a:lnTo>
                                  <a:lnTo>
                                    <a:pt x="54" y="100"/>
                                  </a:lnTo>
                                  <a:lnTo>
                                    <a:pt x="52" y="99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48" y="97"/>
                                  </a:lnTo>
                                  <a:lnTo>
                                    <a:pt x="47" y="96"/>
                                  </a:lnTo>
                                  <a:lnTo>
                                    <a:pt x="46" y="95"/>
                                  </a:lnTo>
                                  <a:lnTo>
                                    <a:pt x="46" y="92"/>
                                  </a:lnTo>
                                  <a:lnTo>
                                    <a:pt x="46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Freeform 62"/>
                          <wps:cNvSpPr>
                            <a:spLocks/>
                          </wps:cNvSpPr>
                          <wps:spPr bwMode="auto">
                            <a:xfrm>
                              <a:off x="1745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100 h 114"/>
                                <a:gd name="T2" fmla="*/ 68 w 78"/>
                                <a:gd name="T3" fmla="*/ 100 h 114"/>
                                <a:gd name="T4" fmla="*/ 64 w 78"/>
                                <a:gd name="T5" fmla="*/ 100 h 114"/>
                                <a:gd name="T6" fmla="*/ 73 w 78"/>
                                <a:gd name="T7" fmla="*/ 100 h 114"/>
                                <a:gd name="T8" fmla="*/ 73 w 78"/>
                                <a:gd name="T9" fmla="*/ 10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100"/>
                                  </a:moveTo>
                                  <a:lnTo>
                                    <a:pt x="68" y="100"/>
                                  </a:lnTo>
                                  <a:lnTo>
                                    <a:pt x="64" y="100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73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Freeform 63"/>
                          <wps:cNvSpPr>
                            <a:spLocks/>
                          </wps:cNvSpPr>
                          <wps:spPr bwMode="auto">
                            <a:xfrm>
                              <a:off x="1745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29 h 114"/>
                                <a:gd name="T2" fmla="*/ 0 w 78"/>
                                <a:gd name="T3" fmla="*/ 29 h 114"/>
                                <a:gd name="T4" fmla="*/ 0 w 78"/>
                                <a:gd name="T5" fmla="*/ 40 h 114"/>
                                <a:gd name="T6" fmla="*/ 73 w 78"/>
                                <a:gd name="T7" fmla="*/ 40 h 114"/>
                                <a:gd name="T8" fmla="*/ 73 w 78"/>
                                <a:gd name="T9" fmla="*/ 29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29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73" y="40"/>
                                  </a:lnTo>
                                  <a:lnTo>
                                    <a:pt x="73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Freeform 64"/>
                          <wps:cNvSpPr>
                            <a:spLocks/>
                          </wps:cNvSpPr>
                          <wps:spPr bwMode="auto">
                            <a:xfrm>
                              <a:off x="1745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0 h 114"/>
                                <a:gd name="T2" fmla="*/ 19 w 78"/>
                                <a:gd name="T3" fmla="*/ 8 h 114"/>
                                <a:gd name="T4" fmla="*/ 19 w 78"/>
                                <a:gd name="T5" fmla="*/ 29 h 114"/>
                                <a:gd name="T6" fmla="*/ 46 w 78"/>
                                <a:gd name="T7" fmla="*/ 29 h 114"/>
                                <a:gd name="T8" fmla="*/ 46 w 78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0"/>
                                  </a:moveTo>
                                  <a:lnTo>
                                    <a:pt x="19" y="8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46" y="29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65"/>
                        <wpg:cNvGrpSpPr>
                          <a:grpSpLocks/>
                        </wpg:cNvGrpSpPr>
                        <wpg:grpSpPr bwMode="auto">
                          <a:xfrm>
                            <a:off x="1831" y="87"/>
                            <a:ext cx="73" cy="87"/>
                            <a:chOff x="1831" y="87"/>
                            <a:chExt cx="73" cy="87"/>
                          </a:xfrm>
                        </wpg:grpSpPr>
                        <wps:wsp>
                          <wps:cNvPr id="158" name="Freeform 66"/>
                          <wps:cNvSpPr>
                            <a:spLocks/>
                          </wps:cNvSpPr>
                          <wps:spPr bwMode="auto">
                            <a:xfrm>
                              <a:off x="1831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14 w 73"/>
                                <a:gd name="T1" fmla="*/ 58 h 87"/>
                                <a:gd name="T2" fmla="*/ 0 w 73"/>
                                <a:gd name="T3" fmla="*/ 60 h 87"/>
                                <a:gd name="T4" fmla="*/ 1 w 73"/>
                                <a:gd name="T5" fmla="*/ 69 h 87"/>
                                <a:gd name="T6" fmla="*/ 5 w 73"/>
                                <a:gd name="T7" fmla="*/ 75 h 87"/>
                                <a:gd name="T8" fmla="*/ 11 w 73"/>
                                <a:gd name="T9" fmla="*/ 80 h 87"/>
                                <a:gd name="T10" fmla="*/ 17 w 73"/>
                                <a:gd name="T11" fmla="*/ 84 h 87"/>
                                <a:gd name="T12" fmla="*/ 25 w 73"/>
                                <a:gd name="T13" fmla="*/ 87 h 87"/>
                                <a:gd name="T14" fmla="*/ 44 w 73"/>
                                <a:gd name="T15" fmla="*/ 87 h 87"/>
                                <a:gd name="T16" fmla="*/ 50 w 73"/>
                                <a:gd name="T17" fmla="*/ 86 h 87"/>
                                <a:gd name="T18" fmla="*/ 55 w 73"/>
                                <a:gd name="T19" fmla="*/ 83 h 87"/>
                                <a:gd name="T20" fmla="*/ 61 w 73"/>
                                <a:gd name="T21" fmla="*/ 81 h 87"/>
                                <a:gd name="T22" fmla="*/ 65 w 73"/>
                                <a:gd name="T23" fmla="*/ 78 h 87"/>
                                <a:gd name="T24" fmla="*/ 67 w 73"/>
                                <a:gd name="T25" fmla="*/ 75 h 87"/>
                                <a:gd name="T26" fmla="*/ 30 w 73"/>
                                <a:gd name="T27" fmla="*/ 75 h 87"/>
                                <a:gd name="T28" fmla="*/ 25 w 73"/>
                                <a:gd name="T29" fmla="*/ 73 h 87"/>
                                <a:gd name="T30" fmla="*/ 17 w 73"/>
                                <a:gd name="T31" fmla="*/ 67 h 87"/>
                                <a:gd name="T32" fmla="*/ 15 w 73"/>
                                <a:gd name="T33" fmla="*/ 63 h 87"/>
                                <a:gd name="T34" fmla="*/ 14 w 73"/>
                                <a:gd name="T35" fmla="*/ 58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14" y="58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5" y="75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25" y="87"/>
                                  </a:lnTo>
                                  <a:lnTo>
                                    <a:pt x="44" y="87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55" y="83"/>
                                  </a:lnTo>
                                  <a:lnTo>
                                    <a:pt x="61" y="81"/>
                                  </a:lnTo>
                                  <a:lnTo>
                                    <a:pt x="65" y="78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25" y="73"/>
                                  </a:lnTo>
                                  <a:lnTo>
                                    <a:pt x="17" y="67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14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Freeform 67"/>
                          <wps:cNvSpPr>
                            <a:spLocks/>
                          </wps:cNvSpPr>
                          <wps:spPr bwMode="auto">
                            <a:xfrm>
                              <a:off x="1831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41 w 73"/>
                                <a:gd name="T1" fmla="*/ 0 h 87"/>
                                <a:gd name="T2" fmla="*/ 30 w 73"/>
                                <a:gd name="T3" fmla="*/ 0 h 87"/>
                                <a:gd name="T4" fmla="*/ 25 w 73"/>
                                <a:gd name="T5" fmla="*/ 0 h 87"/>
                                <a:gd name="T6" fmla="*/ 17 w 73"/>
                                <a:gd name="T7" fmla="*/ 2 h 87"/>
                                <a:gd name="T8" fmla="*/ 14 w 73"/>
                                <a:gd name="T9" fmla="*/ 4 h 87"/>
                                <a:gd name="T10" fmla="*/ 9 w 73"/>
                                <a:gd name="T11" fmla="*/ 7 h 87"/>
                                <a:gd name="T12" fmla="*/ 6 w 73"/>
                                <a:gd name="T13" fmla="*/ 10 h 87"/>
                                <a:gd name="T14" fmla="*/ 3 w 73"/>
                                <a:gd name="T15" fmla="*/ 16 h 87"/>
                                <a:gd name="T16" fmla="*/ 2 w 73"/>
                                <a:gd name="T17" fmla="*/ 20 h 87"/>
                                <a:gd name="T18" fmla="*/ 2 w 73"/>
                                <a:gd name="T19" fmla="*/ 27 h 87"/>
                                <a:gd name="T20" fmla="*/ 3 w 73"/>
                                <a:gd name="T21" fmla="*/ 31 h 87"/>
                                <a:gd name="T22" fmla="*/ 5 w 73"/>
                                <a:gd name="T23" fmla="*/ 35 h 87"/>
                                <a:gd name="T24" fmla="*/ 7 w 73"/>
                                <a:gd name="T25" fmla="*/ 38 h 87"/>
                                <a:gd name="T26" fmla="*/ 10 w 73"/>
                                <a:gd name="T27" fmla="*/ 41 h 87"/>
                                <a:gd name="T28" fmla="*/ 15 w 73"/>
                                <a:gd name="T29" fmla="*/ 42 h 87"/>
                                <a:gd name="T30" fmla="*/ 19 w 73"/>
                                <a:gd name="T31" fmla="*/ 45 h 87"/>
                                <a:gd name="T32" fmla="*/ 26 w 73"/>
                                <a:gd name="T33" fmla="*/ 47 h 87"/>
                                <a:gd name="T34" fmla="*/ 38 w 73"/>
                                <a:gd name="T35" fmla="*/ 49 h 87"/>
                                <a:gd name="T36" fmla="*/ 45 w 73"/>
                                <a:gd name="T37" fmla="*/ 51 h 87"/>
                                <a:gd name="T38" fmla="*/ 50 w 73"/>
                                <a:gd name="T39" fmla="*/ 53 h 87"/>
                                <a:gd name="T40" fmla="*/ 55 w 73"/>
                                <a:gd name="T41" fmla="*/ 56 h 87"/>
                                <a:gd name="T42" fmla="*/ 57 w 73"/>
                                <a:gd name="T43" fmla="*/ 58 h 87"/>
                                <a:gd name="T44" fmla="*/ 57 w 73"/>
                                <a:gd name="T45" fmla="*/ 65 h 87"/>
                                <a:gd name="T46" fmla="*/ 55 w 73"/>
                                <a:gd name="T47" fmla="*/ 68 h 87"/>
                                <a:gd name="T48" fmla="*/ 49 w 73"/>
                                <a:gd name="T49" fmla="*/ 74 h 87"/>
                                <a:gd name="T50" fmla="*/ 44 w 73"/>
                                <a:gd name="T51" fmla="*/ 75 h 87"/>
                                <a:gd name="T52" fmla="*/ 67 w 73"/>
                                <a:gd name="T53" fmla="*/ 75 h 87"/>
                                <a:gd name="T54" fmla="*/ 68 w 73"/>
                                <a:gd name="T55" fmla="*/ 73 h 87"/>
                                <a:gd name="T56" fmla="*/ 71 w 73"/>
                                <a:gd name="T57" fmla="*/ 69 h 87"/>
                                <a:gd name="T58" fmla="*/ 72 w 73"/>
                                <a:gd name="T59" fmla="*/ 65 h 87"/>
                                <a:gd name="T60" fmla="*/ 72 w 73"/>
                                <a:gd name="T61" fmla="*/ 55 h 87"/>
                                <a:gd name="T62" fmla="*/ 71 w 73"/>
                                <a:gd name="T63" fmla="*/ 51 h 87"/>
                                <a:gd name="T64" fmla="*/ 66 w 73"/>
                                <a:gd name="T65" fmla="*/ 45 h 87"/>
                                <a:gd name="T66" fmla="*/ 63 w 73"/>
                                <a:gd name="T67" fmla="*/ 42 h 87"/>
                                <a:gd name="T68" fmla="*/ 59 w 73"/>
                                <a:gd name="T69" fmla="*/ 41 h 87"/>
                                <a:gd name="T70" fmla="*/ 55 w 73"/>
                                <a:gd name="T71" fmla="*/ 39 h 87"/>
                                <a:gd name="T72" fmla="*/ 48 w 73"/>
                                <a:gd name="T73" fmla="*/ 37 h 87"/>
                                <a:gd name="T74" fmla="*/ 37 w 73"/>
                                <a:gd name="T75" fmla="*/ 34 h 87"/>
                                <a:gd name="T76" fmla="*/ 30 w 73"/>
                                <a:gd name="T77" fmla="*/ 32 h 87"/>
                                <a:gd name="T78" fmla="*/ 25 w 73"/>
                                <a:gd name="T79" fmla="*/ 31 h 87"/>
                                <a:gd name="T80" fmla="*/ 24 w 73"/>
                                <a:gd name="T81" fmla="*/ 31 h 87"/>
                                <a:gd name="T82" fmla="*/ 21 w 73"/>
                                <a:gd name="T83" fmla="*/ 30 h 87"/>
                                <a:gd name="T84" fmla="*/ 19 w 73"/>
                                <a:gd name="T85" fmla="*/ 28 h 87"/>
                                <a:gd name="T86" fmla="*/ 18 w 73"/>
                                <a:gd name="T87" fmla="*/ 27 h 87"/>
                                <a:gd name="T88" fmla="*/ 17 w 73"/>
                                <a:gd name="T89" fmla="*/ 25 h 87"/>
                                <a:gd name="T90" fmla="*/ 16 w 73"/>
                                <a:gd name="T91" fmla="*/ 24 h 87"/>
                                <a:gd name="T92" fmla="*/ 16 w 73"/>
                                <a:gd name="T93" fmla="*/ 19 h 87"/>
                                <a:gd name="T94" fmla="*/ 18 w 73"/>
                                <a:gd name="T95" fmla="*/ 17 h 87"/>
                                <a:gd name="T96" fmla="*/ 21 w 73"/>
                                <a:gd name="T97" fmla="*/ 14 h 87"/>
                                <a:gd name="T98" fmla="*/ 23 w 73"/>
                                <a:gd name="T99" fmla="*/ 12 h 87"/>
                                <a:gd name="T100" fmla="*/ 28 w 73"/>
                                <a:gd name="T101" fmla="*/ 11 h 87"/>
                                <a:gd name="T102" fmla="*/ 65 w 73"/>
                                <a:gd name="T103" fmla="*/ 11 h 87"/>
                                <a:gd name="T104" fmla="*/ 64 w 73"/>
                                <a:gd name="T105" fmla="*/ 10 h 87"/>
                                <a:gd name="T106" fmla="*/ 61 w 73"/>
                                <a:gd name="T107" fmla="*/ 7 h 87"/>
                                <a:gd name="T108" fmla="*/ 58 w 73"/>
                                <a:gd name="T109" fmla="*/ 4 h 87"/>
                                <a:gd name="T110" fmla="*/ 52 w 73"/>
                                <a:gd name="T111" fmla="*/ 2 h 87"/>
                                <a:gd name="T112" fmla="*/ 47 w 73"/>
                                <a:gd name="T113" fmla="*/ 0 h 87"/>
                                <a:gd name="T114" fmla="*/ 41 w 73"/>
                                <a:gd name="T115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41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9" y="7"/>
                                  </a:lnTo>
                                  <a:lnTo>
                                    <a:pt x="6" y="10"/>
                                  </a:lnTo>
                                  <a:lnTo>
                                    <a:pt x="3" y="16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2" y="27"/>
                                  </a:lnTo>
                                  <a:lnTo>
                                    <a:pt x="3" y="31"/>
                                  </a:lnTo>
                                  <a:lnTo>
                                    <a:pt x="5" y="35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10" y="41"/>
                                  </a:lnTo>
                                  <a:lnTo>
                                    <a:pt x="15" y="42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26" y="47"/>
                                  </a:lnTo>
                                  <a:lnTo>
                                    <a:pt x="38" y="49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50" y="53"/>
                                  </a:lnTo>
                                  <a:lnTo>
                                    <a:pt x="55" y="56"/>
                                  </a:lnTo>
                                  <a:lnTo>
                                    <a:pt x="57" y="58"/>
                                  </a:lnTo>
                                  <a:lnTo>
                                    <a:pt x="57" y="65"/>
                                  </a:lnTo>
                                  <a:lnTo>
                                    <a:pt x="55" y="68"/>
                                  </a:lnTo>
                                  <a:lnTo>
                                    <a:pt x="49" y="74"/>
                                  </a:lnTo>
                                  <a:lnTo>
                                    <a:pt x="44" y="75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68" y="73"/>
                                  </a:lnTo>
                                  <a:lnTo>
                                    <a:pt x="71" y="69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1" y="51"/>
                                  </a:lnTo>
                                  <a:lnTo>
                                    <a:pt x="66" y="45"/>
                                  </a:lnTo>
                                  <a:lnTo>
                                    <a:pt x="63" y="42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5" y="39"/>
                                  </a:lnTo>
                                  <a:lnTo>
                                    <a:pt x="48" y="37"/>
                                  </a:lnTo>
                                  <a:lnTo>
                                    <a:pt x="37" y="34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5" y="31"/>
                                  </a:lnTo>
                                  <a:lnTo>
                                    <a:pt x="24" y="31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19" y="28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6" y="24"/>
                                  </a:lnTo>
                                  <a:lnTo>
                                    <a:pt x="16" y="19"/>
                                  </a:lnTo>
                                  <a:lnTo>
                                    <a:pt x="18" y="17"/>
                                  </a:lnTo>
                                  <a:lnTo>
                                    <a:pt x="21" y="14"/>
                                  </a:lnTo>
                                  <a:lnTo>
                                    <a:pt x="23" y="12"/>
                                  </a:lnTo>
                                  <a:lnTo>
                                    <a:pt x="28" y="11"/>
                                  </a:lnTo>
                                  <a:lnTo>
                                    <a:pt x="65" y="11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61" y="7"/>
                                  </a:lnTo>
                                  <a:lnTo>
                                    <a:pt x="58" y="4"/>
                                  </a:lnTo>
                                  <a:lnTo>
                                    <a:pt x="52" y="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Freeform 68"/>
                          <wps:cNvSpPr>
                            <a:spLocks/>
                          </wps:cNvSpPr>
                          <wps:spPr bwMode="auto">
                            <a:xfrm>
                              <a:off x="1831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65 w 73"/>
                                <a:gd name="T1" fmla="*/ 11 h 87"/>
                                <a:gd name="T2" fmla="*/ 41 w 73"/>
                                <a:gd name="T3" fmla="*/ 11 h 87"/>
                                <a:gd name="T4" fmla="*/ 45 w 73"/>
                                <a:gd name="T5" fmla="*/ 12 h 87"/>
                                <a:gd name="T6" fmla="*/ 52 w 73"/>
                                <a:gd name="T7" fmla="*/ 17 h 87"/>
                                <a:gd name="T8" fmla="*/ 54 w 73"/>
                                <a:gd name="T9" fmla="*/ 21 h 87"/>
                                <a:gd name="T10" fmla="*/ 54 w 73"/>
                                <a:gd name="T11" fmla="*/ 25 h 87"/>
                                <a:gd name="T12" fmla="*/ 69 w 73"/>
                                <a:gd name="T13" fmla="*/ 23 h 87"/>
                                <a:gd name="T14" fmla="*/ 68 w 73"/>
                                <a:gd name="T15" fmla="*/ 17 h 87"/>
                                <a:gd name="T16" fmla="*/ 66 w 73"/>
                                <a:gd name="T17" fmla="*/ 13 h 87"/>
                                <a:gd name="T18" fmla="*/ 65 w 73"/>
                                <a:gd name="T19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65" y="11"/>
                                  </a:moveTo>
                                  <a:lnTo>
                                    <a:pt x="41" y="11"/>
                                  </a:lnTo>
                                  <a:lnTo>
                                    <a:pt x="45" y="12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54" y="21"/>
                                  </a:lnTo>
                                  <a:lnTo>
                                    <a:pt x="54" y="25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8" y="17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5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1" name="Freeform 69"/>
                        <wps:cNvSpPr>
                          <a:spLocks/>
                        </wps:cNvSpPr>
                        <wps:spPr bwMode="auto">
                          <a:xfrm>
                            <a:off x="1918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70"/>
                        <wps:cNvSpPr>
                          <a:spLocks/>
                        </wps:cNvSpPr>
                        <wps:spPr bwMode="auto">
                          <a:xfrm>
                            <a:off x="2002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3" name="Group 71"/>
                        <wpg:cNvGrpSpPr>
                          <a:grpSpLocks/>
                        </wpg:cNvGrpSpPr>
                        <wpg:grpSpPr bwMode="auto">
                          <a:xfrm>
                            <a:off x="2083" y="78"/>
                            <a:ext cx="69" cy="76"/>
                            <a:chOff x="2083" y="78"/>
                            <a:chExt cx="69" cy="76"/>
                          </a:xfrm>
                        </wpg:grpSpPr>
                        <wps:wsp>
                          <wps:cNvPr id="164" name="Freeform 72"/>
                          <wps:cNvSpPr>
                            <a:spLocks/>
                          </wps:cNvSpPr>
                          <wps:spPr bwMode="auto">
                            <a:xfrm>
                              <a:off x="208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Freeform 73"/>
                          <wps:cNvSpPr>
                            <a:spLocks/>
                          </wps:cNvSpPr>
                          <wps:spPr bwMode="auto">
                            <a:xfrm>
                              <a:off x="208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74"/>
                          <wps:cNvSpPr>
                            <a:spLocks/>
                          </wps:cNvSpPr>
                          <wps:spPr bwMode="auto">
                            <a:xfrm>
                              <a:off x="208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75"/>
                        <wpg:cNvGrpSpPr>
                          <a:grpSpLocks/>
                        </wpg:cNvGrpSpPr>
                        <wpg:grpSpPr bwMode="auto">
                          <a:xfrm>
                            <a:off x="2178" y="57"/>
                            <a:ext cx="230" cy="118"/>
                            <a:chOff x="2178" y="57"/>
                            <a:chExt cx="230" cy="118"/>
                          </a:xfrm>
                        </wpg:grpSpPr>
                        <wps:wsp>
                          <wps:cNvPr id="168" name="Freeform 76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40 w 230"/>
                                <a:gd name="T1" fmla="*/ 25 h 118"/>
                                <a:gd name="T2" fmla="*/ 26 w 230"/>
                                <a:gd name="T3" fmla="*/ 25 h 118"/>
                                <a:gd name="T4" fmla="*/ 26 w 230"/>
                                <a:gd name="T5" fmla="*/ 115 h 118"/>
                                <a:gd name="T6" fmla="*/ 40 w 230"/>
                                <a:gd name="T7" fmla="*/ 115 h 118"/>
                                <a:gd name="T8" fmla="*/ 40 w 230"/>
                                <a:gd name="T9" fmla="*/ 25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40" y="25"/>
                                  </a:moveTo>
                                  <a:lnTo>
                                    <a:pt x="26" y="25"/>
                                  </a:lnTo>
                                  <a:lnTo>
                                    <a:pt x="26" y="115"/>
                                  </a:lnTo>
                                  <a:lnTo>
                                    <a:pt x="40" y="115"/>
                                  </a:lnTo>
                                  <a:lnTo>
                                    <a:pt x="4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Freeform 77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40 w 230"/>
                                <a:gd name="T1" fmla="*/ 0 h 118"/>
                                <a:gd name="T2" fmla="*/ 31 w 230"/>
                                <a:gd name="T3" fmla="*/ 0 h 118"/>
                                <a:gd name="T4" fmla="*/ 29 w 230"/>
                                <a:gd name="T5" fmla="*/ 5 h 118"/>
                                <a:gd name="T6" fmla="*/ 25 w 230"/>
                                <a:gd name="T7" fmla="*/ 10 h 118"/>
                                <a:gd name="T8" fmla="*/ 19 w 230"/>
                                <a:gd name="T9" fmla="*/ 15 h 118"/>
                                <a:gd name="T10" fmla="*/ 14 w 230"/>
                                <a:gd name="T11" fmla="*/ 20 h 118"/>
                                <a:gd name="T12" fmla="*/ 7 w 230"/>
                                <a:gd name="T13" fmla="*/ 25 h 118"/>
                                <a:gd name="T14" fmla="*/ 0 w 230"/>
                                <a:gd name="T15" fmla="*/ 28 h 118"/>
                                <a:gd name="T16" fmla="*/ 0 w 230"/>
                                <a:gd name="T17" fmla="*/ 42 h 118"/>
                                <a:gd name="T18" fmla="*/ 4 w 230"/>
                                <a:gd name="T19" fmla="*/ 40 h 118"/>
                                <a:gd name="T20" fmla="*/ 8 w 230"/>
                                <a:gd name="T21" fmla="*/ 38 h 118"/>
                                <a:gd name="T22" fmla="*/ 14 w 230"/>
                                <a:gd name="T23" fmla="*/ 35 h 118"/>
                                <a:gd name="T24" fmla="*/ 19 w 230"/>
                                <a:gd name="T25" fmla="*/ 31 h 118"/>
                                <a:gd name="T26" fmla="*/ 23 w 230"/>
                                <a:gd name="T27" fmla="*/ 28 h 118"/>
                                <a:gd name="T28" fmla="*/ 26 w 230"/>
                                <a:gd name="T29" fmla="*/ 25 h 118"/>
                                <a:gd name="T30" fmla="*/ 40 w 230"/>
                                <a:gd name="T31" fmla="*/ 25 h 118"/>
                                <a:gd name="T32" fmla="*/ 40 w 230"/>
                                <a:gd name="T33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40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25" y="10"/>
                                  </a:lnTo>
                                  <a:lnTo>
                                    <a:pt x="19" y="15"/>
                                  </a:lnTo>
                                  <a:lnTo>
                                    <a:pt x="14" y="20"/>
                                  </a:lnTo>
                                  <a:lnTo>
                                    <a:pt x="7" y="25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4" y="40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14" y="35"/>
                                  </a:lnTo>
                                  <a:lnTo>
                                    <a:pt x="19" y="31"/>
                                  </a:lnTo>
                                  <a:lnTo>
                                    <a:pt x="23" y="28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40" y="25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Freeform 78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20 w 230"/>
                                <a:gd name="T1" fmla="*/ 0 h 118"/>
                                <a:gd name="T2" fmla="*/ 112 w 230"/>
                                <a:gd name="T3" fmla="*/ 0 h 118"/>
                                <a:gd name="T4" fmla="*/ 95 w 230"/>
                                <a:gd name="T5" fmla="*/ 4 h 118"/>
                                <a:gd name="T6" fmla="*/ 79 w 230"/>
                                <a:gd name="T7" fmla="*/ 23 h 118"/>
                                <a:gd name="T8" fmla="*/ 74 w 230"/>
                                <a:gd name="T9" fmla="*/ 41 h 118"/>
                                <a:gd name="T10" fmla="*/ 73 w 230"/>
                                <a:gd name="T11" fmla="*/ 67 h 118"/>
                                <a:gd name="T12" fmla="*/ 76 w 230"/>
                                <a:gd name="T13" fmla="*/ 89 h 118"/>
                                <a:gd name="T14" fmla="*/ 83 w 230"/>
                                <a:gd name="T15" fmla="*/ 104 h 118"/>
                                <a:gd name="T16" fmla="*/ 90 w 230"/>
                                <a:gd name="T17" fmla="*/ 113 h 118"/>
                                <a:gd name="T18" fmla="*/ 100 w 230"/>
                                <a:gd name="T19" fmla="*/ 117 h 118"/>
                                <a:gd name="T20" fmla="*/ 117 w 230"/>
                                <a:gd name="T21" fmla="*/ 117 h 118"/>
                                <a:gd name="T22" fmla="*/ 123 w 230"/>
                                <a:gd name="T23" fmla="*/ 115 h 118"/>
                                <a:gd name="T24" fmla="*/ 128 w 230"/>
                                <a:gd name="T25" fmla="*/ 112 h 118"/>
                                <a:gd name="T26" fmla="*/ 133 w 230"/>
                                <a:gd name="T27" fmla="*/ 109 h 118"/>
                                <a:gd name="T28" fmla="*/ 136 w 230"/>
                                <a:gd name="T29" fmla="*/ 105 h 118"/>
                                <a:gd name="T30" fmla="*/ 106 w 230"/>
                                <a:gd name="T31" fmla="*/ 105 h 118"/>
                                <a:gd name="T32" fmla="*/ 103 w 230"/>
                                <a:gd name="T33" fmla="*/ 104 h 118"/>
                                <a:gd name="T34" fmla="*/ 99 w 230"/>
                                <a:gd name="T35" fmla="*/ 102 h 118"/>
                                <a:gd name="T36" fmla="*/ 96 w 230"/>
                                <a:gd name="T37" fmla="*/ 100 h 118"/>
                                <a:gd name="T38" fmla="*/ 93 w 230"/>
                                <a:gd name="T39" fmla="*/ 96 h 118"/>
                                <a:gd name="T40" fmla="*/ 91 w 230"/>
                                <a:gd name="T41" fmla="*/ 92 h 118"/>
                                <a:gd name="T42" fmla="*/ 89 w 230"/>
                                <a:gd name="T43" fmla="*/ 87 h 118"/>
                                <a:gd name="T44" fmla="*/ 88 w 230"/>
                                <a:gd name="T45" fmla="*/ 83 h 118"/>
                                <a:gd name="T46" fmla="*/ 88 w 230"/>
                                <a:gd name="T47" fmla="*/ 70 h 118"/>
                                <a:gd name="T48" fmla="*/ 90 w 230"/>
                                <a:gd name="T49" fmla="*/ 64 h 118"/>
                                <a:gd name="T50" fmla="*/ 98 w 230"/>
                                <a:gd name="T51" fmla="*/ 56 h 118"/>
                                <a:gd name="T52" fmla="*/ 86 w 230"/>
                                <a:gd name="T53" fmla="*/ 56 h 118"/>
                                <a:gd name="T54" fmla="*/ 86 w 230"/>
                                <a:gd name="T55" fmla="*/ 44 h 118"/>
                                <a:gd name="T56" fmla="*/ 87 w 230"/>
                                <a:gd name="T57" fmla="*/ 35 h 118"/>
                                <a:gd name="T58" fmla="*/ 90 w 230"/>
                                <a:gd name="T59" fmla="*/ 29 h 118"/>
                                <a:gd name="T60" fmla="*/ 92 w 230"/>
                                <a:gd name="T61" fmla="*/ 23 h 118"/>
                                <a:gd name="T62" fmla="*/ 95 w 230"/>
                                <a:gd name="T63" fmla="*/ 18 h 118"/>
                                <a:gd name="T64" fmla="*/ 100 w 230"/>
                                <a:gd name="T65" fmla="*/ 15 h 118"/>
                                <a:gd name="T66" fmla="*/ 103 w 230"/>
                                <a:gd name="T67" fmla="*/ 12 h 118"/>
                                <a:gd name="T68" fmla="*/ 107 w 230"/>
                                <a:gd name="T69" fmla="*/ 11 h 118"/>
                                <a:gd name="T70" fmla="*/ 137 w 230"/>
                                <a:gd name="T71" fmla="*/ 11 h 118"/>
                                <a:gd name="T72" fmla="*/ 133 w 230"/>
                                <a:gd name="T73" fmla="*/ 7 h 118"/>
                                <a:gd name="T74" fmla="*/ 127 w 230"/>
                                <a:gd name="T75" fmla="*/ 2 h 118"/>
                                <a:gd name="T76" fmla="*/ 120 w 230"/>
                                <a:gd name="T7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20" y="0"/>
                                  </a:moveTo>
                                  <a:lnTo>
                                    <a:pt x="112" y="0"/>
                                  </a:lnTo>
                                  <a:lnTo>
                                    <a:pt x="95" y="4"/>
                                  </a:lnTo>
                                  <a:lnTo>
                                    <a:pt x="79" y="23"/>
                                  </a:lnTo>
                                  <a:lnTo>
                                    <a:pt x="74" y="41"/>
                                  </a:lnTo>
                                  <a:lnTo>
                                    <a:pt x="73" y="67"/>
                                  </a:lnTo>
                                  <a:lnTo>
                                    <a:pt x="76" y="89"/>
                                  </a:lnTo>
                                  <a:lnTo>
                                    <a:pt x="83" y="104"/>
                                  </a:lnTo>
                                  <a:lnTo>
                                    <a:pt x="90" y="113"/>
                                  </a:lnTo>
                                  <a:lnTo>
                                    <a:pt x="100" y="117"/>
                                  </a:lnTo>
                                  <a:lnTo>
                                    <a:pt x="117" y="117"/>
                                  </a:lnTo>
                                  <a:lnTo>
                                    <a:pt x="123" y="115"/>
                                  </a:lnTo>
                                  <a:lnTo>
                                    <a:pt x="128" y="112"/>
                                  </a:lnTo>
                                  <a:lnTo>
                                    <a:pt x="133" y="109"/>
                                  </a:lnTo>
                                  <a:lnTo>
                                    <a:pt x="136" y="105"/>
                                  </a:lnTo>
                                  <a:lnTo>
                                    <a:pt x="106" y="105"/>
                                  </a:lnTo>
                                  <a:lnTo>
                                    <a:pt x="103" y="104"/>
                                  </a:lnTo>
                                  <a:lnTo>
                                    <a:pt x="99" y="102"/>
                                  </a:lnTo>
                                  <a:lnTo>
                                    <a:pt x="96" y="100"/>
                                  </a:lnTo>
                                  <a:lnTo>
                                    <a:pt x="93" y="96"/>
                                  </a:lnTo>
                                  <a:lnTo>
                                    <a:pt x="91" y="92"/>
                                  </a:lnTo>
                                  <a:lnTo>
                                    <a:pt x="89" y="87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8" y="70"/>
                                  </a:lnTo>
                                  <a:lnTo>
                                    <a:pt x="90" y="64"/>
                                  </a:lnTo>
                                  <a:lnTo>
                                    <a:pt x="98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86" y="44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2" y="23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15"/>
                                  </a:lnTo>
                                  <a:lnTo>
                                    <a:pt x="103" y="12"/>
                                  </a:lnTo>
                                  <a:lnTo>
                                    <a:pt x="107" y="11"/>
                                  </a:lnTo>
                                  <a:lnTo>
                                    <a:pt x="137" y="11"/>
                                  </a:lnTo>
                                  <a:lnTo>
                                    <a:pt x="133" y="7"/>
                                  </a:lnTo>
                                  <a:lnTo>
                                    <a:pt x="127" y="2"/>
                                  </a:lnTo>
                                  <a:lnTo>
                                    <a:pt x="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Freeform 79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37 w 230"/>
                                <a:gd name="T1" fmla="*/ 53 h 118"/>
                                <a:gd name="T2" fmla="*/ 116 w 230"/>
                                <a:gd name="T3" fmla="*/ 53 h 118"/>
                                <a:gd name="T4" fmla="*/ 121 w 230"/>
                                <a:gd name="T5" fmla="*/ 55 h 118"/>
                                <a:gd name="T6" fmla="*/ 125 w 230"/>
                                <a:gd name="T7" fmla="*/ 60 h 118"/>
                                <a:gd name="T8" fmla="*/ 129 w 230"/>
                                <a:gd name="T9" fmla="*/ 64 h 118"/>
                                <a:gd name="T10" fmla="*/ 131 w 230"/>
                                <a:gd name="T11" fmla="*/ 70 h 118"/>
                                <a:gd name="T12" fmla="*/ 131 w 230"/>
                                <a:gd name="T13" fmla="*/ 87 h 118"/>
                                <a:gd name="T14" fmla="*/ 129 w 230"/>
                                <a:gd name="T15" fmla="*/ 93 h 118"/>
                                <a:gd name="T16" fmla="*/ 125 w 230"/>
                                <a:gd name="T17" fmla="*/ 98 h 118"/>
                                <a:gd name="T18" fmla="*/ 121 w 230"/>
                                <a:gd name="T19" fmla="*/ 103 h 118"/>
                                <a:gd name="T20" fmla="*/ 116 w 230"/>
                                <a:gd name="T21" fmla="*/ 105 h 118"/>
                                <a:gd name="T22" fmla="*/ 136 w 230"/>
                                <a:gd name="T23" fmla="*/ 105 h 118"/>
                                <a:gd name="T24" fmla="*/ 137 w 230"/>
                                <a:gd name="T25" fmla="*/ 104 h 118"/>
                                <a:gd name="T26" fmla="*/ 140 w 230"/>
                                <a:gd name="T27" fmla="*/ 98 h 118"/>
                                <a:gd name="T28" fmla="*/ 143 w 230"/>
                                <a:gd name="T29" fmla="*/ 92 h 118"/>
                                <a:gd name="T30" fmla="*/ 145 w 230"/>
                                <a:gd name="T31" fmla="*/ 85 h 118"/>
                                <a:gd name="T32" fmla="*/ 145 w 230"/>
                                <a:gd name="T33" fmla="*/ 67 h 118"/>
                                <a:gd name="T34" fmla="*/ 142 w 230"/>
                                <a:gd name="T35" fmla="*/ 58 h 118"/>
                                <a:gd name="T36" fmla="*/ 137 w 230"/>
                                <a:gd name="T37" fmla="*/ 53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37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21" y="55"/>
                                  </a:lnTo>
                                  <a:lnTo>
                                    <a:pt x="125" y="60"/>
                                  </a:lnTo>
                                  <a:lnTo>
                                    <a:pt x="129" y="64"/>
                                  </a:lnTo>
                                  <a:lnTo>
                                    <a:pt x="131" y="70"/>
                                  </a:lnTo>
                                  <a:lnTo>
                                    <a:pt x="131" y="87"/>
                                  </a:lnTo>
                                  <a:lnTo>
                                    <a:pt x="129" y="93"/>
                                  </a:lnTo>
                                  <a:lnTo>
                                    <a:pt x="125" y="98"/>
                                  </a:lnTo>
                                  <a:lnTo>
                                    <a:pt x="121" y="103"/>
                                  </a:lnTo>
                                  <a:lnTo>
                                    <a:pt x="116" y="105"/>
                                  </a:lnTo>
                                  <a:lnTo>
                                    <a:pt x="136" y="105"/>
                                  </a:lnTo>
                                  <a:lnTo>
                                    <a:pt x="137" y="104"/>
                                  </a:lnTo>
                                  <a:lnTo>
                                    <a:pt x="140" y="98"/>
                                  </a:lnTo>
                                  <a:lnTo>
                                    <a:pt x="143" y="92"/>
                                  </a:lnTo>
                                  <a:lnTo>
                                    <a:pt x="145" y="85"/>
                                  </a:lnTo>
                                  <a:lnTo>
                                    <a:pt x="145" y="67"/>
                                  </a:lnTo>
                                  <a:lnTo>
                                    <a:pt x="142" y="58"/>
                                  </a:lnTo>
                                  <a:lnTo>
                                    <a:pt x="13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Freeform 80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21 w 230"/>
                                <a:gd name="T1" fmla="*/ 40 h 118"/>
                                <a:gd name="T2" fmla="*/ 107 w 230"/>
                                <a:gd name="T3" fmla="*/ 40 h 118"/>
                                <a:gd name="T4" fmla="*/ 102 w 230"/>
                                <a:gd name="T5" fmla="*/ 42 h 118"/>
                                <a:gd name="T6" fmla="*/ 98 w 230"/>
                                <a:gd name="T7" fmla="*/ 44 h 118"/>
                                <a:gd name="T8" fmla="*/ 93 w 230"/>
                                <a:gd name="T9" fmla="*/ 47 h 118"/>
                                <a:gd name="T10" fmla="*/ 89 w 230"/>
                                <a:gd name="T11" fmla="*/ 50 h 118"/>
                                <a:gd name="T12" fmla="*/ 86 w 230"/>
                                <a:gd name="T13" fmla="*/ 56 h 118"/>
                                <a:gd name="T14" fmla="*/ 98 w 230"/>
                                <a:gd name="T15" fmla="*/ 56 h 118"/>
                                <a:gd name="T16" fmla="*/ 99 w 230"/>
                                <a:gd name="T17" fmla="*/ 55 h 118"/>
                                <a:gd name="T18" fmla="*/ 104 w 230"/>
                                <a:gd name="T19" fmla="*/ 53 h 118"/>
                                <a:gd name="T20" fmla="*/ 137 w 230"/>
                                <a:gd name="T21" fmla="*/ 53 h 118"/>
                                <a:gd name="T22" fmla="*/ 129 w 230"/>
                                <a:gd name="T23" fmla="*/ 44 h 118"/>
                                <a:gd name="T24" fmla="*/ 121 w 230"/>
                                <a:gd name="T25" fmla="*/ 4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21" y="40"/>
                                  </a:moveTo>
                                  <a:lnTo>
                                    <a:pt x="107" y="40"/>
                                  </a:lnTo>
                                  <a:lnTo>
                                    <a:pt x="102" y="42"/>
                                  </a:lnTo>
                                  <a:lnTo>
                                    <a:pt x="98" y="44"/>
                                  </a:lnTo>
                                  <a:lnTo>
                                    <a:pt x="93" y="47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8" y="56"/>
                                  </a:lnTo>
                                  <a:lnTo>
                                    <a:pt x="99" y="55"/>
                                  </a:lnTo>
                                  <a:lnTo>
                                    <a:pt x="104" y="53"/>
                                  </a:lnTo>
                                  <a:lnTo>
                                    <a:pt x="137" y="53"/>
                                  </a:lnTo>
                                  <a:lnTo>
                                    <a:pt x="129" y="44"/>
                                  </a:lnTo>
                                  <a:lnTo>
                                    <a:pt x="121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Freeform 81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37 w 230"/>
                                <a:gd name="T1" fmla="*/ 11 h 118"/>
                                <a:gd name="T2" fmla="*/ 116 w 230"/>
                                <a:gd name="T3" fmla="*/ 11 h 118"/>
                                <a:gd name="T4" fmla="*/ 121 w 230"/>
                                <a:gd name="T5" fmla="*/ 13 h 118"/>
                                <a:gd name="T6" fmla="*/ 125 w 230"/>
                                <a:gd name="T7" fmla="*/ 17 h 118"/>
                                <a:gd name="T8" fmla="*/ 127 w 230"/>
                                <a:gd name="T9" fmla="*/ 20 h 118"/>
                                <a:gd name="T10" fmla="*/ 128 w 230"/>
                                <a:gd name="T11" fmla="*/ 24 h 118"/>
                                <a:gd name="T12" fmla="*/ 130 w 230"/>
                                <a:gd name="T13" fmla="*/ 29 h 118"/>
                                <a:gd name="T14" fmla="*/ 143 w 230"/>
                                <a:gd name="T15" fmla="*/ 28 h 118"/>
                                <a:gd name="T16" fmla="*/ 142 w 230"/>
                                <a:gd name="T17" fmla="*/ 19 h 118"/>
                                <a:gd name="T18" fmla="*/ 138 w 230"/>
                                <a:gd name="T19" fmla="*/ 12 h 118"/>
                                <a:gd name="T20" fmla="*/ 137 w 230"/>
                                <a:gd name="T21" fmla="*/ 1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37" y="11"/>
                                  </a:moveTo>
                                  <a:lnTo>
                                    <a:pt x="116" y="11"/>
                                  </a:lnTo>
                                  <a:lnTo>
                                    <a:pt x="121" y="13"/>
                                  </a:lnTo>
                                  <a:lnTo>
                                    <a:pt x="125" y="17"/>
                                  </a:lnTo>
                                  <a:lnTo>
                                    <a:pt x="127" y="20"/>
                                  </a:lnTo>
                                  <a:lnTo>
                                    <a:pt x="128" y="24"/>
                                  </a:lnTo>
                                  <a:lnTo>
                                    <a:pt x="130" y="29"/>
                                  </a:lnTo>
                                  <a:lnTo>
                                    <a:pt x="143" y="28"/>
                                  </a:lnTo>
                                  <a:lnTo>
                                    <a:pt x="142" y="19"/>
                                  </a:lnTo>
                                  <a:lnTo>
                                    <a:pt x="138" y="12"/>
                                  </a:lnTo>
                                  <a:lnTo>
                                    <a:pt x="137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Freeform 82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86 w 230"/>
                                <a:gd name="T1" fmla="*/ 105 h 118"/>
                                <a:gd name="T2" fmla="*/ 173 w 230"/>
                                <a:gd name="T3" fmla="*/ 105 h 118"/>
                                <a:gd name="T4" fmla="*/ 179 w 230"/>
                                <a:gd name="T5" fmla="*/ 113 h 118"/>
                                <a:gd name="T6" fmla="*/ 186 w 230"/>
                                <a:gd name="T7" fmla="*/ 117 h 118"/>
                                <a:gd name="T8" fmla="*/ 205 w 230"/>
                                <a:gd name="T9" fmla="*/ 117 h 118"/>
                                <a:gd name="T10" fmla="*/ 213 w 230"/>
                                <a:gd name="T11" fmla="*/ 113 h 118"/>
                                <a:gd name="T12" fmla="*/ 220 w 230"/>
                                <a:gd name="T13" fmla="*/ 105 h 118"/>
                                <a:gd name="T14" fmla="*/ 187 w 230"/>
                                <a:gd name="T15" fmla="*/ 105 h 118"/>
                                <a:gd name="T16" fmla="*/ 186 w 230"/>
                                <a:gd name="T17" fmla="*/ 105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86" y="105"/>
                                  </a:moveTo>
                                  <a:lnTo>
                                    <a:pt x="173" y="105"/>
                                  </a:lnTo>
                                  <a:lnTo>
                                    <a:pt x="179" y="113"/>
                                  </a:lnTo>
                                  <a:lnTo>
                                    <a:pt x="186" y="117"/>
                                  </a:lnTo>
                                  <a:lnTo>
                                    <a:pt x="205" y="117"/>
                                  </a:lnTo>
                                  <a:lnTo>
                                    <a:pt x="213" y="113"/>
                                  </a:lnTo>
                                  <a:lnTo>
                                    <a:pt x="220" y="105"/>
                                  </a:lnTo>
                                  <a:lnTo>
                                    <a:pt x="187" y="105"/>
                                  </a:lnTo>
                                  <a:lnTo>
                                    <a:pt x="186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Freeform 83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74 w 230"/>
                                <a:gd name="T1" fmla="*/ 0 h 118"/>
                                <a:gd name="T2" fmla="*/ 161 w 230"/>
                                <a:gd name="T3" fmla="*/ 0 h 118"/>
                                <a:gd name="T4" fmla="*/ 161 w 230"/>
                                <a:gd name="T5" fmla="*/ 115 h 118"/>
                                <a:gd name="T6" fmla="*/ 173 w 230"/>
                                <a:gd name="T7" fmla="*/ 115 h 118"/>
                                <a:gd name="T8" fmla="*/ 173 w 230"/>
                                <a:gd name="T9" fmla="*/ 105 h 118"/>
                                <a:gd name="T10" fmla="*/ 186 w 230"/>
                                <a:gd name="T11" fmla="*/ 105 h 118"/>
                                <a:gd name="T12" fmla="*/ 181 w 230"/>
                                <a:gd name="T13" fmla="*/ 102 h 118"/>
                                <a:gd name="T14" fmla="*/ 175 w 230"/>
                                <a:gd name="T15" fmla="*/ 90 h 118"/>
                                <a:gd name="T16" fmla="*/ 173 w 230"/>
                                <a:gd name="T17" fmla="*/ 84 h 118"/>
                                <a:gd name="T18" fmla="*/ 173 w 230"/>
                                <a:gd name="T19" fmla="*/ 62 h 118"/>
                                <a:gd name="T20" fmla="*/ 175 w 230"/>
                                <a:gd name="T21" fmla="*/ 55 h 118"/>
                                <a:gd name="T22" fmla="*/ 180 w 230"/>
                                <a:gd name="T23" fmla="*/ 49 h 118"/>
                                <a:gd name="T24" fmla="*/ 184 w 230"/>
                                <a:gd name="T25" fmla="*/ 44 h 118"/>
                                <a:gd name="T26" fmla="*/ 189 w 230"/>
                                <a:gd name="T27" fmla="*/ 41 h 118"/>
                                <a:gd name="T28" fmla="*/ 221 w 230"/>
                                <a:gd name="T29" fmla="*/ 41 h 118"/>
                                <a:gd name="T30" fmla="*/ 220 w 230"/>
                                <a:gd name="T31" fmla="*/ 41 h 118"/>
                                <a:gd name="T32" fmla="*/ 174 w 230"/>
                                <a:gd name="T33" fmla="*/ 41 h 118"/>
                                <a:gd name="T34" fmla="*/ 174 w 230"/>
                                <a:gd name="T35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74" y="0"/>
                                  </a:moveTo>
                                  <a:lnTo>
                                    <a:pt x="161" y="0"/>
                                  </a:lnTo>
                                  <a:lnTo>
                                    <a:pt x="161" y="115"/>
                                  </a:lnTo>
                                  <a:lnTo>
                                    <a:pt x="173" y="115"/>
                                  </a:lnTo>
                                  <a:lnTo>
                                    <a:pt x="173" y="105"/>
                                  </a:lnTo>
                                  <a:lnTo>
                                    <a:pt x="186" y="105"/>
                                  </a:lnTo>
                                  <a:lnTo>
                                    <a:pt x="181" y="102"/>
                                  </a:lnTo>
                                  <a:lnTo>
                                    <a:pt x="175" y="90"/>
                                  </a:lnTo>
                                  <a:lnTo>
                                    <a:pt x="173" y="84"/>
                                  </a:lnTo>
                                  <a:lnTo>
                                    <a:pt x="173" y="62"/>
                                  </a:lnTo>
                                  <a:lnTo>
                                    <a:pt x="175" y="55"/>
                                  </a:lnTo>
                                  <a:lnTo>
                                    <a:pt x="180" y="49"/>
                                  </a:lnTo>
                                  <a:lnTo>
                                    <a:pt x="184" y="44"/>
                                  </a:lnTo>
                                  <a:lnTo>
                                    <a:pt x="189" y="41"/>
                                  </a:lnTo>
                                  <a:lnTo>
                                    <a:pt x="221" y="41"/>
                                  </a:lnTo>
                                  <a:lnTo>
                                    <a:pt x="220" y="41"/>
                                  </a:lnTo>
                                  <a:lnTo>
                                    <a:pt x="174" y="41"/>
                                  </a:lnTo>
                                  <a:lnTo>
                                    <a:pt x="1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Freeform 84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221 w 230"/>
                                <a:gd name="T1" fmla="*/ 41 h 118"/>
                                <a:gd name="T2" fmla="*/ 201 w 230"/>
                                <a:gd name="T3" fmla="*/ 41 h 118"/>
                                <a:gd name="T4" fmla="*/ 206 w 230"/>
                                <a:gd name="T5" fmla="*/ 44 h 118"/>
                                <a:gd name="T6" fmla="*/ 210 w 230"/>
                                <a:gd name="T7" fmla="*/ 50 h 118"/>
                                <a:gd name="T8" fmla="*/ 214 w 230"/>
                                <a:gd name="T9" fmla="*/ 55 h 118"/>
                                <a:gd name="T10" fmla="*/ 216 w 230"/>
                                <a:gd name="T11" fmla="*/ 62 h 118"/>
                                <a:gd name="T12" fmla="*/ 216 w 230"/>
                                <a:gd name="T13" fmla="*/ 84 h 118"/>
                                <a:gd name="T14" fmla="*/ 214 w 230"/>
                                <a:gd name="T15" fmla="*/ 92 h 118"/>
                                <a:gd name="T16" fmla="*/ 209 w 230"/>
                                <a:gd name="T17" fmla="*/ 97 h 118"/>
                                <a:gd name="T18" fmla="*/ 205 w 230"/>
                                <a:gd name="T19" fmla="*/ 103 h 118"/>
                                <a:gd name="T20" fmla="*/ 200 w 230"/>
                                <a:gd name="T21" fmla="*/ 105 h 118"/>
                                <a:gd name="T22" fmla="*/ 220 w 230"/>
                                <a:gd name="T23" fmla="*/ 105 h 118"/>
                                <a:gd name="T24" fmla="*/ 226 w 230"/>
                                <a:gd name="T25" fmla="*/ 97 h 118"/>
                                <a:gd name="T26" fmla="*/ 230 w 230"/>
                                <a:gd name="T27" fmla="*/ 86 h 118"/>
                                <a:gd name="T28" fmla="*/ 230 w 230"/>
                                <a:gd name="T29" fmla="*/ 66 h 118"/>
                                <a:gd name="T30" fmla="*/ 229 w 230"/>
                                <a:gd name="T31" fmla="*/ 60 h 118"/>
                                <a:gd name="T32" fmla="*/ 227 w 230"/>
                                <a:gd name="T33" fmla="*/ 55 h 118"/>
                                <a:gd name="T34" fmla="*/ 226 w 230"/>
                                <a:gd name="T35" fmla="*/ 50 h 118"/>
                                <a:gd name="T36" fmla="*/ 223 w 230"/>
                                <a:gd name="T37" fmla="*/ 45 h 118"/>
                                <a:gd name="T38" fmla="*/ 221 w 230"/>
                                <a:gd name="T39" fmla="*/ 4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221" y="41"/>
                                  </a:moveTo>
                                  <a:lnTo>
                                    <a:pt x="201" y="41"/>
                                  </a:lnTo>
                                  <a:lnTo>
                                    <a:pt x="206" y="44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4" y="55"/>
                                  </a:lnTo>
                                  <a:lnTo>
                                    <a:pt x="216" y="62"/>
                                  </a:lnTo>
                                  <a:lnTo>
                                    <a:pt x="216" y="84"/>
                                  </a:lnTo>
                                  <a:lnTo>
                                    <a:pt x="214" y="92"/>
                                  </a:lnTo>
                                  <a:lnTo>
                                    <a:pt x="209" y="97"/>
                                  </a:lnTo>
                                  <a:lnTo>
                                    <a:pt x="205" y="103"/>
                                  </a:lnTo>
                                  <a:lnTo>
                                    <a:pt x="200" y="105"/>
                                  </a:lnTo>
                                  <a:lnTo>
                                    <a:pt x="220" y="105"/>
                                  </a:lnTo>
                                  <a:lnTo>
                                    <a:pt x="226" y="97"/>
                                  </a:lnTo>
                                  <a:lnTo>
                                    <a:pt x="230" y="86"/>
                                  </a:lnTo>
                                  <a:lnTo>
                                    <a:pt x="230" y="66"/>
                                  </a:lnTo>
                                  <a:lnTo>
                                    <a:pt x="229" y="60"/>
                                  </a:lnTo>
                                  <a:lnTo>
                                    <a:pt x="227" y="55"/>
                                  </a:lnTo>
                                  <a:lnTo>
                                    <a:pt x="226" y="50"/>
                                  </a:lnTo>
                                  <a:lnTo>
                                    <a:pt x="223" y="45"/>
                                  </a:lnTo>
                                  <a:lnTo>
                                    <a:pt x="221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Freeform 85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201 w 230"/>
                                <a:gd name="T1" fmla="*/ 30 h 118"/>
                                <a:gd name="T2" fmla="*/ 187 w 230"/>
                                <a:gd name="T3" fmla="*/ 30 h 118"/>
                                <a:gd name="T4" fmla="*/ 180 w 230"/>
                                <a:gd name="T5" fmla="*/ 33 h 118"/>
                                <a:gd name="T6" fmla="*/ 174 w 230"/>
                                <a:gd name="T7" fmla="*/ 41 h 118"/>
                                <a:gd name="T8" fmla="*/ 220 w 230"/>
                                <a:gd name="T9" fmla="*/ 41 h 118"/>
                                <a:gd name="T10" fmla="*/ 218 w 230"/>
                                <a:gd name="T11" fmla="*/ 38 h 118"/>
                                <a:gd name="T12" fmla="*/ 214 w 230"/>
                                <a:gd name="T13" fmla="*/ 35 h 118"/>
                                <a:gd name="T14" fmla="*/ 210 w 230"/>
                                <a:gd name="T15" fmla="*/ 33 h 118"/>
                                <a:gd name="T16" fmla="*/ 205 w 230"/>
                                <a:gd name="T17" fmla="*/ 31 h 118"/>
                                <a:gd name="T18" fmla="*/ 201 w 230"/>
                                <a:gd name="T19" fmla="*/ 3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201" y="30"/>
                                  </a:moveTo>
                                  <a:lnTo>
                                    <a:pt x="187" y="30"/>
                                  </a:lnTo>
                                  <a:lnTo>
                                    <a:pt x="180" y="33"/>
                                  </a:lnTo>
                                  <a:lnTo>
                                    <a:pt x="174" y="41"/>
                                  </a:lnTo>
                                  <a:lnTo>
                                    <a:pt x="220" y="41"/>
                                  </a:lnTo>
                                  <a:lnTo>
                                    <a:pt x="218" y="38"/>
                                  </a:lnTo>
                                  <a:lnTo>
                                    <a:pt x="214" y="35"/>
                                  </a:lnTo>
                                  <a:lnTo>
                                    <a:pt x="210" y="33"/>
                                  </a:lnTo>
                                  <a:lnTo>
                                    <a:pt x="205" y="31"/>
                                  </a:lnTo>
                                  <a:lnTo>
                                    <a:pt x="201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9" name="Freeform 86"/>
                        <wps:cNvSpPr>
                          <a:spLocks/>
                        </wps:cNvSpPr>
                        <wps:spPr bwMode="auto">
                          <a:xfrm>
                            <a:off x="2422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0" name="Group 87"/>
                        <wpg:cNvGrpSpPr>
                          <a:grpSpLocks/>
                        </wpg:cNvGrpSpPr>
                        <wpg:grpSpPr bwMode="auto">
                          <a:xfrm>
                            <a:off x="2503" y="78"/>
                            <a:ext cx="69" cy="76"/>
                            <a:chOff x="2503" y="78"/>
                            <a:chExt cx="69" cy="76"/>
                          </a:xfrm>
                        </wpg:grpSpPr>
                        <wps:wsp>
                          <wps:cNvPr id="181" name="Freeform 88"/>
                          <wps:cNvSpPr>
                            <a:spLocks/>
                          </wps:cNvSpPr>
                          <wps:spPr bwMode="auto">
                            <a:xfrm>
                              <a:off x="250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89"/>
                          <wps:cNvSpPr>
                            <a:spLocks/>
                          </wps:cNvSpPr>
                          <wps:spPr bwMode="auto">
                            <a:xfrm>
                              <a:off x="250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Freeform 90"/>
                          <wps:cNvSpPr>
                            <a:spLocks/>
                          </wps:cNvSpPr>
                          <wps:spPr bwMode="auto">
                            <a:xfrm>
                              <a:off x="250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4" name="Freeform 91"/>
                        <wps:cNvSpPr>
                          <a:spLocks/>
                        </wps:cNvSpPr>
                        <wps:spPr bwMode="auto">
                          <a:xfrm>
                            <a:off x="2590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92"/>
                        <wps:cNvSpPr>
                          <a:spLocks/>
                        </wps:cNvSpPr>
                        <wps:spPr bwMode="auto">
                          <a:xfrm>
                            <a:off x="2854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93"/>
                        <wps:cNvSpPr>
                          <a:spLocks/>
                        </wps:cNvSpPr>
                        <wps:spPr bwMode="auto">
                          <a:xfrm>
                            <a:off x="3108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94"/>
                        <wps:cNvSpPr>
                          <a:spLocks/>
                        </wps:cNvSpPr>
                        <wps:spPr bwMode="auto">
                          <a:xfrm>
                            <a:off x="3363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95"/>
                        <wps:cNvSpPr>
                          <a:spLocks/>
                        </wps:cNvSpPr>
                        <wps:spPr bwMode="auto">
                          <a:xfrm>
                            <a:off x="3615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9" name="Group 96"/>
                        <wpg:cNvGrpSpPr>
                          <a:grpSpLocks/>
                        </wpg:cNvGrpSpPr>
                        <wpg:grpSpPr bwMode="auto">
                          <a:xfrm>
                            <a:off x="3699" y="78"/>
                            <a:ext cx="69" cy="76"/>
                            <a:chOff x="3699" y="78"/>
                            <a:chExt cx="69" cy="76"/>
                          </a:xfrm>
                        </wpg:grpSpPr>
                        <wps:wsp>
                          <wps:cNvPr id="190" name="Freeform 97"/>
                          <wps:cNvSpPr>
                            <a:spLocks/>
                          </wps:cNvSpPr>
                          <wps:spPr bwMode="auto">
                            <a:xfrm>
                              <a:off x="3699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Freeform 98"/>
                          <wps:cNvSpPr>
                            <a:spLocks/>
                          </wps:cNvSpPr>
                          <wps:spPr bwMode="auto">
                            <a:xfrm>
                              <a:off x="3699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Freeform 99"/>
                          <wps:cNvSpPr>
                            <a:spLocks/>
                          </wps:cNvSpPr>
                          <wps:spPr bwMode="auto">
                            <a:xfrm>
                              <a:off x="3699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61" y="277"/>
                            <a:ext cx="108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92F073" w14:textId="77777777" w:rsidR="009C1533" w:rsidRDefault="009C1533" w:rsidP="000D3EE4">
                              <w:pPr>
                                <w:spacing w:line="500" w:lineRule="atLeast"/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F185A1A" wp14:editId="54456D76">
                                    <wp:extent cx="676275" cy="314325"/>
                                    <wp:effectExtent l="0" t="0" r="9525" b="9525"/>
                                    <wp:docPr id="583" name="Picture 5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76275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81F2D45" w14:textId="77777777" w:rsidR="009C1533" w:rsidRDefault="009C1533" w:rsidP="000D3EE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328" y="293"/>
                            <a:ext cx="58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8535CA" w14:textId="77777777" w:rsidR="009C1533" w:rsidRDefault="009C1533" w:rsidP="000D3EE4">
                              <w:pPr>
                                <w:spacing w:line="120" w:lineRule="atLeast"/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5F007FAF" wp14:editId="312F427A">
                                    <wp:extent cx="371475" cy="76200"/>
                                    <wp:effectExtent l="0" t="0" r="9525" b="0"/>
                                    <wp:docPr id="584" name="Picture 5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1475" cy="76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F6D4BC4" w14:textId="77777777" w:rsidR="009C1533" w:rsidRDefault="009C1533" w:rsidP="000D3EE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Freeform 102"/>
                        <wps:cNvSpPr>
                          <a:spLocks/>
                        </wps:cNvSpPr>
                        <wps:spPr bwMode="auto">
                          <a:xfrm>
                            <a:off x="2125" y="290"/>
                            <a:ext cx="20" cy="34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41"/>
                              <a:gd name="T2" fmla="*/ 0 w 20"/>
                              <a:gd name="T3" fmla="*/ 34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41">
                                <a:moveTo>
                                  <a:pt x="0" y="0"/>
                                </a:moveTo>
                                <a:lnTo>
                                  <a:pt x="0" y="340"/>
                                </a:lnTo>
                              </a:path>
                            </a:pathLst>
                          </a:custGeom>
                          <a:noFill/>
                          <a:ln w="17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6" name="Group 103"/>
                        <wpg:cNvGrpSpPr>
                          <a:grpSpLocks/>
                        </wpg:cNvGrpSpPr>
                        <wpg:grpSpPr bwMode="auto">
                          <a:xfrm>
                            <a:off x="2170" y="295"/>
                            <a:ext cx="78" cy="114"/>
                            <a:chOff x="2170" y="295"/>
                            <a:chExt cx="78" cy="114"/>
                          </a:xfrm>
                        </wpg:grpSpPr>
                        <wps:wsp>
                          <wps:cNvPr id="197" name="Freeform 104"/>
                          <wps:cNvSpPr>
                            <a:spLocks/>
                          </wps:cNvSpPr>
                          <wps:spPr bwMode="auto">
                            <a:xfrm>
                              <a:off x="2170" y="295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40 h 114"/>
                                <a:gd name="T2" fmla="*/ 19 w 78"/>
                                <a:gd name="T3" fmla="*/ 40 h 114"/>
                                <a:gd name="T4" fmla="*/ 19 w 78"/>
                                <a:gd name="T5" fmla="*/ 96 h 114"/>
                                <a:gd name="T6" fmla="*/ 20 w 78"/>
                                <a:gd name="T7" fmla="*/ 102 h 114"/>
                                <a:gd name="T8" fmla="*/ 22 w 78"/>
                                <a:gd name="T9" fmla="*/ 104 h 114"/>
                                <a:gd name="T10" fmla="*/ 25 w 78"/>
                                <a:gd name="T11" fmla="*/ 107 h 114"/>
                                <a:gd name="T12" fmla="*/ 28 w 78"/>
                                <a:gd name="T13" fmla="*/ 109 h 114"/>
                                <a:gd name="T14" fmla="*/ 34 w 78"/>
                                <a:gd name="T15" fmla="*/ 111 h 114"/>
                                <a:gd name="T16" fmla="*/ 39 w 78"/>
                                <a:gd name="T17" fmla="*/ 112 h 114"/>
                                <a:gd name="T18" fmla="*/ 47 w 78"/>
                                <a:gd name="T19" fmla="*/ 113 h 114"/>
                                <a:gd name="T20" fmla="*/ 62 w 78"/>
                                <a:gd name="T21" fmla="*/ 113 h 114"/>
                                <a:gd name="T22" fmla="*/ 69 w 78"/>
                                <a:gd name="T23" fmla="*/ 113 h 114"/>
                                <a:gd name="T24" fmla="*/ 77 w 78"/>
                                <a:gd name="T25" fmla="*/ 112 h 114"/>
                                <a:gd name="T26" fmla="*/ 73 w 78"/>
                                <a:gd name="T27" fmla="*/ 100 h 114"/>
                                <a:gd name="T28" fmla="*/ 57 w 78"/>
                                <a:gd name="T29" fmla="*/ 100 h 114"/>
                                <a:gd name="T30" fmla="*/ 54 w 78"/>
                                <a:gd name="T31" fmla="*/ 100 h 114"/>
                                <a:gd name="T32" fmla="*/ 52 w 78"/>
                                <a:gd name="T33" fmla="*/ 99 h 114"/>
                                <a:gd name="T34" fmla="*/ 50 w 78"/>
                                <a:gd name="T35" fmla="*/ 98 h 114"/>
                                <a:gd name="T36" fmla="*/ 48 w 78"/>
                                <a:gd name="T37" fmla="*/ 97 h 114"/>
                                <a:gd name="T38" fmla="*/ 47 w 78"/>
                                <a:gd name="T39" fmla="*/ 96 h 114"/>
                                <a:gd name="T40" fmla="*/ 46 w 78"/>
                                <a:gd name="T41" fmla="*/ 95 h 114"/>
                                <a:gd name="T42" fmla="*/ 46 w 78"/>
                                <a:gd name="T43" fmla="*/ 93 h 114"/>
                                <a:gd name="T44" fmla="*/ 46 w 78"/>
                                <a:gd name="T45" fmla="*/ 4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40"/>
                                  </a:moveTo>
                                  <a:lnTo>
                                    <a:pt x="19" y="40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2"/>
                                  </a:lnTo>
                                  <a:lnTo>
                                    <a:pt x="22" y="104"/>
                                  </a:lnTo>
                                  <a:lnTo>
                                    <a:pt x="25" y="107"/>
                                  </a:lnTo>
                                  <a:lnTo>
                                    <a:pt x="28" y="109"/>
                                  </a:lnTo>
                                  <a:lnTo>
                                    <a:pt x="34" y="111"/>
                                  </a:lnTo>
                                  <a:lnTo>
                                    <a:pt x="39" y="112"/>
                                  </a:lnTo>
                                  <a:lnTo>
                                    <a:pt x="47" y="113"/>
                                  </a:lnTo>
                                  <a:lnTo>
                                    <a:pt x="62" y="113"/>
                                  </a:lnTo>
                                  <a:lnTo>
                                    <a:pt x="69" y="113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57" y="100"/>
                                  </a:lnTo>
                                  <a:lnTo>
                                    <a:pt x="54" y="100"/>
                                  </a:lnTo>
                                  <a:lnTo>
                                    <a:pt x="52" y="99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48" y="97"/>
                                  </a:lnTo>
                                  <a:lnTo>
                                    <a:pt x="47" y="96"/>
                                  </a:lnTo>
                                  <a:lnTo>
                                    <a:pt x="46" y="95"/>
                                  </a:lnTo>
                                  <a:lnTo>
                                    <a:pt x="46" y="93"/>
                                  </a:lnTo>
                                  <a:lnTo>
                                    <a:pt x="46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Freeform 105"/>
                          <wps:cNvSpPr>
                            <a:spLocks/>
                          </wps:cNvSpPr>
                          <wps:spPr bwMode="auto">
                            <a:xfrm>
                              <a:off x="2170" y="295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100 h 114"/>
                                <a:gd name="T2" fmla="*/ 68 w 78"/>
                                <a:gd name="T3" fmla="*/ 100 h 114"/>
                                <a:gd name="T4" fmla="*/ 57 w 78"/>
                                <a:gd name="T5" fmla="*/ 100 h 114"/>
                                <a:gd name="T6" fmla="*/ 73 w 78"/>
                                <a:gd name="T7" fmla="*/ 100 h 114"/>
                                <a:gd name="T8" fmla="*/ 73 w 78"/>
                                <a:gd name="T9" fmla="*/ 10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100"/>
                                  </a:moveTo>
                                  <a:lnTo>
                                    <a:pt x="68" y="100"/>
                                  </a:lnTo>
                                  <a:lnTo>
                                    <a:pt x="57" y="100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73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106"/>
                          <wps:cNvSpPr>
                            <a:spLocks/>
                          </wps:cNvSpPr>
                          <wps:spPr bwMode="auto">
                            <a:xfrm>
                              <a:off x="2170" y="295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29 h 114"/>
                                <a:gd name="T2" fmla="*/ 0 w 78"/>
                                <a:gd name="T3" fmla="*/ 29 h 114"/>
                                <a:gd name="T4" fmla="*/ 0 w 78"/>
                                <a:gd name="T5" fmla="*/ 40 h 114"/>
                                <a:gd name="T6" fmla="*/ 73 w 78"/>
                                <a:gd name="T7" fmla="*/ 40 h 114"/>
                                <a:gd name="T8" fmla="*/ 73 w 78"/>
                                <a:gd name="T9" fmla="*/ 29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29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73" y="40"/>
                                  </a:lnTo>
                                  <a:lnTo>
                                    <a:pt x="73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07"/>
                          <wps:cNvSpPr>
                            <a:spLocks/>
                          </wps:cNvSpPr>
                          <wps:spPr bwMode="auto">
                            <a:xfrm>
                              <a:off x="2170" y="295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0 h 114"/>
                                <a:gd name="T2" fmla="*/ 19 w 78"/>
                                <a:gd name="T3" fmla="*/ 8 h 114"/>
                                <a:gd name="T4" fmla="*/ 19 w 78"/>
                                <a:gd name="T5" fmla="*/ 29 h 114"/>
                                <a:gd name="T6" fmla="*/ 46 w 78"/>
                                <a:gd name="T7" fmla="*/ 29 h 114"/>
                                <a:gd name="T8" fmla="*/ 46 w 78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0"/>
                                  </a:moveTo>
                                  <a:lnTo>
                                    <a:pt x="19" y="8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46" y="29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1" name="Group 108"/>
                        <wpg:cNvGrpSpPr>
                          <a:grpSpLocks/>
                        </wpg:cNvGrpSpPr>
                        <wpg:grpSpPr bwMode="auto">
                          <a:xfrm>
                            <a:off x="2253" y="324"/>
                            <a:ext cx="81" cy="118"/>
                            <a:chOff x="2253" y="324"/>
                            <a:chExt cx="81" cy="118"/>
                          </a:xfrm>
                        </wpg:grpSpPr>
                        <wps:wsp>
                          <wps:cNvPr id="202" name="Freeform 109"/>
                          <wps:cNvSpPr>
                            <a:spLocks/>
                          </wps:cNvSpPr>
                          <wps:spPr bwMode="auto">
                            <a:xfrm>
                              <a:off x="2253" y="324"/>
                              <a:ext cx="81" cy="118"/>
                            </a:xfrm>
                            <a:custGeom>
                              <a:avLst/>
                              <a:gdLst>
                                <a:gd name="T0" fmla="*/ 5 w 81"/>
                                <a:gd name="T1" fmla="*/ 102 h 118"/>
                                <a:gd name="T2" fmla="*/ 7 w 81"/>
                                <a:gd name="T3" fmla="*/ 115 h 118"/>
                                <a:gd name="T4" fmla="*/ 11 w 81"/>
                                <a:gd name="T5" fmla="*/ 116 h 118"/>
                                <a:gd name="T6" fmla="*/ 14 w 81"/>
                                <a:gd name="T7" fmla="*/ 117 h 118"/>
                                <a:gd name="T8" fmla="*/ 21 w 81"/>
                                <a:gd name="T9" fmla="*/ 117 h 118"/>
                                <a:gd name="T10" fmla="*/ 25 w 81"/>
                                <a:gd name="T11" fmla="*/ 116 h 118"/>
                                <a:gd name="T12" fmla="*/ 32 w 81"/>
                                <a:gd name="T13" fmla="*/ 111 h 118"/>
                                <a:gd name="T14" fmla="*/ 35 w 81"/>
                                <a:gd name="T15" fmla="*/ 108 h 118"/>
                                <a:gd name="T16" fmla="*/ 38 w 81"/>
                                <a:gd name="T17" fmla="*/ 103 h 118"/>
                                <a:gd name="T18" fmla="*/ 38 w 81"/>
                                <a:gd name="T19" fmla="*/ 103 h 118"/>
                                <a:gd name="T20" fmla="*/ 11 w 81"/>
                                <a:gd name="T21" fmla="*/ 103 h 118"/>
                                <a:gd name="T22" fmla="*/ 9 w 81"/>
                                <a:gd name="T23" fmla="*/ 102 h 118"/>
                                <a:gd name="T24" fmla="*/ 5 w 81"/>
                                <a:gd name="T25" fmla="*/ 102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1" h="118">
                                  <a:moveTo>
                                    <a:pt x="5" y="102"/>
                                  </a:moveTo>
                                  <a:lnTo>
                                    <a:pt x="7" y="115"/>
                                  </a:lnTo>
                                  <a:lnTo>
                                    <a:pt x="11" y="116"/>
                                  </a:lnTo>
                                  <a:lnTo>
                                    <a:pt x="14" y="117"/>
                                  </a:lnTo>
                                  <a:lnTo>
                                    <a:pt x="21" y="117"/>
                                  </a:lnTo>
                                  <a:lnTo>
                                    <a:pt x="25" y="116"/>
                                  </a:lnTo>
                                  <a:lnTo>
                                    <a:pt x="32" y="111"/>
                                  </a:lnTo>
                                  <a:lnTo>
                                    <a:pt x="35" y="108"/>
                                  </a:lnTo>
                                  <a:lnTo>
                                    <a:pt x="38" y="103"/>
                                  </a:lnTo>
                                  <a:lnTo>
                                    <a:pt x="38" y="103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9" y="102"/>
                                  </a:lnTo>
                                  <a:lnTo>
                                    <a:pt x="5" y="1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Freeform 110"/>
                          <wps:cNvSpPr>
                            <a:spLocks/>
                          </wps:cNvSpPr>
                          <wps:spPr bwMode="auto">
                            <a:xfrm>
                              <a:off x="2253" y="324"/>
                              <a:ext cx="81" cy="118"/>
                            </a:xfrm>
                            <a:custGeom>
                              <a:avLst/>
                              <a:gdLst>
                                <a:gd name="T0" fmla="*/ 15 w 81"/>
                                <a:gd name="T1" fmla="*/ 0 h 118"/>
                                <a:gd name="T2" fmla="*/ 0 w 81"/>
                                <a:gd name="T3" fmla="*/ 0 h 118"/>
                                <a:gd name="T4" fmla="*/ 33 w 81"/>
                                <a:gd name="T5" fmla="*/ 83 h 118"/>
                                <a:gd name="T6" fmla="*/ 32 w 81"/>
                                <a:gd name="T7" fmla="*/ 85 h 118"/>
                                <a:gd name="T8" fmla="*/ 32 w 81"/>
                                <a:gd name="T9" fmla="*/ 86 h 118"/>
                                <a:gd name="T10" fmla="*/ 31 w 81"/>
                                <a:gd name="T11" fmla="*/ 86 h 118"/>
                                <a:gd name="T12" fmla="*/ 29 w 81"/>
                                <a:gd name="T13" fmla="*/ 92 h 118"/>
                                <a:gd name="T14" fmla="*/ 28 w 81"/>
                                <a:gd name="T15" fmla="*/ 96 h 118"/>
                                <a:gd name="T16" fmla="*/ 27 w 81"/>
                                <a:gd name="T17" fmla="*/ 97 h 118"/>
                                <a:gd name="T18" fmla="*/ 25 w 81"/>
                                <a:gd name="T19" fmla="*/ 99 h 118"/>
                                <a:gd name="T20" fmla="*/ 24 w 81"/>
                                <a:gd name="T21" fmla="*/ 100 h 118"/>
                                <a:gd name="T22" fmla="*/ 22 w 81"/>
                                <a:gd name="T23" fmla="*/ 101 h 118"/>
                                <a:gd name="T24" fmla="*/ 20 w 81"/>
                                <a:gd name="T25" fmla="*/ 102 h 118"/>
                                <a:gd name="T26" fmla="*/ 17 w 81"/>
                                <a:gd name="T27" fmla="*/ 103 h 118"/>
                                <a:gd name="T28" fmla="*/ 38 w 81"/>
                                <a:gd name="T29" fmla="*/ 103 h 118"/>
                                <a:gd name="T30" fmla="*/ 40 w 81"/>
                                <a:gd name="T31" fmla="*/ 100 h 118"/>
                                <a:gd name="T32" fmla="*/ 43 w 81"/>
                                <a:gd name="T33" fmla="*/ 93 h 118"/>
                                <a:gd name="T34" fmla="*/ 53 w 81"/>
                                <a:gd name="T35" fmla="*/ 67 h 118"/>
                                <a:gd name="T36" fmla="*/ 40 w 81"/>
                                <a:gd name="T37" fmla="*/ 67 h 118"/>
                                <a:gd name="T38" fmla="*/ 38 w 81"/>
                                <a:gd name="T39" fmla="*/ 60 h 118"/>
                                <a:gd name="T40" fmla="*/ 36 w 81"/>
                                <a:gd name="T41" fmla="*/ 54 h 118"/>
                                <a:gd name="T42" fmla="*/ 34 w 81"/>
                                <a:gd name="T43" fmla="*/ 48 h 118"/>
                                <a:gd name="T44" fmla="*/ 15 w 81"/>
                                <a:gd name="T45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81" h="118">
                                  <a:moveTo>
                                    <a:pt x="1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3" y="83"/>
                                  </a:lnTo>
                                  <a:lnTo>
                                    <a:pt x="32" y="85"/>
                                  </a:lnTo>
                                  <a:lnTo>
                                    <a:pt x="32" y="86"/>
                                  </a:lnTo>
                                  <a:lnTo>
                                    <a:pt x="31" y="86"/>
                                  </a:lnTo>
                                  <a:lnTo>
                                    <a:pt x="29" y="92"/>
                                  </a:lnTo>
                                  <a:lnTo>
                                    <a:pt x="28" y="96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5" y="99"/>
                                  </a:lnTo>
                                  <a:lnTo>
                                    <a:pt x="24" y="100"/>
                                  </a:lnTo>
                                  <a:lnTo>
                                    <a:pt x="22" y="101"/>
                                  </a:lnTo>
                                  <a:lnTo>
                                    <a:pt x="20" y="102"/>
                                  </a:lnTo>
                                  <a:lnTo>
                                    <a:pt x="17" y="103"/>
                                  </a:lnTo>
                                  <a:lnTo>
                                    <a:pt x="38" y="103"/>
                                  </a:lnTo>
                                  <a:lnTo>
                                    <a:pt x="40" y="100"/>
                                  </a:lnTo>
                                  <a:lnTo>
                                    <a:pt x="43" y="93"/>
                                  </a:lnTo>
                                  <a:lnTo>
                                    <a:pt x="53" y="67"/>
                                  </a:lnTo>
                                  <a:lnTo>
                                    <a:pt x="40" y="67"/>
                                  </a:lnTo>
                                  <a:lnTo>
                                    <a:pt x="38" y="60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4" y="48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Freeform 111"/>
                          <wps:cNvSpPr>
                            <a:spLocks/>
                          </wps:cNvSpPr>
                          <wps:spPr bwMode="auto">
                            <a:xfrm>
                              <a:off x="2253" y="324"/>
                              <a:ext cx="81" cy="118"/>
                            </a:xfrm>
                            <a:custGeom>
                              <a:avLst/>
                              <a:gdLst>
                                <a:gd name="T0" fmla="*/ 80 w 81"/>
                                <a:gd name="T1" fmla="*/ 0 h 118"/>
                                <a:gd name="T2" fmla="*/ 65 w 81"/>
                                <a:gd name="T3" fmla="*/ 0 h 118"/>
                                <a:gd name="T4" fmla="*/ 46 w 81"/>
                                <a:gd name="T5" fmla="*/ 48 h 118"/>
                                <a:gd name="T6" fmla="*/ 44 w 81"/>
                                <a:gd name="T7" fmla="*/ 54 h 118"/>
                                <a:gd name="T8" fmla="*/ 42 w 81"/>
                                <a:gd name="T9" fmla="*/ 61 h 118"/>
                                <a:gd name="T10" fmla="*/ 40 w 81"/>
                                <a:gd name="T11" fmla="*/ 67 h 118"/>
                                <a:gd name="T12" fmla="*/ 53 w 81"/>
                                <a:gd name="T13" fmla="*/ 67 h 118"/>
                                <a:gd name="T14" fmla="*/ 80 w 81"/>
                                <a:gd name="T15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81" h="118">
                                  <a:moveTo>
                                    <a:pt x="80" y="0"/>
                                  </a:moveTo>
                                  <a:lnTo>
                                    <a:pt x="65" y="0"/>
                                  </a:lnTo>
                                  <a:lnTo>
                                    <a:pt x="46" y="48"/>
                                  </a:lnTo>
                                  <a:lnTo>
                                    <a:pt x="44" y="54"/>
                                  </a:lnTo>
                                  <a:lnTo>
                                    <a:pt x="42" y="61"/>
                                  </a:lnTo>
                                  <a:lnTo>
                                    <a:pt x="40" y="67"/>
                                  </a:lnTo>
                                  <a:lnTo>
                                    <a:pt x="53" y="67"/>
                                  </a:lnTo>
                                  <a:lnTo>
                                    <a:pt x="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5" name="Group 112"/>
                        <wpg:cNvGrpSpPr>
                          <a:grpSpLocks/>
                        </wpg:cNvGrpSpPr>
                        <wpg:grpSpPr bwMode="auto">
                          <a:xfrm>
                            <a:off x="2345" y="322"/>
                            <a:ext cx="153" cy="118"/>
                            <a:chOff x="2345" y="322"/>
                            <a:chExt cx="153" cy="118"/>
                          </a:xfrm>
                        </wpg:grpSpPr>
                        <wps:wsp>
                          <wps:cNvPr id="206" name="Freeform 113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12 w 153"/>
                                <a:gd name="T1" fmla="*/ 1 h 118"/>
                                <a:gd name="T2" fmla="*/ 0 w 153"/>
                                <a:gd name="T3" fmla="*/ 1 h 118"/>
                                <a:gd name="T4" fmla="*/ 0 w 153"/>
                                <a:gd name="T5" fmla="*/ 117 h 118"/>
                                <a:gd name="T6" fmla="*/ 13 w 153"/>
                                <a:gd name="T7" fmla="*/ 117 h 118"/>
                                <a:gd name="T8" fmla="*/ 13 w 153"/>
                                <a:gd name="T9" fmla="*/ 76 h 118"/>
                                <a:gd name="T10" fmla="*/ 58 w 153"/>
                                <a:gd name="T11" fmla="*/ 76 h 118"/>
                                <a:gd name="T12" fmla="*/ 59 w 153"/>
                                <a:gd name="T13" fmla="*/ 75 h 118"/>
                                <a:gd name="T14" fmla="*/ 27 w 153"/>
                                <a:gd name="T15" fmla="*/ 75 h 118"/>
                                <a:gd name="T16" fmla="*/ 22 w 153"/>
                                <a:gd name="T17" fmla="*/ 72 h 118"/>
                                <a:gd name="T18" fmla="*/ 18 w 153"/>
                                <a:gd name="T19" fmla="*/ 67 h 118"/>
                                <a:gd name="T20" fmla="*/ 14 w 153"/>
                                <a:gd name="T21" fmla="*/ 62 h 118"/>
                                <a:gd name="T22" fmla="*/ 12 w 153"/>
                                <a:gd name="T23" fmla="*/ 54 h 118"/>
                                <a:gd name="T24" fmla="*/ 12 w 153"/>
                                <a:gd name="T25" fmla="*/ 33 h 118"/>
                                <a:gd name="T26" fmla="*/ 14 w 153"/>
                                <a:gd name="T27" fmla="*/ 25 h 118"/>
                                <a:gd name="T28" fmla="*/ 23 w 153"/>
                                <a:gd name="T29" fmla="*/ 13 h 118"/>
                                <a:gd name="T30" fmla="*/ 25 w 153"/>
                                <a:gd name="T31" fmla="*/ 12 h 118"/>
                                <a:gd name="T32" fmla="*/ 12 w 153"/>
                                <a:gd name="T33" fmla="*/ 12 h 118"/>
                                <a:gd name="T34" fmla="*/ 12 w 153"/>
                                <a:gd name="T35" fmla="*/ 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12" y="1"/>
                                  </a:moveTo>
                                  <a:lnTo>
                                    <a:pt x="0" y="1"/>
                                  </a:lnTo>
                                  <a:lnTo>
                                    <a:pt x="0" y="117"/>
                                  </a:lnTo>
                                  <a:lnTo>
                                    <a:pt x="13" y="117"/>
                                  </a:lnTo>
                                  <a:lnTo>
                                    <a:pt x="13" y="76"/>
                                  </a:lnTo>
                                  <a:lnTo>
                                    <a:pt x="58" y="76"/>
                                  </a:lnTo>
                                  <a:lnTo>
                                    <a:pt x="59" y="75"/>
                                  </a:lnTo>
                                  <a:lnTo>
                                    <a:pt x="27" y="75"/>
                                  </a:lnTo>
                                  <a:lnTo>
                                    <a:pt x="22" y="72"/>
                                  </a:lnTo>
                                  <a:lnTo>
                                    <a:pt x="18" y="67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2" y="54"/>
                                  </a:lnTo>
                                  <a:lnTo>
                                    <a:pt x="12" y="33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23" y="13"/>
                                  </a:lnTo>
                                  <a:lnTo>
                                    <a:pt x="25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Freeform 114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58 w 153"/>
                                <a:gd name="T1" fmla="*/ 76 h 118"/>
                                <a:gd name="T2" fmla="*/ 13 w 153"/>
                                <a:gd name="T3" fmla="*/ 76 h 118"/>
                                <a:gd name="T4" fmla="*/ 15 w 153"/>
                                <a:gd name="T5" fmla="*/ 79 h 118"/>
                                <a:gd name="T6" fmla="*/ 18 w 153"/>
                                <a:gd name="T7" fmla="*/ 82 h 118"/>
                                <a:gd name="T8" fmla="*/ 22 w 153"/>
                                <a:gd name="T9" fmla="*/ 84 h 118"/>
                                <a:gd name="T10" fmla="*/ 25 w 153"/>
                                <a:gd name="T11" fmla="*/ 86 h 118"/>
                                <a:gd name="T12" fmla="*/ 29 w 153"/>
                                <a:gd name="T13" fmla="*/ 87 h 118"/>
                                <a:gd name="T14" fmla="*/ 40 w 153"/>
                                <a:gd name="T15" fmla="*/ 87 h 118"/>
                                <a:gd name="T16" fmla="*/ 46 w 153"/>
                                <a:gd name="T17" fmla="*/ 85 h 118"/>
                                <a:gd name="T18" fmla="*/ 57 w 153"/>
                                <a:gd name="T19" fmla="*/ 78 h 118"/>
                                <a:gd name="T20" fmla="*/ 58 w 153"/>
                                <a:gd name="T21" fmla="*/ 76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58" y="76"/>
                                  </a:moveTo>
                                  <a:lnTo>
                                    <a:pt x="13" y="76"/>
                                  </a:lnTo>
                                  <a:lnTo>
                                    <a:pt x="15" y="79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22" y="84"/>
                                  </a:lnTo>
                                  <a:lnTo>
                                    <a:pt x="25" y="86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40" y="87"/>
                                  </a:lnTo>
                                  <a:lnTo>
                                    <a:pt x="46" y="85"/>
                                  </a:lnTo>
                                  <a:lnTo>
                                    <a:pt x="57" y="78"/>
                                  </a:lnTo>
                                  <a:lnTo>
                                    <a:pt x="58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Freeform 115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59 w 153"/>
                                <a:gd name="T1" fmla="*/ 11 h 118"/>
                                <a:gd name="T2" fmla="*/ 39 w 153"/>
                                <a:gd name="T3" fmla="*/ 11 h 118"/>
                                <a:gd name="T4" fmla="*/ 44 w 153"/>
                                <a:gd name="T5" fmla="*/ 13 h 118"/>
                                <a:gd name="T6" fmla="*/ 48 w 153"/>
                                <a:gd name="T7" fmla="*/ 18 h 118"/>
                                <a:gd name="T8" fmla="*/ 52 w 153"/>
                                <a:gd name="T9" fmla="*/ 24 h 118"/>
                                <a:gd name="T10" fmla="*/ 55 w 153"/>
                                <a:gd name="T11" fmla="*/ 32 h 118"/>
                                <a:gd name="T12" fmla="*/ 55 w 153"/>
                                <a:gd name="T13" fmla="*/ 53 h 118"/>
                                <a:gd name="T14" fmla="*/ 52 w 153"/>
                                <a:gd name="T15" fmla="*/ 62 h 118"/>
                                <a:gd name="T16" fmla="*/ 44 w 153"/>
                                <a:gd name="T17" fmla="*/ 72 h 118"/>
                                <a:gd name="T18" fmla="*/ 39 w 153"/>
                                <a:gd name="T19" fmla="*/ 75 h 118"/>
                                <a:gd name="T20" fmla="*/ 59 w 153"/>
                                <a:gd name="T21" fmla="*/ 75 h 118"/>
                                <a:gd name="T22" fmla="*/ 61 w 153"/>
                                <a:gd name="T23" fmla="*/ 72 h 118"/>
                                <a:gd name="T24" fmla="*/ 64 w 153"/>
                                <a:gd name="T25" fmla="*/ 66 h 118"/>
                                <a:gd name="T26" fmla="*/ 67 w 153"/>
                                <a:gd name="T27" fmla="*/ 58 h 118"/>
                                <a:gd name="T28" fmla="*/ 68 w 153"/>
                                <a:gd name="T29" fmla="*/ 51 h 118"/>
                                <a:gd name="T30" fmla="*/ 68 w 153"/>
                                <a:gd name="T31" fmla="*/ 35 h 118"/>
                                <a:gd name="T32" fmla="*/ 67 w 153"/>
                                <a:gd name="T33" fmla="*/ 27 h 118"/>
                                <a:gd name="T34" fmla="*/ 64 w 153"/>
                                <a:gd name="T35" fmla="*/ 21 h 118"/>
                                <a:gd name="T36" fmla="*/ 62 w 153"/>
                                <a:gd name="T37" fmla="*/ 14 h 118"/>
                                <a:gd name="T38" fmla="*/ 59 w 153"/>
                                <a:gd name="T39" fmla="*/ 1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59" y="11"/>
                                  </a:moveTo>
                                  <a:lnTo>
                                    <a:pt x="39" y="11"/>
                                  </a:lnTo>
                                  <a:lnTo>
                                    <a:pt x="44" y="13"/>
                                  </a:lnTo>
                                  <a:lnTo>
                                    <a:pt x="48" y="18"/>
                                  </a:lnTo>
                                  <a:lnTo>
                                    <a:pt x="52" y="24"/>
                                  </a:lnTo>
                                  <a:lnTo>
                                    <a:pt x="55" y="32"/>
                                  </a:lnTo>
                                  <a:lnTo>
                                    <a:pt x="55" y="53"/>
                                  </a:lnTo>
                                  <a:lnTo>
                                    <a:pt x="52" y="62"/>
                                  </a:lnTo>
                                  <a:lnTo>
                                    <a:pt x="44" y="72"/>
                                  </a:lnTo>
                                  <a:lnTo>
                                    <a:pt x="39" y="75"/>
                                  </a:lnTo>
                                  <a:lnTo>
                                    <a:pt x="59" y="75"/>
                                  </a:lnTo>
                                  <a:lnTo>
                                    <a:pt x="61" y="72"/>
                                  </a:lnTo>
                                  <a:lnTo>
                                    <a:pt x="64" y="66"/>
                                  </a:lnTo>
                                  <a:lnTo>
                                    <a:pt x="67" y="58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68" y="35"/>
                                  </a:lnTo>
                                  <a:lnTo>
                                    <a:pt x="67" y="27"/>
                                  </a:lnTo>
                                  <a:lnTo>
                                    <a:pt x="64" y="21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9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Freeform 116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41 w 153"/>
                                <a:gd name="T1" fmla="*/ 0 h 118"/>
                                <a:gd name="T2" fmla="*/ 30 w 153"/>
                                <a:gd name="T3" fmla="*/ 0 h 118"/>
                                <a:gd name="T4" fmla="*/ 25 w 153"/>
                                <a:gd name="T5" fmla="*/ 1 h 118"/>
                                <a:gd name="T6" fmla="*/ 21 w 153"/>
                                <a:gd name="T7" fmla="*/ 3 h 118"/>
                                <a:gd name="T8" fmla="*/ 18 w 153"/>
                                <a:gd name="T9" fmla="*/ 5 h 118"/>
                                <a:gd name="T10" fmla="*/ 15 w 153"/>
                                <a:gd name="T11" fmla="*/ 8 h 118"/>
                                <a:gd name="T12" fmla="*/ 12 w 153"/>
                                <a:gd name="T13" fmla="*/ 12 h 118"/>
                                <a:gd name="T14" fmla="*/ 25 w 153"/>
                                <a:gd name="T15" fmla="*/ 12 h 118"/>
                                <a:gd name="T16" fmla="*/ 28 w 153"/>
                                <a:gd name="T17" fmla="*/ 11 h 118"/>
                                <a:gd name="T18" fmla="*/ 59 w 153"/>
                                <a:gd name="T19" fmla="*/ 11 h 118"/>
                                <a:gd name="T20" fmla="*/ 58 w 153"/>
                                <a:gd name="T21" fmla="*/ 8 h 118"/>
                                <a:gd name="T22" fmla="*/ 47 w 153"/>
                                <a:gd name="T23" fmla="*/ 1 h 118"/>
                                <a:gd name="T24" fmla="*/ 41 w 153"/>
                                <a:gd name="T25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41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5" y="1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25" y="12"/>
                                  </a:lnTo>
                                  <a:lnTo>
                                    <a:pt x="28" y="11"/>
                                  </a:lnTo>
                                  <a:lnTo>
                                    <a:pt x="59" y="11"/>
                                  </a:lnTo>
                                  <a:lnTo>
                                    <a:pt x="58" y="8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Freeform 117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127 w 153"/>
                                <a:gd name="T1" fmla="*/ 0 h 118"/>
                                <a:gd name="T2" fmla="*/ 105 w 153"/>
                                <a:gd name="T3" fmla="*/ 0 h 118"/>
                                <a:gd name="T4" fmla="*/ 96 w 153"/>
                                <a:gd name="T5" fmla="*/ 3 h 118"/>
                                <a:gd name="T6" fmla="*/ 82 w 153"/>
                                <a:gd name="T7" fmla="*/ 19 h 118"/>
                                <a:gd name="T8" fmla="*/ 79 w 153"/>
                                <a:gd name="T9" fmla="*/ 29 h 118"/>
                                <a:gd name="T10" fmla="*/ 79 w 153"/>
                                <a:gd name="T11" fmla="*/ 58 h 118"/>
                                <a:gd name="T12" fmla="*/ 82 w 153"/>
                                <a:gd name="T13" fmla="*/ 68 h 118"/>
                                <a:gd name="T14" fmla="*/ 89 w 153"/>
                                <a:gd name="T15" fmla="*/ 75 h 118"/>
                                <a:gd name="T16" fmla="*/ 96 w 153"/>
                                <a:gd name="T17" fmla="*/ 83 h 118"/>
                                <a:gd name="T18" fmla="*/ 105 w 153"/>
                                <a:gd name="T19" fmla="*/ 87 h 118"/>
                                <a:gd name="T20" fmla="*/ 126 w 153"/>
                                <a:gd name="T21" fmla="*/ 87 h 118"/>
                                <a:gd name="T22" fmla="*/ 133 w 153"/>
                                <a:gd name="T23" fmla="*/ 84 h 118"/>
                                <a:gd name="T24" fmla="*/ 140 w 153"/>
                                <a:gd name="T25" fmla="*/ 80 h 118"/>
                                <a:gd name="T26" fmla="*/ 145 w 153"/>
                                <a:gd name="T27" fmla="*/ 75 h 118"/>
                                <a:gd name="T28" fmla="*/ 110 w 153"/>
                                <a:gd name="T29" fmla="*/ 75 h 118"/>
                                <a:gd name="T30" fmla="*/ 105 w 153"/>
                                <a:gd name="T31" fmla="*/ 73 h 118"/>
                                <a:gd name="T32" fmla="*/ 100 w 153"/>
                                <a:gd name="T33" fmla="*/ 68 h 118"/>
                                <a:gd name="T34" fmla="*/ 96 w 153"/>
                                <a:gd name="T35" fmla="*/ 63 h 118"/>
                                <a:gd name="T36" fmla="*/ 93 w 153"/>
                                <a:gd name="T37" fmla="*/ 56 h 118"/>
                                <a:gd name="T38" fmla="*/ 93 w 153"/>
                                <a:gd name="T39" fmla="*/ 47 h 118"/>
                                <a:gd name="T40" fmla="*/ 152 w 153"/>
                                <a:gd name="T41" fmla="*/ 47 h 118"/>
                                <a:gd name="T42" fmla="*/ 152 w 153"/>
                                <a:gd name="T43" fmla="*/ 35 h 118"/>
                                <a:gd name="T44" fmla="*/ 94 w 153"/>
                                <a:gd name="T45" fmla="*/ 35 h 118"/>
                                <a:gd name="T46" fmla="*/ 94 w 153"/>
                                <a:gd name="T47" fmla="*/ 28 h 118"/>
                                <a:gd name="T48" fmla="*/ 96 w 153"/>
                                <a:gd name="T49" fmla="*/ 22 h 118"/>
                                <a:gd name="T50" fmla="*/ 101 w 153"/>
                                <a:gd name="T51" fmla="*/ 18 h 118"/>
                                <a:gd name="T52" fmla="*/ 105 w 153"/>
                                <a:gd name="T53" fmla="*/ 13 h 118"/>
                                <a:gd name="T54" fmla="*/ 110 w 153"/>
                                <a:gd name="T55" fmla="*/ 11 h 118"/>
                                <a:gd name="T56" fmla="*/ 142 w 153"/>
                                <a:gd name="T57" fmla="*/ 11 h 118"/>
                                <a:gd name="T58" fmla="*/ 135 w 153"/>
                                <a:gd name="T59" fmla="*/ 3 h 118"/>
                                <a:gd name="T60" fmla="*/ 127 w 153"/>
                                <a:gd name="T61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127" y="0"/>
                                  </a:moveTo>
                                  <a:lnTo>
                                    <a:pt x="105" y="0"/>
                                  </a:lnTo>
                                  <a:lnTo>
                                    <a:pt x="96" y="3"/>
                                  </a:lnTo>
                                  <a:lnTo>
                                    <a:pt x="82" y="19"/>
                                  </a:lnTo>
                                  <a:lnTo>
                                    <a:pt x="79" y="29"/>
                                  </a:lnTo>
                                  <a:lnTo>
                                    <a:pt x="79" y="58"/>
                                  </a:lnTo>
                                  <a:lnTo>
                                    <a:pt x="82" y="68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6" y="83"/>
                                  </a:lnTo>
                                  <a:lnTo>
                                    <a:pt x="105" y="87"/>
                                  </a:lnTo>
                                  <a:lnTo>
                                    <a:pt x="126" y="87"/>
                                  </a:lnTo>
                                  <a:lnTo>
                                    <a:pt x="133" y="84"/>
                                  </a:lnTo>
                                  <a:lnTo>
                                    <a:pt x="140" y="80"/>
                                  </a:lnTo>
                                  <a:lnTo>
                                    <a:pt x="145" y="75"/>
                                  </a:lnTo>
                                  <a:lnTo>
                                    <a:pt x="110" y="75"/>
                                  </a:lnTo>
                                  <a:lnTo>
                                    <a:pt x="105" y="73"/>
                                  </a:lnTo>
                                  <a:lnTo>
                                    <a:pt x="100" y="68"/>
                                  </a:lnTo>
                                  <a:lnTo>
                                    <a:pt x="96" y="63"/>
                                  </a:lnTo>
                                  <a:lnTo>
                                    <a:pt x="93" y="56"/>
                                  </a:lnTo>
                                  <a:lnTo>
                                    <a:pt x="93" y="47"/>
                                  </a:lnTo>
                                  <a:lnTo>
                                    <a:pt x="152" y="47"/>
                                  </a:lnTo>
                                  <a:lnTo>
                                    <a:pt x="152" y="35"/>
                                  </a:lnTo>
                                  <a:lnTo>
                                    <a:pt x="94" y="35"/>
                                  </a:lnTo>
                                  <a:lnTo>
                                    <a:pt x="94" y="28"/>
                                  </a:lnTo>
                                  <a:lnTo>
                                    <a:pt x="96" y="22"/>
                                  </a:lnTo>
                                  <a:lnTo>
                                    <a:pt x="101" y="18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110" y="11"/>
                                  </a:lnTo>
                                  <a:lnTo>
                                    <a:pt x="142" y="11"/>
                                  </a:lnTo>
                                  <a:lnTo>
                                    <a:pt x="135" y="3"/>
                                  </a:lnTo>
                                  <a:lnTo>
                                    <a:pt x="1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Freeform 118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138 w 153"/>
                                <a:gd name="T1" fmla="*/ 58 h 118"/>
                                <a:gd name="T2" fmla="*/ 136 w 153"/>
                                <a:gd name="T3" fmla="*/ 64 h 118"/>
                                <a:gd name="T4" fmla="*/ 133 w 153"/>
                                <a:gd name="T5" fmla="*/ 68 h 118"/>
                                <a:gd name="T6" fmla="*/ 126 w 153"/>
                                <a:gd name="T7" fmla="*/ 74 h 118"/>
                                <a:gd name="T8" fmla="*/ 122 w 153"/>
                                <a:gd name="T9" fmla="*/ 75 h 118"/>
                                <a:gd name="T10" fmla="*/ 145 w 153"/>
                                <a:gd name="T11" fmla="*/ 75 h 118"/>
                                <a:gd name="T12" fmla="*/ 150 w 153"/>
                                <a:gd name="T13" fmla="*/ 68 h 118"/>
                                <a:gd name="T14" fmla="*/ 152 w 153"/>
                                <a:gd name="T15" fmla="*/ 60 h 118"/>
                                <a:gd name="T16" fmla="*/ 138 w 153"/>
                                <a:gd name="T17" fmla="*/ 58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138" y="58"/>
                                  </a:moveTo>
                                  <a:lnTo>
                                    <a:pt x="136" y="64"/>
                                  </a:lnTo>
                                  <a:lnTo>
                                    <a:pt x="133" y="68"/>
                                  </a:lnTo>
                                  <a:lnTo>
                                    <a:pt x="126" y="74"/>
                                  </a:lnTo>
                                  <a:lnTo>
                                    <a:pt x="122" y="75"/>
                                  </a:lnTo>
                                  <a:lnTo>
                                    <a:pt x="145" y="75"/>
                                  </a:lnTo>
                                  <a:lnTo>
                                    <a:pt x="150" y="68"/>
                                  </a:lnTo>
                                  <a:lnTo>
                                    <a:pt x="152" y="60"/>
                                  </a:lnTo>
                                  <a:lnTo>
                                    <a:pt x="13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Freeform 119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142 w 153"/>
                                <a:gd name="T1" fmla="*/ 11 h 118"/>
                                <a:gd name="T2" fmla="*/ 123 w 153"/>
                                <a:gd name="T3" fmla="*/ 11 h 118"/>
                                <a:gd name="T4" fmla="*/ 128 w 153"/>
                                <a:gd name="T5" fmla="*/ 14 h 118"/>
                                <a:gd name="T6" fmla="*/ 133 w 153"/>
                                <a:gd name="T7" fmla="*/ 19 h 118"/>
                                <a:gd name="T8" fmla="*/ 136 w 153"/>
                                <a:gd name="T9" fmla="*/ 23 h 118"/>
                                <a:gd name="T10" fmla="*/ 137 w 153"/>
                                <a:gd name="T11" fmla="*/ 28 h 118"/>
                                <a:gd name="T12" fmla="*/ 138 w 153"/>
                                <a:gd name="T13" fmla="*/ 35 h 118"/>
                                <a:gd name="T14" fmla="*/ 152 w 153"/>
                                <a:gd name="T15" fmla="*/ 35 h 118"/>
                                <a:gd name="T16" fmla="*/ 152 w 153"/>
                                <a:gd name="T17" fmla="*/ 29 h 118"/>
                                <a:gd name="T18" fmla="*/ 149 w 153"/>
                                <a:gd name="T19" fmla="*/ 18 h 118"/>
                                <a:gd name="T20" fmla="*/ 142 w 153"/>
                                <a:gd name="T21" fmla="*/ 1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142" y="11"/>
                                  </a:moveTo>
                                  <a:lnTo>
                                    <a:pt x="123" y="11"/>
                                  </a:lnTo>
                                  <a:lnTo>
                                    <a:pt x="128" y="14"/>
                                  </a:lnTo>
                                  <a:lnTo>
                                    <a:pt x="133" y="19"/>
                                  </a:lnTo>
                                  <a:lnTo>
                                    <a:pt x="136" y="23"/>
                                  </a:lnTo>
                                  <a:lnTo>
                                    <a:pt x="137" y="28"/>
                                  </a:lnTo>
                                  <a:lnTo>
                                    <a:pt x="138" y="35"/>
                                  </a:lnTo>
                                  <a:lnTo>
                                    <a:pt x="152" y="35"/>
                                  </a:lnTo>
                                  <a:lnTo>
                                    <a:pt x="152" y="29"/>
                                  </a:lnTo>
                                  <a:lnTo>
                                    <a:pt x="149" y="18"/>
                                  </a:lnTo>
                                  <a:lnTo>
                                    <a:pt x="142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3" name="Freeform 120"/>
                        <wps:cNvSpPr>
                          <a:spLocks/>
                        </wps:cNvSpPr>
                        <wps:spPr bwMode="auto">
                          <a:xfrm>
                            <a:off x="2545" y="290"/>
                            <a:ext cx="20" cy="34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41"/>
                              <a:gd name="T2" fmla="*/ 0 w 20"/>
                              <a:gd name="T3" fmla="*/ 34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41">
                                <a:moveTo>
                                  <a:pt x="0" y="0"/>
                                </a:moveTo>
                                <a:lnTo>
                                  <a:pt x="0" y="340"/>
                                </a:lnTo>
                              </a:path>
                            </a:pathLst>
                          </a:custGeom>
                          <a:noFill/>
                          <a:ln w="17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4" name="Group 121"/>
                        <wpg:cNvGrpSpPr>
                          <a:grpSpLocks/>
                        </wpg:cNvGrpSpPr>
                        <wpg:grpSpPr bwMode="auto">
                          <a:xfrm>
                            <a:off x="2851" y="292"/>
                            <a:ext cx="285" cy="117"/>
                            <a:chOff x="2851" y="292"/>
                            <a:chExt cx="285" cy="117"/>
                          </a:xfrm>
                        </wpg:grpSpPr>
                        <wps:wsp>
                          <wps:cNvPr id="215" name="Freeform 122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38 w 285"/>
                                <a:gd name="T1" fmla="*/ 30 h 117"/>
                                <a:gd name="T2" fmla="*/ 26 w 285"/>
                                <a:gd name="T3" fmla="*/ 30 h 117"/>
                                <a:gd name="T4" fmla="*/ 21 w 285"/>
                                <a:gd name="T5" fmla="*/ 31 h 117"/>
                                <a:gd name="T6" fmla="*/ 15 w 285"/>
                                <a:gd name="T7" fmla="*/ 35 h 117"/>
                                <a:gd name="T8" fmla="*/ 10 w 285"/>
                                <a:gd name="T9" fmla="*/ 38 h 117"/>
                                <a:gd name="T10" fmla="*/ 6 w 285"/>
                                <a:gd name="T11" fmla="*/ 44 h 117"/>
                                <a:gd name="T12" fmla="*/ 1 w 285"/>
                                <a:gd name="T13" fmla="*/ 57 h 117"/>
                                <a:gd name="T14" fmla="*/ 0 w 285"/>
                                <a:gd name="T15" fmla="*/ 65 h 117"/>
                                <a:gd name="T16" fmla="*/ 0 w 285"/>
                                <a:gd name="T17" fmla="*/ 82 h 117"/>
                                <a:gd name="T18" fmla="*/ 1 w 285"/>
                                <a:gd name="T19" fmla="*/ 89 h 117"/>
                                <a:gd name="T20" fmla="*/ 4 w 285"/>
                                <a:gd name="T21" fmla="*/ 96 h 117"/>
                                <a:gd name="T22" fmla="*/ 7 w 285"/>
                                <a:gd name="T23" fmla="*/ 102 h 117"/>
                                <a:gd name="T24" fmla="*/ 11 w 285"/>
                                <a:gd name="T25" fmla="*/ 108 h 117"/>
                                <a:gd name="T26" fmla="*/ 16 w 285"/>
                                <a:gd name="T27" fmla="*/ 111 h 117"/>
                                <a:gd name="T28" fmla="*/ 21 w 285"/>
                                <a:gd name="T29" fmla="*/ 115 h 117"/>
                                <a:gd name="T30" fmla="*/ 27 w 285"/>
                                <a:gd name="T31" fmla="*/ 117 h 117"/>
                                <a:gd name="T32" fmla="*/ 43 w 285"/>
                                <a:gd name="T33" fmla="*/ 117 h 117"/>
                                <a:gd name="T34" fmla="*/ 51 w 285"/>
                                <a:gd name="T35" fmla="*/ 113 h 117"/>
                                <a:gd name="T36" fmla="*/ 55 w 285"/>
                                <a:gd name="T37" fmla="*/ 105 h 117"/>
                                <a:gd name="T38" fmla="*/ 29 w 285"/>
                                <a:gd name="T39" fmla="*/ 105 h 117"/>
                                <a:gd name="T40" fmla="*/ 24 w 285"/>
                                <a:gd name="T41" fmla="*/ 102 h 117"/>
                                <a:gd name="T42" fmla="*/ 20 w 285"/>
                                <a:gd name="T43" fmla="*/ 97 h 117"/>
                                <a:gd name="T44" fmla="*/ 15 w 285"/>
                                <a:gd name="T45" fmla="*/ 92 h 117"/>
                                <a:gd name="T46" fmla="*/ 13 w 285"/>
                                <a:gd name="T47" fmla="*/ 84 h 117"/>
                                <a:gd name="T48" fmla="*/ 13 w 285"/>
                                <a:gd name="T49" fmla="*/ 62 h 117"/>
                                <a:gd name="T50" fmla="*/ 15 w 285"/>
                                <a:gd name="T51" fmla="*/ 54 h 117"/>
                                <a:gd name="T52" fmla="*/ 19 w 285"/>
                                <a:gd name="T53" fmla="*/ 49 h 117"/>
                                <a:gd name="T54" fmla="*/ 23 w 285"/>
                                <a:gd name="T55" fmla="*/ 44 h 117"/>
                                <a:gd name="T56" fmla="*/ 28 w 285"/>
                                <a:gd name="T57" fmla="*/ 41 h 117"/>
                                <a:gd name="T58" fmla="*/ 68 w 285"/>
                                <a:gd name="T59" fmla="*/ 41 h 117"/>
                                <a:gd name="T60" fmla="*/ 68 w 285"/>
                                <a:gd name="T61" fmla="*/ 41 h 117"/>
                                <a:gd name="T62" fmla="*/ 55 w 285"/>
                                <a:gd name="T63" fmla="*/ 41 h 117"/>
                                <a:gd name="T64" fmla="*/ 53 w 285"/>
                                <a:gd name="T65" fmla="*/ 38 h 117"/>
                                <a:gd name="T66" fmla="*/ 50 w 285"/>
                                <a:gd name="T67" fmla="*/ 35 h 117"/>
                                <a:gd name="T68" fmla="*/ 46 w 285"/>
                                <a:gd name="T69" fmla="*/ 33 h 117"/>
                                <a:gd name="T70" fmla="*/ 42 w 285"/>
                                <a:gd name="T71" fmla="*/ 31 h 117"/>
                                <a:gd name="T72" fmla="*/ 38 w 285"/>
                                <a:gd name="T73" fmla="*/ 3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38" y="30"/>
                                  </a:moveTo>
                                  <a:lnTo>
                                    <a:pt x="26" y="30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5" y="35"/>
                                  </a:lnTo>
                                  <a:lnTo>
                                    <a:pt x="10" y="38"/>
                                  </a:lnTo>
                                  <a:lnTo>
                                    <a:pt x="6" y="44"/>
                                  </a:lnTo>
                                  <a:lnTo>
                                    <a:pt x="1" y="57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1" y="89"/>
                                  </a:lnTo>
                                  <a:lnTo>
                                    <a:pt x="4" y="96"/>
                                  </a:lnTo>
                                  <a:lnTo>
                                    <a:pt x="7" y="102"/>
                                  </a:lnTo>
                                  <a:lnTo>
                                    <a:pt x="11" y="108"/>
                                  </a:lnTo>
                                  <a:lnTo>
                                    <a:pt x="16" y="111"/>
                                  </a:lnTo>
                                  <a:lnTo>
                                    <a:pt x="21" y="115"/>
                                  </a:lnTo>
                                  <a:lnTo>
                                    <a:pt x="27" y="117"/>
                                  </a:lnTo>
                                  <a:lnTo>
                                    <a:pt x="43" y="117"/>
                                  </a:lnTo>
                                  <a:lnTo>
                                    <a:pt x="51" y="113"/>
                                  </a:lnTo>
                                  <a:lnTo>
                                    <a:pt x="55" y="105"/>
                                  </a:lnTo>
                                  <a:lnTo>
                                    <a:pt x="29" y="105"/>
                                  </a:lnTo>
                                  <a:lnTo>
                                    <a:pt x="24" y="102"/>
                                  </a:lnTo>
                                  <a:lnTo>
                                    <a:pt x="20" y="97"/>
                                  </a:lnTo>
                                  <a:lnTo>
                                    <a:pt x="15" y="92"/>
                                  </a:lnTo>
                                  <a:lnTo>
                                    <a:pt x="13" y="84"/>
                                  </a:lnTo>
                                  <a:lnTo>
                                    <a:pt x="13" y="62"/>
                                  </a:lnTo>
                                  <a:lnTo>
                                    <a:pt x="15" y="54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23" y="44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3" y="38"/>
                                  </a:lnTo>
                                  <a:lnTo>
                                    <a:pt x="50" y="35"/>
                                  </a:lnTo>
                                  <a:lnTo>
                                    <a:pt x="46" y="33"/>
                                  </a:lnTo>
                                  <a:lnTo>
                                    <a:pt x="42" y="31"/>
                                  </a:lnTo>
                                  <a:lnTo>
                                    <a:pt x="38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Freeform 123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68 w 285"/>
                                <a:gd name="T1" fmla="*/ 104 h 117"/>
                                <a:gd name="T2" fmla="*/ 56 w 285"/>
                                <a:gd name="T3" fmla="*/ 104 h 117"/>
                                <a:gd name="T4" fmla="*/ 56 w 285"/>
                                <a:gd name="T5" fmla="*/ 115 h 117"/>
                                <a:gd name="T6" fmla="*/ 68 w 285"/>
                                <a:gd name="T7" fmla="*/ 115 h 117"/>
                                <a:gd name="T8" fmla="*/ 68 w 285"/>
                                <a:gd name="T9" fmla="*/ 104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68" y="104"/>
                                  </a:moveTo>
                                  <a:lnTo>
                                    <a:pt x="56" y="104"/>
                                  </a:lnTo>
                                  <a:lnTo>
                                    <a:pt x="56" y="115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6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Freeform 124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68 w 285"/>
                                <a:gd name="T1" fmla="*/ 41 h 117"/>
                                <a:gd name="T2" fmla="*/ 40 w 285"/>
                                <a:gd name="T3" fmla="*/ 41 h 117"/>
                                <a:gd name="T4" fmla="*/ 45 w 285"/>
                                <a:gd name="T5" fmla="*/ 44 h 117"/>
                                <a:gd name="T6" fmla="*/ 54 w 285"/>
                                <a:gd name="T7" fmla="*/ 55 h 117"/>
                                <a:gd name="T8" fmla="*/ 56 w 285"/>
                                <a:gd name="T9" fmla="*/ 62 h 117"/>
                                <a:gd name="T10" fmla="*/ 56 w 285"/>
                                <a:gd name="T11" fmla="*/ 85 h 117"/>
                                <a:gd name="T12" fmla="*/ 54 w 285"/>
                                <a:gd name="T13" fmla="*/ 92 h 117"/>
                                <a:gd name="T14" fmla="*/ 46 w 285"/>
                                <a:gd name="T15" fmla="*/ 103 h 117"/>
                                <a:gd name="T16" fmla="*/ 41 w 285"/>
                                <a:gd name="T17" fmla="*/ 105 h 117"/>
                                <a:gd name="T18" fmla="*/ 55 w 285"/>
                                <a:gd name="T19" fmla="*/ 105 h 117"/>
                                <a:gd name="T20" fmla="*/ 56 w 285"/>
                                <a:gd name="T21" fmla="*/ 104 h 117"/>
                                <a:gd name="T22" fmla="*/ 68 w 285"/>
                                <a:gd name="T23" fmla="*/ 104 h 117"/>
                                <a:gd name="T24" fmla="*/ 68 w 285"/>
                                <a:gd name="T25" fmla="*/ 4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68" y="41"/>
                                  </a:moveTo>
                                  <a:lnTo>
                                    <a:pt x="40" y="41"/>
                                  </a:lnTo>
                                  <a:lnTo>
                                    <a:pt x="45" y="44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56" y="62"/>
                                  </a:lnTo>
                                  <a:lnTo>
                                    <a:pt x="56" y="85"/>
                                  </a:lnTo>
                                  <a:lnTo>
                                    <a:pt x="54" y="92"/>
                                  </a:lnTo>
                                  <a:lnTo>
                                    <a:pt x="46" y="103"/>
                                  </a:lnTo>
                                  <a:lnTo>
                                    <a:pt x="41" y="105"/>
                                  </a:lnTo>
                                  <a:lnTo>
                                    <a:pt x="55" y="105"/>
                                  </a:lnTo>
                                  <a:lnTo>
                                    <a:pt x="56" y="104"/>
                                  </a:lnTo>
                                  <a:lnTo>
                                    <a:pt x="68" y="104"/>
                                  </a:lnTo>
                                  <a:lnTo>
                                    <a:pt x="68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Freeform 125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68 w 285"/>
                                <a:gd name="T1" fmla="*/ 0 h 117"/>
                                <a:gd name="T2" fmla="*/ 55 w 285"/>
                                <a:gd name="T3" fmla="*/ 0 h 117"/>
                                <a:gd name="T4" fmla="*/ 55 w 285"/>
                                <a:gd name="T5" fmla="*/ 41 h 117"/>
                                <a:gd name="T6" fmla="*/ 68 w 285"/>
                                <a:gd name="T7" fmla="*/ 41 h 117"/>
                                <a:gd name="T8" fmla="*/ 68 w 285"/>
                                <a:gd name="T9" fmla="*/ 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68" y="0"/>
                                  </a:moveTo>
                                  <a:lnTo>
                                    <a:pt x="55" y="0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Freeform 126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50 w 285"/>
                                <a:gd name="T1" fmla="*/ 41 h 117"/>
                                <a:gd name="T2" fmla="*/ 127 w 285"/>
                                <a:gd name="T3" fmla="*/ 41 h 117"/>
                                <a:gd name="T4" fmla="*/ 132 w 285"/>
                                <a:gd name="T5" fmla="*/ 43 h 117"/>
                                <a:gd name="T6" fmla="*/ 135 w 285"/>
                                <a:gd name="T7" fmla="*/ 46 h 117"/>
                                <a:gd name="T8" fmla="*/ 138 w 285"/>
                                <a:gd name="T9" fmla="*/ 48 h 117"/>
                                <a:gd name="T10" fmla="*/ 139 w 285"/>
                                <a:gd name="T11" fmla="*/ 52 h 117"/>
                                <a:gd name="T12" fmla="*/ 139 w 285"/>
                                <a:gd name="T13" fmla="*/ 62 h 117"/>
                                <a:gd name="T14" fmla="*/ 134 w 285"/>
                                <a:gd name="T15" fmla="*/ 64 h 117"/>
                                <a:gd name="T16" fmla="*/ 126 w 285"/>
                                <a:gd name="T17" fmla="*/ 65 h 117"/>
                                <a:gd name="T18" fmla="*/ 115 w 285"/>
                                <a:gd name="T19" fmla="*/ 67 h 117"/>
                                <a:gd name="T20" fmla="*/ 110 w 285"/>
                                <a:gd name="T21" fmla="*/ 67 h 117"/>
                                <a:gd name="T22" fmla="*/ 106 w 285"/>
                                <a:gd name="T23" fmla="*/ 68 h 117"/>
                                <a:gd name="T24" fmla="*/ 103 w 285"/>
                                <a:gd name="T25" fmla="*/ 69 h 117"/>
                                <a:gd name="T26" fmla="*/ 100 w 285"/>
                                <a:gd name="T27" fmla="*/ 70 h 117"/>
                                <a:gd name="T28" fmla="*/ 96 w 285"/>
                                <a:gd name="T29" fmla="*/ 71 h 117"/>
                                <a:gd name="T30" fmla="*/ 93 w 285"/>
                                <a:gd name="T31" fmla="*/ 73 h 117"/>
                                <a:gd name="T32" fmla="*/ 90 w 285"/>
                                <a:gd name="T33" fmla="*/ 76 h 117"/>
                                <a:gd name="T34" fmla="*/ 88 w 285"/>
                                <a:gd name="T35" fmla="*/ 78 h 117"/>
                                <a:gd name="T36" fmla="*/ 85 w 285"/>
                                <a:gd name="T37" fmla="*/ 85 h 117"/>
                                <a:gd name="T38" fmla="*/ 84 w 285"/>
                                <a:gd name="T39" fmla="*/ 89 h 117"/>
                                <a:gd name="T40" fmla="*/ 84 w 285"/>
                                <a:gd name="T41" fmla="*/ 100 h 117"/>
                                <a:gd name="T42" fmla="*/ 86 w 285"/>
                                <a:gd name="T43" fmla="*/ 105 h 117"/>
                                <a:gd name="T44" fmla="*/ 95 w 285"/>
                                <a:gd name="T45" fmla="*/ 114 h 117"/>
                                <a:gd name="T46" fmla="*/ 102 w 285"/>
                                <a:gd name="T47" fmla="*/ 117 h 117"/>
                                <a:gd name="T48" fmla="*/ 116 w 285"/>
                                <a:gd name="T49" fmla="*/ 117 h 117"/>
                                <a:gd name="T50" fmla="*/ 121 w 285"/>
                                <a:gd name="T51" fmla="*/ 116 h 117"/>
                                <a:gd name="T52" fmla="*/ 130 w 285"/>
                                <a:gd name="T53" fmla="*/ 112 h 117"/>
                                <a:gd name="T54" fmla="*/ 135 w 285"/>
                                <a:gd name="T55" fmla="*/ 109 h 117"/>
                                <a:gd name="T56" fmla="*/ 139 w 285"/>
                                <a:gd name="T57" fmla="*/ 106 h 117"/>
                                <a:gd name="T58" fmla="*/ 109 w 285"/>
                                <a:gd name="T59" fmla="*/ 106 h 117"/>
                                <a:gd name="T60" fmla="*/ 105 w 285"/>
                                <a:gd name="T61" fmla="*/ 104 h 117"/>
                                <a:gd name="T62" fmla="*/ 102 w 285"/>
                                <a:gd name="T63" fmla="*/ 102 h 117"/>
                                <a:gd name="T64" fmla="*/ 100 w 285"/>
                                <a:gd name="T65" fmla="*/ 99 h 117"/>
                                <a:gd name="T66" fmla="*/ 98 w 285"/>
                                <a:gd name="T67" fmla="*/ 96 h 117"/>
                                <a:gd name="T68" fmla="*/ 98 w 285"/>
                                <a:gd name="T69" fmla="*/ 90 h 117"/>
                                <a:gd name="T70" fmla="*/ 99 w 285"/>
                                <a:gd name="T71" fmla="*/ 88 h 117"/>
                                <a:gd name="T72" fmla="*/ 100 w 285"/>
                                <a:gd name="T73" fmla="*/ 86 h 117"/>
                                <a:gd name="T74" fmla="*/ 101 w 285"/>
                                <a:gd name="T75" fmla="*/ 83 h 117"/>
                                <a:gd name="T76" fmla="*/ 103 w 285"/>
                                <a:gd name="T77" fmla="*/ 82 h 117"/>
                                <a:gd name="T78" fmla="*/ 105 w 285"/>
                                <a:gd name="T79" fmla="*/ 81 h 117"/>
                                <a:gd name="T80" fmla="*/ 108 w 285"/>
                                <a:gd name="T81" fmla="*/ 80 h 117"/>
                                <a:gd name="T82" fmla="*/ 111 w 285"/>
                                <a:gd name="T83" fmla="*/ 79 h 117"/>
                                <a:gd name="T84" fmla="*/ 117 w 285"/>
                                <a:gd name="T85" fmla="*/ 78 h 117"/>
                                <a:gd name="T86" fmla="*/ 127 w 285"/>
                                <a:gd name="T87" fmla="*/ 77 h 117"/>
                                <a:gd name="T88" fmla="*/ 134 w 285"/>
                                <a:gd name="T89" fmla="*/ 75 h 117"/>
                                <a:gd name="T90" fmla="*/ 139 w 285"/>
                                <a:gd name="T91" fmla="*/ 73 h 117"/>
                                <a:gd name="T92" fmla="*/ 153 w 285"/>
                                <a:gd name="T93" fmla="*/ 73 h 117"/>
                                <a:gd name="T94" fmla="*/ 152 w 285"/>
                                <a:gd name="T95" fmla="*/ 51 h 117"/>
                                <a:gd name="T96" fmla="*/ 152 w 285"/>
                                <a:gd name="T97" fmla="*/ 50 h 117"/>
                                <a:gd name="T98" fmla="*/ 152 w 285"/>
                                <a:gd name="T99" fmla="*/ 48 h 117"/>
                                <a:gd name="T100" fmla="*/ 151 w 285"/>
                                <a:gd name="T101" fmla="*/ 44 h 117"/>
                                <a:gd name="T102" fmla="*/ 150 w 285"/>
                                <a:gd name="T103" fmla="*/ 4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50" y="41"/>
                                  </a:moveTo>
                                  <a:lnTo>
                                    <a:pt x="127" y="41"/>
                                  </a:lnTo>
                                  <a:lnTo>
                                    <a:pt x="132" y="43"/>
                                  </a:lnTo>
                                  <a:lnTo>
                                    <a:pt x="135" y="46"/>
                                  </a:lnTo>
                                  <a:lnTo>
                                    <a:pt x="138" y="48"/>
                                  </a:lnTo>
                                  <a:lnTo>
                                    <a:pt x="139" y="52"/>
                                  </a:lnTo>
                                  <a:lnTo>
                                    <a:pt x="139" y="62"/>
                                  </a:lnTo>
                                  <a:lnTo>
                                    <a:pt x="134" y="64"/>
                                  </a:lnTo>
                                  <a:lnTo>
                                    <a:pt x="126" y="65"/>
                                  </a:lnTo>
                                  <a:lnTo>
                                    <a:pt x="115" y="67"/>
                                  </a:lnTo>
                                  <a:lnTo>
                                    <a:pt x="110" y="67"/>
                                  </a:lnTo>
                                  <a:lnTo>
                                    <a:pt x="106" y="68"/>
                                  </a:lnTo>
                                  <a:lnTo>
                                    <a:pt x="103" y="69"/>
                                  </a:lnTo>
                                  <a:lnTo>
                                    <a:pt x="100" y="70"/>
                                  </a:lnTo>
                                  <a:lnTo>
                                    <a:pt x="96" y="71"/>
                                  </a:lnTo>
                                  <a:lnTo>
                                    <a:pt x="93" y="73"/>
                                  </a:lnTo>
                                  <a:lnTo>
                                    <a:pt x="90" y="76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5" y="85"/>
                                  </a:lnTo>
                                  <a:lnTo>
                                    <a:pt x="84" y="89"/>
                                  </a:lnTo>
                                  <a:lnTo>
                                    <a:pt x="84" y="100"/>
                                  </a:lnTo>
                                  <a:lnTo>
                                    <a:pt x="86" y="105"/>
                                  </a:lnTo>
                                  <a:lnTo>
                                    <a:pt x="95" y="114"/>
                                  </a:lnTo>
                                  <a:lnTo>
                                    <a:pt x="102" y="117"/>
                                  </a:lnTo>
                                  <a:lnTo>
                                    <a:pt x="116" y="117"/>
                                  </a:lnTo>
                                  <a:lnTo>
                                    <a:pt x="121" y="116"/>
                                  </a:lnTo>
                                  <a:lnTo>
                                    <a:pt x="130" y="112"/>
                                  </a:lnTo>
                                  <a:lnTo>
                                    <a:pt x="135" y="109"/>
                                  </a:lnTo>
                                  <a:lnTo>
                                    <a:pt x="139" y="106"/>
                                  </a:lnTo>
                                  <a:lnTo>
                                    <a:pt x="109" y="106"/>
                                  </a:lnTo>
                                  <a:lnTo>
                                    <a:pt x="105" y="104"/>
                                  </a:lnTo>
                                  <a:lnTo>
                                    <a:pt x="102" y="102"/>
                                  </a:lnTo>
                                  <a:lnTo>
                                    <a:pt x="100" y="99"/>
                                  </a:lnTo>
                                  <a:lnTo>
                                    <a:pt x="98" y="96"/>
                                  </a:lnTo>
                                  <a:lnTo>
                                    <a:pt x="98" y="90"/>
                                  </a:lnTo>
                                  <a:lnTo>
                                    <a:pt x="99" y="88"/>
                                  </a:lnTo>
                                  <a:lnTo>
                                    <a:pt x="100" y="86"/>
                                  </a:lnTo>
                                  <a:lnTo>
                                    <a:pt x="101" y="83"/>
                                  </a:lnTo>
                                  <a:lnTo>
                                    <a:pt x="103" y="82"/>
                                  </a:lnTo>
                                  <a:lnTo>
                                    <a:pt x="105" y="81"/>
                                  </a:lnTo>
                                  <a:lnTo>
                                    <a:pt x="108" y="80"/>
                                  </a:lnTo>
                                  <a:lnTo>
                                    <a:pt x="111" y="79"/>
                                  </a:lnTo>
                                  <a:lnTo>
                                    <a:pt x="117" y="78"/>
                                  </a:lnTo>
                                  <a:lnTo>
                                    <a:pt x="127" y="77"/>
                                  </a:lnTo>
                                  <a:lnTo>
                                    <a:pt x="134" y="75"/>
                                  </a:lnTo>
                                  <a:lnTo>
                                    <a:pt x="139" y="73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2" y="51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2" y="48"/>
                                  </a:lnTo>
                                  <a:lnTo>
                                    <a:pt x="151" y="44"/>
                                  </a:lnTo>
                                  <a:lnTo>
                                    <a:pt x="15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Freeform 127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53 w 285"/>
                                <a:gd name="T1" fmla="*/ 105 h 117"/>
                                <a:gd name="T2" fmla="*/ 140 w 285"/>
                                <a:gd name="T3" fmla="*/ 105 h 117"/>
                                <a:gd name="T4" fmla="*/ 140 w 285"/>
                                <a:gd name="T5" fmla="*/ 108 h 117"/>
                                <a:gd name="T6" fmla="*/ 141 w 285"/>
                                <a:gd name="T7" fmla="*/ 112 h 117"/>
                                <a:gd name="T8" fmla="*/ 143 w 285"/>
                                <a:gd name="T9" fmla="*/ 115 h 117"/>
                                <a:gd name="T10" fmla="*/ 157 w 285"/>
                                <a:gd name="T11" fmla="*/ 115 h 117"/>
                                <a:gd name="T12" fmla="*/ 155 w 285"/>
                                <a:gd name="T13" fmla="*/ 112 h 117"/>
                                <a:gd name="T14" fmla="*/ 154 w 285"/>
                                <a:gd name="T15" fmla="*/ 108 h 117"/>
                                <a:gd name="T16" fmla="*/ 153 w 285"/>
                                <a:gd name="T17" fmla="*/ 105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53" y="105"/>
                                  </a:moveTo>
                                  <a:lnTo>
                                    <a:pt x="140" y="105"/>
                                  </a:lnTo>
                                  <a:lnTo>
                                    <a:pt x="140" y="108"/>
                                  </a:lnTo>
                                  <a:lnTo>
                                    <a:pt x="141" y="112"/>
                                  </a:lnTo>
                                  <a:lnTo>
                                    <a:pt x="143" y="115"/>
                                  </a:lnTo>
                                  <a:lnTo>
                                    <a:pt x="157" y="115"/>
                                  </a:lnTo>
                                  <a:lnTo>
                                    <a:pt x="155" y="112"/>
                                  </a:lnTo>
                                  <a:lnTo>
                                    <a:pt x="154" y="108"/>
                                  </a:lnTo>
                                  <a:lnTo>
                                    <a:pt x="153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Freeform 128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53 w 285"/>
                                <a:gd name="T1" fmla="*/ 73 h 117"/>
                                <a:gd name="T2" fmla="*/ 139 w 285"/>
                                <a:gd name="T3" fmla="*/ 73 h 117"/>
                                <a:gd name="T4" fmla="*/ 139 w 285"/>
                                <a:gd name="T5" fmla="*/ 86 h 117"/>
                                <a:gd name="T6" fmla="*/ 138 w 285"/>
                                <a:gd name="T7" fmla="*/ 89 h 117"/>
                                <a:gd name="T8" fmla="*/ 137 w 285"/>
                                <a:gd name="T9" fmla="*/ 92 h 117"/>
                                <a:gd name="T10" fmla="*/ 135 w 285"/>
                                <a:gd name="T11" fmla="*/ 96 h 117"/>
                                <a:gd name="T12" fmla="*/ 132 w 285"/>
                                <a:gd name="T13" fmla="*/ 100 h 117"/>
                                <a:gd name="T14" fmla="*/ 124 w 285"/>
                                <a:gd name="T15" fmla="*/ 104 h 117"/>
                                <a:gd name="T16" fmla="*/ 119 w 285"/>
                                <a:gd name="T17" fmla="*/ 106 h 117"/>
                                <a:gd name="T18" fmla="*/ 139 w 285"/>
                                <a:gd name="T19" fmla="*/ 106 h 117"/>
                                <a:gd name="T20" fmla="*/ 140 w 285"/>
                                <a:gd name="T21" fmla="*/ 105 h 117"/>
                                <a:gd name="T22" fmla="*/ 153 w 285"/>
                                <a:gd name="T23" fmla="*/ 105 h 117"/>
                                <a:gd name="T24" fmla="*/ 153 w 285"/>
                                <a:gd name="T25" fmla="*/ 102 h 117"/>
                                <a:gd name="T26" fmla="*/ 153 w 285"/>
                                <a:gd name="T27" fmla="*/ 96 h 117"/>
                                <a:gd name="T28" fmla="*/ 153 w 285"/>
                                <a:gd name="T29" fmla="*/ 73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53" y="73"/>
                                  </a:moveTo>
                                  <a:lnTo>
                                    <a:pt x="139" y="73"/>
                                  </a:lnTo>
                                  <a:lnTo>
                                    <a:pt x="139" y="86"/>
                                  </a:lnTo>
                                  <a:lnTo>
                                    <a:pt x="138" y="89"/>
                                  </a:lnTo>
                                  <a:lnTo>
                                    <a:pt x="137" y="92"/>
                                  </a:lnTo>
                                  <a:lnTo>
                                    <a:pt x="135" y="96"/>
                                  </a:lnTo>
                                  <a:lnTo>
                                    <a:pt x="132" y="100"/>
                                  </a:lnTo>
                                  <a:lnTo>
                                    <a:pt x="124" y="104"/>
                                  </a:lnTo>
                                  <a:lnTo>
                                    <a:pt x="119" y="106"/>
                                  </a:lnTo>
                                  <a:lnTo>
                                    <a:pt x="139" y="106"/>
                                  </a:lnTo>
                                  <a:lnTo>
                                    <a:pt x="140" y="105"/>
                                  </a:lnTo>
                                  <a:lnTo>
                                    <a:pt x="153" y="105"/>
                                  </a:lnTo>
                                  <a:lnTo>
                                    <a:pt x="153" y="102"/>
                                  </a:lnTo>
                                  <a:lnTo>
                                    <a:pt x="153" y="96"/>
                                  </a:lnTo>
                                  <a:lnTo>
                                    <a:pt x="153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Freeform 129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29 w 285"/>
                                <a:gd name="T1" fmla="*/ 30 h 117"/>
                                <a:gd name="T2" fmla="*/ 115 w 285"/>
                                <a:gd name="T3" fmla="*/ 30 h 117"/>
                                <a:gd name="T4" fmla="*/ 109 w 285"/>
                                <a:gd name="T5" fmla="*/ 31 h 117"/>
                                <a:gd name="T6" fmla="*/ 104 w 285"/>
                                <a:gd name="T7" fmla="*/ 32 h 117"/>
                                <a:gd name="T8" fmla="*/ 99 w 285"/>
                                <a:gd name="T9" fmla="*/ 34 h 117"/>
                                <a:gd name="T10" fmla="*/ 95 w 285"/>
                                <a:gd name="T11" fmla="*/ 37 h 117"/>
                                <a:gd name="T12" fmla="*/ 89 w 285"/>
                                <a:gd name="T13" fmla="*/ 45 h 117"/>
                                <a:gd name="T14" fmla="*/ 87 w 285"/>
                                <a:gd name="T15" fmla="*/ 49 h 117"/>
                                <a:gd name="T16" fmla="*/ 86 w 285"/>
                                <a:gd name="T17" fmla="*/ 55 h 117"/>
                                <a:gd name="T18" fmla="*/ 99 w 285"/>
                                <a:gd name="T19" fmla="*/ 57 h 117"/>
                                <a:gd name="T20" fmla="*/ 101 w 285"/>
                                <a:gd name="T21" fmla="*/ 51 h 117"/>
                                <a:gd name="T22" fmla="*/ 103 w 285"/>
                                <a:gd name="T23" fmla="*/ 47 h 117"/>
                                <a:gd name="T24" fmla="*/ 106 w 285"/>
                                <a:gd name="T25" fmla="*/ 45 h 117"/>
                                <a:gd name="T26" fmla="*/ 109 w 285"/>
                                <a:gd name="T27" fmla="*/ 42 h 117"/>
                                <a:gd name="T28" fmla="*/ 114 w 285"/>
                                <a:gd name="T29" fmla="*/ 41 h 117"/>
                                <a:gd name="T30" fmla="*/ 150 w 285"/>
                                <a:gd name="T31" fmla="*/ 41 h 117"/>
                                <a:gd name="T32" fmla="*/ 150 w 285"/>
                                <a:gd name="T33" fmla="*/ 41 h 117"/>
                                <a:gd name="T34" fmla="*/ 146 w 285"/>
                                <a:gd name="T35" fmla="*/ 36 h 117"/>
                                <a:gd name="T36" fmla="*/ 143 w 285"/>
                                <a:gd name="T37" fmla="*/ 34 h 117"/>
                                <a:gd name="T38" fmla="*/ 138 w 285"/>
                                <a:gd name="T39" fmla="*/ 32 h 117"/>
                                <a:gd name="T40" fmla="*/ 134 w 285"/>
                                <a:gd name="T41" fmla="*/ 30 h 117"/>
                                <a:gd name="T42" fmla="*/ 129 w 285"/>
                                <a:gd name="T43" fmla="*/ 3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29" y="30"/>
                                  </a:moveTo>
                                  <a:lnTo>
                                    <a:pt x="115" y="30"/>
                                  </a:lnTo>
                                  <a:lnTo>
                                    <a:pt x="109" y="31"/>
                                  </a:lnTo>
                                  <a:lnTo>
                                    <a:pt x="104" y="32"/>
                                  </a:lnTo>
                                  <a:lnTo>
                                    <a:pt x="99" y="3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9" y="45"/>
                                  </a:lnTo>
                                  <a:lnTo>
                                    <a:pt x="87" y="49"/>
                                  </a:lnTo>
                                  <a:lnTo>
                                    <a:pt x="86" y="55"/>
                                  </a:lnTo>
                                  <a:lnTo>
                                    <a:pt x="99" y="57"/>
                                  </a:lnTo>
                                  <a:lnTo>
                                    <a:pt x="101" y="51"/>
                                  </a:lnTo>
                                  <a:lnTo>
                                    <a:pt x="103" y="47"/>
                                  </a:lnTo>
                                  <a:lnTo>
                                    <a:pt x="106" y="45"/>
                                  </a:lnTo>
                                  <a:lnTo>
                                    <a:pt x="109" y="42"/>
                                  </a:lnTo>
                                  <a:lnTo>
                                    <a:pt x="114" y="41"/>
                                  </a:lnTo>
                                  <a:lnTo>
                                    <a:pt x="150" y="41"/>
                                  </a:lnTo>
                                  <a:lnTo>
                                    <a:pt x="150" y="41"/>
                                  </a:lnTo>
                                  <a:lnTo>
                                    <a:pt x="146" y="36"/>
                                  </a:lnTo>
                                  <a:lnTo>
                                    <a:pt x="143" y="34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34" y="30"/>
                                  </a:lnTo>
                                  <a:lnTo>
                                    <a:pt x="129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Freeform 130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88 w 285"/>
                                <a:gd name="T1" fmla="*/ 42 h 117"/>
                                <a:gd name="T2" fmla="*/ 175 w 285"/>
                                <a:gd name="T3" fmla="*/ 42 h 117"/>
                                <a:gd name="T4" fmla="*/ 175 w 285"/>
                                <a:gd name="T5" fmla="*/ 99 h 117"/>
                                <a:gd name="T6" fmla="*/ 175 w 285"/>
                                <a:gd name="T7" fmla="*/ 104 h 117"/>
                                <a:gd name="T8" fmla="*/ 176 w 285"/>
                                <a:gd name="T9" fmla="*/ 107 h 117"/>
                                <a:gd name="T10" fmla="*/ 178 w 285"/>
                                <a:gd name="T11" fmla="*/ 110 h 117"/>
                                <a:gd name="T12" fmla="*/ 180 w 285"/>
                                <a:gd name="T13" fmla="*/ 112 h 117"/>
                                <a:gd name="T14" fmla="*/ 182 w 285"/>
                                <a:gd name="T15" fmla="*/ 113 h 117"/>
                                <a:gd name="T16" fmla="*/ 185 w 285"/>
                                <a:gd name="T17" fmla="*/ 115 h 117"/>
                                <a:gd name="T18" fmla="*/ 189 w 285"/>
                                <a:gd name="T19" fmla="*/ 116 h 117"/>
                                <a:gd name="T20" fmla="*/ 196 w 285"/>
                                <a:gd name="T21" fmla="*/ 116 h 117"/>
                                <a:gd name="T22" fmla="*/ 200 w 285"/>
                                <a:gd name="T23" fmla="*/ 115 h 117"/>
                                <a:gd name="T24" fmla="*/ 204 w 285"/>
                                <a:gd name="T25" fmla="*/ 115 h 117"/>
                                <a:gd name="T26" fmla="*/ 202 w 285"/>
                                <a:gd name="T27" fmla="*/ 103 h 117"/>
                                <a:gd name="T28" fmla="*/ 194 w 285"/>
                                <a:gd name="T29" fmla="*/ 103 h 117"/>
                                <a:gd name="T30" fmla="*/ 192 w 285"/>
                                <a:gd name="T31" fmla="*/ 102 h 117"/>
                                <a:gd name="T32" fmla="*/ 191 w 285"/>
                                <a:gd name="T33" fmla="*/ 102 h 117"/>
                                <a:gd name="T34" fmla="*/ 190 w 285"/>
                                <a:gd name="T35" fmla="*/ 101 h 117"/>
                                <a:gd name="T36" fmla="*/ 189 w 285"/>
                                <a:gd name="T37" fmla="*/ 100 h 117"/>
                                <a:gd name="T38" fmla="*/ 189 w 285"/>
                                <a:gd name="T39" fmla="*/ 99 h 117"/>
                                <a:gd name="T40" fmla="*/ 188 w 285"/>
                                <a:gd name="T41" fmla="*/ 98 h 117"/>
                                <a:gd name="T42" fmla="*/ 188 w 285"/>
                                <a:gd name="T43" fmla="*/ 95 h 117"/>
                                <a:gd name="T44" fmla="*/ 188 w 285"/>
                                <a:gd name="T45" fmla="*/ 42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88" y="42"/>
                                  </a:moveTo>
                                  <a:lnTo>
                                    <a:pt x="175" y="42"/>
                                  </a:lnTo>
                                  <a:lnTo>
                                    <a:pt x="175" y="99"/>
                                  </a:lnTo>
                                  <a:lnTo>
                                    <a:pt x="175" y="104"/>
                                  </a:lnTo>
                                  <a:lnTo>
                                    <a:pt x="176" y="107"/>
                                  </a:lnTo>
                                  <a:lnTo>
                                    <a:pt x="178" y="110"/>
                                  </a:lnTo>
                                  <a:lnTo>
                                    <a:pt x="180" y="112"/>
                                  </a:lnTo>
                                  <a:lnTo>
                                    <a:pt x="182" y="113"/>
                                  </a:lnTo>
                                  <a:lnTo>
                                    <a:pt x="185" y="115"/>
                                  </a:lnTo>
                                  <a:lnTo>
                                    <a:pt x="189" y="116"/>
                                  </a:lnTo>
                                  <a:lnTo>
                                    <a:pt x="196" y="116"/>
                                  </a:lnTo>
                                  <a:lnTo>
                                    <a:pt x="200" y="115"/>
                                  </a:lnTo>
                                  <a:lnTo>
                                    <a:pt x="204" y="115"/>
                                  </a:lnTo>
                                  <a:lnTo>
                                    <a:pt x="202" y="103"/>
                                  </a:lnTo>
                                  <a:lnTo>
                                    <a:pt x="194" y="103"/>
                                  </a:lnTo>
                                  <a:lnTo>
                                    <a:pt x="192" y="102"/>
                                  </a:lnTo>
                                  <a:lnTo>
                                    <a:pt x="191" y="102"/>
                                  </a:lnTo>
                                  <a:lnTo>
                                    <a:pt x="190" y="101"/>
                                  </a:lnTo>
                                  <a:lnTo>
                                    <a:pt x="189" y="100"/>
                                  </a:lnTo>
                                  <a:lnTo>
                                    <a:pt x="189" y="99"/>
                                  </a:lnTo>
                                  <a:lnTo>
                                    <a:pt x="188" y="98"/>
                                  </a:lnTo>
                                  <a:lnTo>
                                    <a:pt x="188" y="95"/>
                                  </a:lnTo>
                                  <a:lnTo>
                                    <a:pt x="18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Freeform 131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02 w 285"/>
                                <a:gd name="T1" fmla="*/ 102 h 117"/>
                                <a:gd name="T2" fmla="*/ 199 w 285"/>
                                <a:gd name="T3" fmla="*/ 103 h 117"/>
                                <a:gd name="T4" fmla="*/ 194 w 285"/>
                                <a:gd name="T5" fmla="*/ 103 h 117"/>
                                <a:gd name="T6" fmla="*/ 202 w 285"/>
                                <a:gd name="T7" fmla="*/ 103 h 117"/>
                                <a:gd name="T8" fmla="*/ 202 w 285"/>
                                <a:gd name="T9" fmla="*/ 102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02" y="102"/>
                                  </a:moveTo>
                                  <a:lnTo>
                                    <a:pt x="199" y="103"/>
                                  </a:lnTo>
                                  <a:lnTo>
                                    <a:pt x="194" y="103"/>
                                  </a:lnTo>
                                  <a:lnTo>
                                    <a:pt x="202" y="103"/>
                                  </a:lnTo>
                                  <a:lnTo>
                                    <a:pt x="202" y="1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Freeform 132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02 w 285"/>
                                <a:gd name="T1" fmla="*/ 31 h 117"/>
                                <a:gd name="T2" fmla="*/ 165 w 285"/>
                                <a:gd name="T3" fmla="*/ 31 h 117"/>
                                <a:gd name="T4" fmla="*/ 165 w 285"/>
                                <a:gd name="T5" fmla="*/ 42 h 117"/>
                                <a:gd name="T6" fmla="*/ 202 w 285"/>
                                <a:gd name="T7" fmla="*/ 42 h 117"/>
                                <a:gd name="T8" fmla="*/ 202 w 285"/>
                                <a:gd name="T9" fmla="*/ 3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02" y="31"/>
                                  </a:moveTo>
                                  <a:lnTo>
                                    <a:pt x="165" y="31"/>
                                  </a:lnTo>
                                  <a:lnTo>
                                    <a:pt x="165" y="42"/>
                                  </a:lnTo>
                                  <a:lnTo>
                                    <a:pt x="202" y="42"/>
                                  </a:lnTo>
                                  <a:lnTo>
                                    <a:pt x="202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Freeform 133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88 w 285"/>
                                <a:gd name="T1" fmla="*/ 2 h 117"/>
                                <a:gd name="T2" fmla="*/ 175 w 285"/>
                                <a:gd name="T3" fmla="*/ 11 h 117"/>
                                <a:gd name="T4" fmla="*/ 175 w 285"/>
                                <a:gd name="T5" fmla="*/ 31 h 117"/>
                                <a:gd name="T6" fmla="*/ 188 w 285"/>
                                <a:gd name="T7" fmla="*/ 31 h 117"/>
                                <a:gd name="T8" fmla="*/ 188 w 285"/>
                                <a:gd name="T9" fmla="*/ 2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88" y="2"/>
                                  </a:moveTo>
                                  <a:lnTo>
                                    <a:pt x="175" y="11"/>
                                  </a:lnTo>
                                  <a:lnTo>
                                    <a:pt x="175" y="31"/>
                                  </a:lnTo>
                                  <a:lnTo>
                                    <a:pt x="188" y="31"/>
                                  </a:lnTo>
                                  <a:lnTo>
                                    <a:pt x="188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Freeform 134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77 w 285"/>
                                <a:gd name="T1" fmla="*/ 41 h 117"/>
                                <a:gd name="T2" fmla="*/ 254 w 285"/>
                                <a:gd name="T3" fmla="*/ 41 h 117"/>
                                <a:gd name="T4" fmla="*/ 259 w 285"/>
                                <a:gd name="T5" fmla="*/ 43 h 117"/>
                                <a:gd name="T6" fmla="*/ 263 w 285"/>
                                <a:gd name="T7" fmla="*/ 46 h 117"/>
                                <a:gd name="T8" fmla="*/ 265 w 285"/>
                                <a:gd name="T9" fmla="*/ 48 h 117"/>
                                <a:gd name="T10" fmla="*/ 266 w 285"/>
                                <a:gd name="T11" fmla="*/ 52 h 117"/>
                                <a:gd name="T12" fmla="*/ 266 w 285"/>
                                <a:gd name="T13" fmla="*/ 59 h 117"/>
                                <a:gd name="T14" fmla="*/ 266 w 285"/>
                                <a:gd name="T15" fmla="*/ 60 h 117"/>
                                <a:gd name="T16" fmla="*/ 266 w 285"/>
                                <a:gd name="T17" fmla="*/ 62 h 117"/>
                                <a:gd name="T18" fmla="*/ 261 w 285"/>
                                <a:gd name="T19" fmla="*/ 64 h 117"/>
                                <a:gd name="T20" fmla="*/ 253 w 285"/>
                                <a:gd name="T21" fmla="*/ 65 h 117"/>
                                <a:gd name="T22" fmla="*/ 242 w 285"/>
                                <a:gd name="T23" fmla="*/ 67 h 117"/>
                                <a:gd name="T24" fmla="*/ 237 w 285"/>
                                <a:gd name="T25" fmla="*/ 67 h 117"/>
                                <a:gd name="T26" fmla="*/ 233 w 285"/>
                                <a:gd name="T27" fmla="*/ 68 h 117"/>
                                <a:gd name="T28" fmla="*/ 230 w 285"/>
                                <a:gd name="T29" fmla="*/ 69 h 117"/>
                                <a:gd name="T30" fmla="*/ 227 w 285"/>
                                <a:gd name="T31" fmla="*/ 70 h 117"/>
                                <a:gd name="T32" fmla="*/ 223 w 285"/>
                                <a:gd name="T33" fmla="*/ 71 h 117"/>
                                <a:gd name="T34" fmla="*/ 221 w 285"/>
                                <a:gd name="T35" fmla="*/ 73 h 117"/>
                                <a:gd name="T36" fmla="*/ 218 w 285"/>
                                <a:gd name="T37" fmla="*/ 76 h 117"/>
                                <a:gd name="T38" fmla="*/ 215 w 285"/>
                                <a:gd name="T39" fmla="*/ 78 h 117"/>
                                <a:gd name="T40" fmla="*/ 212 w 285"/>
                                <a:gd name="T41" fmla="*/ 85 h 117"/>
                                <a:gd name="T42" fmla="*/ 211 w 285"/>
                                <a:gd name="T43" fmla="*/ 89 h 117"/>
                                <a:gd name="T44" fmla="*/ 211 w 285"/>
                                <a:gd name="T45" fmla="*/ 100 h 117"/>
                                <a:gd name="T46" fmla="*/ 213 w 285"/>
                                <a:gd name="T47" fmla="*/ 105 h 117"/>
                                <a:gd name="T48" fmla="*/ 223 w 285"/>
                                <a:gd name="T49" fmla="*/ 114 h 117"/>
                                <a:gd name="T50" fmla="*/ 229 w 285"/>
                                <a:gd name="T51" fmla="*/ 117 h 117"/>
                                <a:gd name="T52" fmla="*/ 243 w 285"/>
                                <a:gd name="T53" fmla="*/ 117 h 117"/>
                                <a:gd name="T54" fmla="*/ 248 w 285"/>
                                <a:gd name="T55" fmla="*/ 116 h 117"/>
                                <a:gd name="T56" fmla="*/ 258 w 285"/>
                                <a:gd name="T57" fmla="*/ 112 h 117"/>
                                <a:gd name="T58" fmla="*/ 262 w 285"/>
                                <a:gd name="T59" fmla="*/ 109 h 117"/>
                                <a:gd name="T60" fmla="*/ 266 w 285"/>
                                <a:gd name="T61" fmla="*/ 106 h 117"/>
                                <a:gd name="T62" fmla="*/ 236 w 285"/>
                                <a:gd name="T63" fmla="*/ 106 h 117"/>
                                <a:gd name="T64" fmla="*/ 232 w 285"/>
                                <a:gd name="T65" fmla="*/ 104 h 117"/>
                                <a:gd name="T66" fmla="*/ 230 w 285"/>
                                <a:gd name="T67" fmla="*/ 102 h 117"/>
                                <a:gd name="T68" fmla="*/ 227 w 285"/>
                                <a:gd name="T69" fmla="*/ 99 h 117"/>
                                <a:gd name="T70" fmla="*/ 225 w 285"/>
                                <a:gd name="T71" fmla="*/ 96 h 117"/>
                                <a:gd name="T72" fmla="*/ 225 w 285"/>
                                <a:gd name="T73" fmla="*/ 90 h 117"/>
                                <a:gd name="T74" fmla="*/ 226 w 285"/>
                                <a:gd name="T75" fmla="*/ 88 h 117"/>
                                <a:gd name="T76" fmla="*/ 227 w 285"/>
                                <a:gd name="T77" fmla="*/ 86 h 117"/>
                                <a:gd name="T78" fmla="*/ 228 w 285"/>
                                <a:gd name="T79" fmla="*/ 83 h 117"/>
                                <a:gd name="T80" fmla="*/ 230 w 285"/>
                                <a:gd name="T81" fmla="*/ 82 h 117"/>
                                <a:gd name="T82" fmla="*/ 233 w 285"/>
                                <a:gd name="T83" fmla="*/ 81 h 117"/>
                                <a:gd name="T84" fmla="*/ 235 w 285"/>
                                <a:gd name="T85" fmla="*/ 80 h 117"/>
                                <a:gd name="T86" fmla="*/ 239 w 285"/>
                                <a:gd name="T87" fmla="*/ 79 h 117"/>
                                <a:gd name="T88" fmla="*/ 244 w 285"/>
                                <a:gd name="T89" fmla="*/ 78 h 117"/>
                                <a:gd name="T90" fmla="*/ 254 w 285"/>
                                <a:gd name="T91" fmla="*/ 77 h 117"/>
                                <a:gd name="T92" fmla="*/ 261 w 285"/>
                                <a:gd name="T93" fmla="*/ 75 h 117"/>
                                <a:gd name="T94" fmla="*/ 266 w 285"/>
                                <a:gd name="T95" fmla="*/ 73 h 117"/>
                                <a:gd name="T96" fmla="*/ 280 w 285"/>
                                <a:gd name="T97" fmla="*/ 73 h 117"/>
                                <a:gd name="T98" fmla="*/ 280 w 285"/>
                                <a:gd name="T99" fmla="*/ 50 h 117"/>
                                <a:gd name="T100" fmla="*/ 279 w 285"/>
                                <a:gd name="T101" fmla="*/ 48 h 117"/>
                                <a:gd name="T102" fmla="*/ 278 w 285"/>
                                <a:gd name="T103" fmla="*/ 44 h 117"/>
                                <a:gd name="T104" fmla="*/ 277 w 285"/>
                                <a:gd name="T105" fmla="*/ 4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77" y="41"/>
                                  </a:moveTo>
                                  <a:lnTo>
                                    <a:pt x="254" y="41"/>
                                  </a:lnTo>
                                  <a:lnTo>
                                    <a:pt x="259" y="43"/>
                                  </a:lnTo>
                                  <a:lnTo>
                                    <a:pt x="263" y="46"/>
                                  </a:lnTo>
                                  <a:lnTo>
                                    <a:pt x="265" y="48"/>
                                  </a:lnTo>
                                  <a:lnTo>
                                    <a:pt x="266" y="52"/>
                                  </a:lnTo>
                                  <a:lnTo>
                                    <a:pt x="266" y="59"/>
                                  </a:lnTo>
                                  <a:lnTo>
                                    <a:pt x="266" y="60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61" y="64"/>
                                  </a:lnTo>
                                  <a:lnTo>
                                    <a:pt x="253" y="65"/>
                                  </a:lnTo>
                                  <a:lnTo>
                                    <a:pt x="242" y="67"/>
                                  </a:lnTo>
                                  <a:lnTo>
                                    <a:pt x="237" y="67"/>
                                  </a:lnTo>
                                  <a:lnTo>
                                    <a:pt x="233" y="68"/>
                                  </a:lnTo>
                                  <a:lnTo>
                                    <a:pt x="230" y="69"/>
                                  </a:lnTo>
                                  <a:lnTo>
                                    <a:pt x="227" y="70"/>
                                  </a:lnTo>
                                  <a:lnTo>
                                    <a:pt x="223" y="71"/>
                                  </a:lnTo>
                                  <a:lnTo>
                                    <a:pt x="221" y="73"/>
                                  </a:lnTo>
                                  <a:lnTo>
                                    <a:pt x="218" y="76"/>
                                  </a:lnTo>
                                  <a:lnTo>
                                    <a:pt x="215" y="78"/>
                                  </a:lnTo>
                                  <a:lnTo>
                                    <a:pt x="212" y="85"/>
                                  </a:lnTo>
                                  <a:lnTo>
                                    <a:pt x="211" y="89"/>
                                  </a:lnTo>
                                  <a:lnTo>
                                    <a:pt x="211" y="100"/>
                                  </a:lnTo>
                                  <a:lnTo>
                                    <a:pt x="213" y="105"/>
                                  </a:lnTo>
                                  <a:lnTo>
                                    <a:pt x="223" y="114"/>
                                  </a:lnTo>
                                  <a:lnTo>
                                    <a:pt x="229" y="117"/>
                                  </a:lnTo>
                                  <a:lnTo>
                                    <a:pt x="243" y="117"/>
                                  </a:lnTo>
                                  <a:lnTo>
                                    <a:pt x="248" y="116"/>
                                  </a:lnTo>
                                  <a:lnTo>
                                    <a:pt x="258" y="112"/>
                                  </a:lnTo>
                                  <a:lnTo>
                                    <a:pt x="262" y="109"/>
                                  </a:lnTo>
                                  <a:lnTo>
                                    <a:pt x="266" y="106"/>
                                  </a:lnTo>
                                  <a:lnTo>
                                    <a:pt x="236" y="106"/>
                                  </a:lnTo>
                                  <a:lnTo>
                                    <a:pt x="232" y="104"/>
                                  </a:lnTo>
                                  <a:lnTo>
                                    <a:pt x="230" y="102"/>
                                  </a:lnTo>
                                  <a:lnTo>
                                    <a:pt x="227" y="99"/>
                                  </a:lnTo>
                                  <a:lnTo>
                                    <a:pt x="225" y="96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6" y="88"/>
                                  </a:lnTo>
                                  <a:lnTo>
                                    <a:pt x="227" y="86"/>
                                  </a:lnTo>
                                  <a:lnTo>
                                    <a:pt x="228" y="83"/>
                                  </a:lnTo>
                                  <a:lnTo>
                                    <a:pt x="230" y="82"/>
                                  </a:lnTo>
                                  <a:lnTo>
                                    <a:pt x="233" y="81"/>
                                  </a:lnTo>
                                  <a:lnTo>
                                    <a:pt x="235" y="80"/>
                                  </a:lnTo>
                                  <a:lnTo>
                                    <a:pt x="239" y="79"/>
                                  </a:lnTo>
                                  <a:lnTo>
                                    <a:pt x="244" y="78"/>
                                  </a:lnTo>
                                  <a:lnTo>
                                    <a:pt x="254" y="77"/>
                                  </a:lnTo>
                                  <a:lnTo>
                                    <a:pt x="261" y="75"/>
                                  </a:lnTo>
                                  <a:lnTo>
                                    <a:pt x="266" y="73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80" y="50"/>
                                  </a:lnTo>
                                  <a:lnTo>
                                    <a:pt x="279" y="48"/>
                                  </a:lnTo>
                                  <a:lnTo>
                                    <a:pt x="278" y="44"/>
                                  </a:lnTo>
                                  <a:lnTo>
                                    <a:pt x="277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Freeform 135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80 w 285"/>
                                <a:gd name="T1" fmla="*/ 105 h 117"/>
                                <a:gd name="T2" fmla="*/ 267 w 285"/>
                                <a:gd name="T3" fmla="*/ 105 h 117"/>
                                <a:gd name="T4" fmla="*/ 268 w 285"/>
                                <a:gd name="T5" fmla="*/ 108 h 117"/>
                                <a:gd name="T6" fmla="*/ 268 w 285"/>
                                <a:gd name="T7" fmla="*/ 112 h 117"/>
                                <a:gd name="T8" fmla="*/ 270 w 285"/>
                                <a:gd name="T9" fmla="*/ 115 h 117"/>
                                <a:gd name="T10" fmla="*/ 284 w 285"/>
                                <a:gd name="T11" fmla="*/ 115 h 117"/>
                                <a:gd name="T12" fmla="*/ 282 w 285"/>
                                <a:gd name="T13" fmla="*/ 112 h 117"/>
                                <a:gd name="T14" fmla="*/ 281 w 285"/>
                                <a:gd name="T15" fmla="*/ 108 h 117"/>
                                <a:gd name="T16" fmla="*/ 280 w 285"/>
                                <a:gd name="T17" fmla="*/ 105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80" y="105"/>
                                  </a:moveTo>
                                  <a:lnTo>
                                    <a:pt x="267" y="105"/>
                                  </a:lnTo>
                                  <a:lnTo>
                                    <a:pt x="268" y="108"/>
                                  </a:lnTo>
                                  <a:lnTo>
                                    <a:pt x="268" y="112"/>
                                  </a:lnTo>
                                  <a:lnTo>
                                    <a:pt x="270" y="115"/>
                                  </a:lnTo>
                                  <a:lnTo>
                                    <a:pt x="284" y="115"/>
                                  </a:lnTo>
                                  <a:lnTo>
                                    <a:pt x="282" y="112"/>
                                  </a:lnTo>
                                  <a:lnTo>
                                    <a:pt x="281" y="108"/>
                                  </a:lnTo>
                                  <a:lnTo>
                                    <a:pt x="280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9" name="Freeform 136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80 w 285"/>
                                <a:gd name="T1" fmla="*/ 73 h 117"/>
                                <a:gd name="T2" fmla="*/ 266 w 285"/>
                                <a:gd name="T3" fmla="*/ 73 h 117"/>
                                <a:gd name="T4" fmla="*/ 266 w 285"/>
                                <a:gd name="T5" fmla="*/ 86 h 117"/>
                                <a:gd name="T6" fmla="*/ 265 w 285"/>
                                <a:gd name="T7" fmla="*/ 89 h 117"/>
                                <a:gd name="T8" fmla="*/ 264 w 285"/>
                                <a:gd name="T9" fmla="*/ 92 h 117"/>
                                <a:gd name="T10" fmla="*/ 262 w 285"/>
                                <a:gd name="T11" fmla="*/ 96 h 117"/>
                                <a:gd name="T12" fmla="*/ 259 w 285"/>
                                <a:gd name="T13" fmla="*/ 100 h 117"/>
                                <a:gd name="T14" fmla="*/ 251 w 285"/>
                                <a:gd name="T15" fmla="*/ 104 h 117"/>
                                <a:gd name="T16" fmla="*/ 246 w 285"/>
                                <a:gd name="T17" fmla="*/ 106 h 117"/>
                                <a:gd name="T18" fmla="*/ 266 w 285"/>
                                <a:gd name="T19" fmla="*/ 106 h 117"/>
                                <a:gd name="T20" fmla="*/ 267 w 285"/>
                                <a:gd name="T21" fmla="*/ 105 h 117"/>
                                <a:gd name="T22" fmla="*/ 280 w 285"/>
                                <a:gd name="T23" fmla="*/ 105 h 117"/>
                                <a:gd name="T24" fmla="*/ 280 w 285"/>
                                <a:gd name="T25" fmla="*/ 102 h 117"/>
                                <a:gd name="T26" fmla="*/ 280 w 285"/>
                                <a:gd name="T27" fmla="*/ 96 h 117"/>
                                <a:gd name="T28" fmla="*/ 280 w 285"/>
                                <a:gd name="T29" fmla="*/ 83 h 117"/>
                                <a:gd name="T30" fmla="*/ 280 w 285"/>
                                <a:gd name="T31" fmla="*/ 73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80" y="73"/>
                                  </a:moveTo>
                                  <a:lnTo>
                                    <a:pt x="266" y="73"/>
                                  </a:lnTo>
                                  <a:lnTo>
                                    <a:pt x="266" y="86"/>
                                  </a:lnTo>
                                  <a:lnTo>
                                    <a:pt x="265" y="89"/>
                                  </a:lnTo>
                                  <a:lnTo>
                                    <a:pt x="264" y="92"/>
                                  </a:lnTo>
                                  <a:lnTo>
                                    <a:pt x="262" y="96"/>
                                  </a:lnTo>
                                  <a:lnTo>
                                    <a:pt x="259" y="100"/>
                                  </a:lnTo>
                                  <a:lnTo>
                                    <a:pt x="251" y="104"/>
                                  </a:lnTo>
                                  <a:lnTo>
                                    <a:pt x="246" y="106"/>
                                  </a:lnTo>
                                  <a:lnTo>
                                    <a:pt x="266" y="106"/>
                                  </a:lnTo>
                                  <a:lnTo>
                                    <a:pt x="267" y="105"/>
                                  </a:lnTo>
                                  <a:lnTo>
                                    <a:pt x="280" y="105"/>
                                  </a:lnTo>
                                  <a:lnTo>
                                    <a:pt x="280" y="102"/>
                                  </a:lnTo>
                                  <a:lnTo>
                                    <a:pt x="280" y="96"/>
                                  </a:lnTo>
                                  <a:lnTo>
                                    <a:pt x="280" y="83"/>
                                  </a:lnTo>
                                  <a:lnTo>
                                    <a:pt x="280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Freeform 137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56 w 285"/>
                                <a:gd name="T1" fmla="*/ 30 h 117"/>
                                <a:gd name="T2" fmla="*/ 242 w 285"/>
                                <a:gd name="T3" fmla="*/ 30 h 117"/>
                                <a:gd name="T4" fmla="*/ 236 w 285"/>
                                <a:gd name="T5" fmla="*/ 31 h 117"/>
                                <a:gd name="T6" fmla="*/ 231 w 285"/>
                                <a:gd name="T7" fmla="*/ 32 h 117"/>
                                <a:gd name="T8" fmla="*/ 226 w 285"/>
                                <a:gd name="T9" fmla="*/ 34 h 117"/>
                                <a:gd name="T10" fmla="*/ 222 w 285"/>
                                <a:gd name="T11" fmla="*/ 37 h 117"/>
                                <a:gd name="T12" fmla="*/ 216 w 285"/>
                                <a:gd name="T13" fmla="*/ 45 h 117"/>
                                <a:gd name="T14" fmla="*/ 215 w 285"/>
                                <a:gd name="T15" fmla="*/ 49 h 117"/>
                                <a:gd name="T16" fmla="*/ 213 w 285"/>
                                <a:gd name="T17" fmla="*/ 55 h 117"/>
                                <a:gd name="T18" fmla="*/ 226 w 285"/>
                                <a:gd name="T19" fmla="*/ 57 h 117"/>
                                <a:gd name="T20" fmla="*/ 228 w 285"/>
                                <a:gd name="T21" fmla="*/ 51 h 117"/>
                                <a:gd name="T22" fmla="*/ 230 w 285"/>
                                <a:gd name="T23" fmla="*/ 47 h 117"/>
                                <a:gd name="T24" fmla="*/ 233 w 285"/>
                                <a:gd name="T25" fmla="*/ 45 h 117"/>
                                <a:gd name="T26" fmla="*/ 236 w 285"/>
                                <a:gd name="T27" fmla="*/ 42 h 117"/>
                                <a:gd name="T28" fmla="*/ 241 w 285"/>
                                <a:gd name="T29" fmla="*/ 41 h 117"/>
                                <a:gd name="T30" fmla="*/ 277 w 285"/>
                                <a:gd name="T31" fmla="*/ 41 h 117"/>
                                <a:gd name="T32" fmla="*/ 277 w 285"/>
                                <a:gd name="T33" fmla="*/ 41 h 117"/>
                                <a:gd name="T34" fmla="*/ 273 w 285"/>
                                <a:gd name="T35" fmla="*/ 36 h 117"/>
                                <a:gd name="T36" fmla="*/ 270 w 285"/>
                                <a:gd name="T37" fmla="*/ 34 h 117"/>
                                <a:gd name="T38" fmla="*/ 265 w 285"/>
                                <a:gd name="T39" fmla="*/ 32 h 117"/>
                                <a:gd name="T40" fmla="*/ 261 w 285"/>
                                <a:gd name="T41" fmla="*/ 30 h 117"/>
                                <a:gd name="T42" fmla="*/ 256 w 285"/>
                                <a:gd name="T43" fmla="*/ 3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56" y="30"/>
                                  </a:moveTo>
                                  <a:lnTo>
                                    <a:pt x="242" y="30"/>
                                  </a:lnTo>
                                  <a:lnTo>
                                    <a:pt x="236" y="31"/>
                                  </a:lnTo>
                                  <a:lnTo>
                                    <a:pt x="231" y="32"/>
                                  </a:lnTo>
                                  <a:lnTo>
                                    <a:pt x="226" y="34"/>
                                  </a:lnTo>
                                  <a:lnTo>
                                    <a:pt x="222" y="37"/>
                                  </a:lnTo>
                                  <a:lnTo>
                                    <a:pt x="216" y="45"/>
                                  </a:lnTo>
                                  <a:lnTo>
                                    <a:pt x="215" y="49"/>
                                  </a:lnTo>
                                  <a:lnTo>
                                    <a:pt x="213" y="55"/>
                                  </a:lnTo>
                                  <a:lnTo>
                                    <a:pt x="226" y="57"/>
                                  </a:lnTo>
                                  <a:lnTo>
                                    <a:pt x="228" y="51"/>
                                  </a:lnTo>
                                  <a:lnTo>
                                    <a:pt x="230" y="47"/>
                                  </a:lnTo>
                                  <a:lnTo>
                                    <a:pt x="233" y="45"/>
                                  </a:lnTo>
                                  <a:lnTo>
                                    <a:pt x="236" y="42"/>
                                  </a:lnTo>
                                  <a:lnTo>
                                    <a:pt x="241" y="41"/>
                                  </a:lnTo>
                                  <a:lnTo>
                                    <a:pt x="277" y="41"/>
                                  </a:lnTo>
                                  <a:lnTo>
                                    <a:pt x="277" y="41"/>
                                  </a:lnTo>
                                  <a:lnTo>
                                    <a:pt x="273" y="36"/>
                                  </a:lnTo>
                                  <a:lnTo>
                                    <a:pt x="270" y="34"/>
                                  </a:lnTo>
                                  <a:lnTo>
                                    <a:pt x="265" y="32"/>
                                  </a:lnTo>
                                  <a:lnTo>
                                    <a:pt x="261" y="30"/>
                                  </a:lnTo>
                                  <a:lnTo>
                                    <a:pt x="256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1" name="Freeform 138"/>
                        <wps:cNvSpPr>
                          <a:spLocks/>
                        </wps:cNvSpPr>
                        <wps:spPr bwMode="auto">
                          <a:xfrm>
                            <a:off x="3736" y="290"/>
                            <a:ext cx="20" cy="34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41"/>
                              <a:gd name="T2" fmla="*/ 0 w 20"/>
                              <a:gd name="T3" fmla="*/ 34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41">
                                <a:moveTo>
                                  <a:pt x="0" y="0"/>
                                </a:moveTo>
                                <a:lnTo>
                                  <a:pt x="0" y="340"/>
                                </a:lnTo>
                              </a:path>
                            </a:pathLst>
                          </a:custGeom>
                          <a:noFill/>
                          <a:ln w="17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2" name="Group 139"/>
                        <wpg:cNvGrpSpPr>
                          <a:grpSpLocks/>
                        </wpg:cNvGrpSpPr>
                        <wpg:grpSpPr bwMode="auto">
                          <a:xfrm>
                            <a:off x="1411" y="512"/>
                            <a:ext cx="73" cy="87"/>
                            <a:chOff x="1411" y="512"/>
                            <a:chExt cx="73" cy="87"/>
                          </a:xfrm>
                        </wpg:grpSpPr>
                        <wps:wsp>
                          <wps:cNvPr id="233" name="Freeform 140"/>
                          <wps:cNvSpPr>
                            <a:spLocks/>
                          </wps:cNvSpPr>
                          <wps:spPr bwMode="auto">
                            <a:xfrm>
                              <a:off x="1411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14 w 73"/>
                                <a:gd name="T1" fmla="*/ 58 h 87"/>
                                <a:gd name="T2" fmla="*/ 0 w 73"/>
                                <a:gd name="T3" fmla="*/ 60 h 87"/>
                                <a:gd name="T4" fmla="*/ 1 w 73"/>
                                <a:gd name="T5" fmla="*/ 69 h 87"/>
                                <a:gd name="T6" fmla="*/ 5 w 73"/>
                                <a:gd name="T7" fmla="*/ 75 h 87"/>
                                <a:gd name="T8" fmla="*/ 11 w 73"/>
                                <a:gd name="T9" fmla="*/ 80 h 87"/>
                                <a:gd name="T10" fmla="*/ 17 w 73"/>
                                <a:gd name="T11" fmla="*/ 84 h 87"/>
                                <a:gd name="T12" fmla="*/ 25 w 73"/>
                                <a:gd name="T13" fmla="*/ 86 h 87"/>
                                <a:gd name="T14" fmla="*/ 44 w 73"/>
                                <a:gd name="T15" fmla="*/ 86 h 87"/>
                                <a:gd name="T16" fmla="*/ 50 w 73"/>
                                <a:gd name="T17" fmla="*/ 86 h 87"/>
                                <a:gd name="T18" fmla="*/ 55 w 73"/>
                                <a:gd name="T19" fmla="*/ 83 h 87"/>
                                <a:gd name="T20" fmla="*/ 61 w 73"/>
                                <a:gd name="T21" fmla="*/ 81 h 87"/>
                                <a:gd name="T22" fmla="*/ 65 w 73"/>
                                <a:gd name="T23" fmla="*/ 78 h 87"/>
                                <a:gd name="T24" fmla="*/ 67 w 73"/>
                                <a:gd name="T25" fmla="*/ 75 h 87"/>
                                <a:gd name="T26" fmla="*/ 30 w 73"/>
                                <a:gd name="T27" fmla="*/ 75 h 87"/>
                                <a:gd name="T28" fmla="*/ 25 w 73"/>
                                <a:gd name="T29" fmla="*/ 73 h 87"/>
                                <a:gd name="T30" fmla="*/ 17 w 73"/>
                                <a:gd name="T31" fmla="*/ 67 h 87"/>
                                <a:gd name="T32" fmla="*/ 15 w 73"/>
                                <a:gd name="T33" fmla="*/ 63 h 87"/>
                                <a:gd name="T34" fmla="*/ 14 w 73"/>
                                <a:gd name="T35" fmla="*/ 58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14" y="58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5" y="75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25" y="86"/>
                                  </a:lnTo>
                                  <a:lnTo>
                                    <a:pt x="44" y="86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55" y="83"/>
                                  </a:lnTo>
                                  <a:lnTo>
                                    <a:pt x="61" y="81"/>
                                  </a:lnTo>
                                  <a:lnTo>
                                    <a:pt x="65" y="78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25" y="73"/>
                                  </a:lnTo>
                                  <a:lnTo>
                                    <a:pt x="17" y="67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14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Freeform 141"/>
                          <wps:cNvSpPr>
                            <a:spLocks/>
                          </wps:cNvSpPr>
                          <wps:spPr bwMode="auto">
                            <a:xfrm>
                              <a:off x="1411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41 w 73"/>
                                <a:gd name="T1" fmla="*/ 0 h 87"/>
                                <a:gd name="T2" fmla="*/ 30 w 73"/>
                                <a:gd name="T3" fmla="*/ 0 h 87"/>
                                <a:gd name="T4" fmla="*/ 25 w 73"/>
                                <a:gd name="T5" fmla="*/ 0 h 87"/>
                                <a:gd name="T6" fmla="*/ 17 w 73"/>
                                <a:gd name="T7" fmla="*/ 2 h 87"/>
                                <a:gd name="T8" fmla="*/ 14 w 73"/>
                                <a:gd name="T9" fmla="*/ 4 h 87"/>
                                <a:gd name="T10" fmla="*/ 9 w 73"/>
                                <a:gd name="T11" fmla="*/ 7 h 87"/>
                                <a:gd name="T12" fmla="*/ 6 w 73"/>
                                <a:gd name="T13" fmla="*/ 10 h 87"/>
                                <a:gd name="T14" fmla="*/ 3 w 73"/>
                                <a:gd name="T15" fmla="*/ 16 h 87"/>
                                <a:gd name="T16" fmla="*/ 2 w 73"/>
                                <a:gd name="T17" fmla="*/ 20 h 87"/>
                                <a:gd name="T18" fmla="*/ 2 w 73"/>
                                <a:gd name="T19" fmla="*/ 27 h 87"/>
                                <a:gd name="T20" fmla="*/ 3 w 73"/>
                                <a:gd name="T21" fmla="*/ 31 h 87"/>
                                <a:gd name="T22" fmla="*/ 5 w 73"/>
                                <a:gd name="T23" fmla="*/ 35 h 87"/>
                                <a:gd name="T24" fmla="*/ 7 w 73"/>
                                <a:gd name="T25" fmla="*/ 38 h 87"/>
                                <a:gd name="T26" fmla="*/ 10 w 73"/>
                                <a:gd name="T27" fmla="*/ 41 h 87"/>
                                <a:gd name="T28" fmla="*/ 15 w 73"/>
                                <a:gd name="T29" fmla="*/ 42 h 87"/>
                                <a:gd name="T30" fmla="*/ 19 w 73"/>
                                <a:gd name="T31" fmla="*/ 45 h 87"/>
                                <a:gd name="T32" fmla="*/ 26 w 73"/>
                                <a:gd name="T33" fmla="*/ 47 h 87"/>
                                <a:gd name="T34" fmla="*/ 38 w 73"/>
                                <a:gd name="T35" fmla="*/ 49 h 87"/>
                                <a:gd name="T36" fmla="*/ 45 w 73"/>
                                <a:gd name="T37" fmla="*/ 51 h 87"/>
                                <a:gd name="T38" fmla="*/ 50 w 73"/>
                                <a:gd name="T39" fmla="*/ 53 h 87"/>
                                <a:gd name="T40" fmla="*/ 55 w 73"/>
                                <a:gd name="T41" fmla="*/ 56 h 87"/>
                                <a:gd name="T42" fmla="*/ 57 w 73"/>
                                <a:gd name="T43" fmla="*/ 58 h 87"/>
                                <a:gd name="T44" fmla="*/ 57 w 73"/>
                                <a:gd name="T45" fmla="*/ 65 h 87"/>
                                <a:gd name="T46" fmla="*/ 55 w 73"/>
                                <a:gd name="T47" fmla="*/ 68 h 87"/>
                                <a:gd name="T48" fmla="*/ 49 w 73"/>
                                <a:gd name="T49" fmla="*/ 74 h 87"/>
                                <a:gd name="T50" fmla="*/ 44 w 73"/>
                                <a:gd name="T51" fmla="*/ 75 h 87"/>
                                <a:gd name="T52" fmla="*/ 67 w 73"/>
                                <a:gd name="T53" fmla="*/ 75 h 87"/>
                                <a:gd name="T54" fmla="*/ 68 w 73"/>
                                <a:gd name="T55" fmla="*/ 73 h 87"/>
                                <a:gd name="T56" fmla="*/ 71 w 73"/>
                                <a:gd name="T57" fmla="*/ 69 h 87"/>
                                <a:gd name="T58" fmla="*/ 72 w 73"/>
                                <a:gd name="T59" fmla="*/ 65 h 87"/>
                                <a:gd name="T60" fmla="*/ 72 w 73"/>
                                <a:gd name="T61" fmla="*/ 55 h 87"/>
                                <a:gd name="T62" fmla="*/ 71 w 73"/>
                                <a:gd name="T63" fmla="*/ 51 h 87"/>
                                <a:gd name="T64" fmla="*/ 66 w 73"/>
                                <a:gd name="T65" fmla="*/ 45 h 87"/>
                                <a:gd name="T66" fmla="*/ 63 w 73"/>
                                <a:gd name="T67" fmla="*/ 42 h 87"/>
                                <a:gd name="T68" fmla="*/ 59 w 73"/>
                                <a:gd name="T69" fmla="*/ 41 h 87"/>
                                <a:gd name="T70" fmla="*/ 55 w 73"/>
                                <a:gd name="T71" fmla="*/ 39 h 87"/>
                                <a:gd name="T72" fmla="*/ 48 w 73"/>
                                <a:gd name="T73" fmla="*/ 37 h 87"/>
                                <a:gd name="T74" fmla="*/ 37 w 73"/>
                                <a:gd name="T75" fmla="*/ 34 h 87"/>
                                <a:gd name="T76" fmla="*/ 30 w 73"/>
                                <a:gd name="T77" fmla="*/ 32 h 87"/>
                                <a:gd name="T78" fmla="*/ 25 w 73"/>
                                <a:gd name="T79" fmla="*/ 31 h 87"/>
                                <a:gd name="T80" fmla="*/ 24 w 73"/>
                                <a:gd name="T81" fmla="*/ 31 h 87"/>
                                <a:gd name="T82" fmla="*/ 21 w 73"/>
                                <a:gd name="T83" fmla="*/ 30 h 87"/>
                                <a:gd name="T84" fmla="*/ 19 w 73"/>
                                <a:gd name="T85" fmla="*/ 28 h 87"/>
                                <a:gd name="T86" fmla="*/ 18 w 73"/>
                                <a:gd name="T87" fmla="*/ 27 h 87"/>
                                <a:gd name="T88" fmla="*/ 17 w 73"/>
                                <a:gd name="T89" fmla="*/ 25 h 87"/>
                                <a:gd name="T90" fmla="*/ 16 w 73"/>
                                <a:gd name="T91" fmla="*/ 24 h 87"/>
                                <a:gd name="T92" fmla="*/ 16 w 73"/>
                                <a:gd name="T93" fmla="*/ 19 h 87"/>
                                <a:gd name="T94" fmla="*/ 18 w 73"/>
                                <a:gd name="T95" fmla="*/ 16 h 87"/>
                                <a:gd name="T96" fmla="*/ 21 w 73"/>
                                <a:gd name="T97" fmla="*/ 14 h 87"/>
                                <a:gd name="T98" fmla="*/ 23 w 73"/>
                                <a:gd name="T99" fmla="*/ 12 h 87"/>
                                <a:gd name="T100" fmla="*/ 28 w 73"/>
                                <a:gd name="T101" fmla="*/ 11 h 87"/>
                                <a:gd name="T102" fmla="*/ 65 w 73"/>
                                <a:gd name="T103" fmla="*/ 11 h 87"/>
                                <a:gd name="T104" fmla="*/ 64 w 73"/>
                                <a:gd name="T105" fmla="*/ 10 h 87"/>
                                <a:gd name="T106" fmla="*/ 61 w 73"/>
                                <a:gd name="T107" fmla="*/ 7 h 87"/>
                                <a:gd name="T108" fmla="*/ 58 w 73"/>
                                <a:gd name="T109" fmla="*/ 4 h 87"/>
                                <a:gd name="T110" fmla="*/ 52 w 73"/>
                                <a:gd name="T111" fmla="*/ 2 h 87"/>
                                <a:gd name="T112" fmla="*/ 47 w 73"/>
                                <a:gd name="T113" fmla="*/ 0 h 87"/>
                                <a:gd name="T114" fmla="*/ 41 w 73"/>
                                <a:gd name="T115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41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9" y="7"/>
                                  </a:lnTo>
                                  <a:lnTo>
                                    <a:pt x="6" y="10"/>
                                  </a:lnTo>
                                  <a:lnTo>
                                    <a:pt x="3" y="16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2" y="27"/>
                                  </a:lnTo>
                                  <a:lnTo>
                                    <a:pt x="3" y="31"/>
                                  </a:lnTo>
                                  <a:lnTo>
                                    <a:pt x="5" y="35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10" y="41"/>
                                  </a:lnTo>
                                  <a:lnTo>
                                    <a:pt x="15" y="42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26" y="47"/>
                                  </a:lnTo>
                                  <a:lnTo>
                                    <a:pt x="38" y="49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50" y="53"/>
                                  </a:lnTo>
                                  <a:lnTo>
                                    <a:pt x="55" y="56"/>
                                  </a:lnTo>
                                  <a:lnTo>
                                    <a:pt x="57" y="58"/>
                                  </a:lnTo>
                                  <a:lnTo>
                                    <a:pt x="57" y="65"/>
                                  </a:lnTo>
                                  <a:lnTo>
                                    <a:pt x="55" y="68"/>
                                  </a:lnTo>
                                  <a:lnTo>
                                    <a:pt x="49" y="74"/>
                                  </a:lnTo>
                                  <a:lnTo>
                                    <a:pt x="44" y="75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68" y="73"/>
                                  </a:lnTo>
                                  <a:lnTo>
                                    <a:pt x="71" y="69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1" y="51"/>
                                  </a:lnTo>
                                  <a:lnTo>
                                    <a:pt x="66" y="45"/>
                                  </a:lnTo>
                                  <a:lnTo>
                                    <a:pt x="63" y="42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5" y="39"/>
                                  </a:lnTo>
                                  <a:lnTo>
                                    <a:pt x="48" y="37"/>
                                  </a:lnTo>
                                  <a:lnTo>
                                    <a:pt x="37" y="34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5" y="31"/>
                                  </a:lnTo>
                                  <a:lnTo>
                                    <a:pt x="24" y="31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19" y="28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6" y="24"/>
                                  </a:lnTo>
                                  <a:lnTo>
                                    <a:pt x="16" y="19"/>
                                  </a:lnTo>
                                  <a:lnTo>
                                    <a:pt x="18" y="16"/>
                                  </a:lnTo>
                                  <a:lnTo>
                                    <a:pt x="21" y="14"/>
                                  </a:lnTo>
                                  <a:lnTo>
                                    <a:pt x="23" y="12"/>
                                  </a:lnTo>
                                  <a:lnTo>
                                    <a:pt x="28" y="11"/>
                                  </a:lnTo>
                                  <a:lnTo>
                                    <a:pt x="65" y="11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61" y="7"/>
                                  </a:lnTo>
                                  <a:lnTo>
                                    <a:pt x="58" y="4"/>
                                  </a:lnTo>
                                  <a:lnTo>
                                    <a:pt x="52" y="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Freeform 142"/>
                          <wps:cNvSpPr>
                            <a:spLocks/>
                          </wps:cNvSpPr>
                          <wps:spPr bwMode="auto">
                            <a:xfrm>
                              <a:off x="1411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65 w 73"/>
                                <a:gd name="T1" fmla="*/ 11 h 87"/>
                                <a:gd name="T2" fmla="*/ 41 w 73"/>
                                <a:gd name="T3" fmla="*/ 11 h 87"/>
                                <a:gd name="T4" fmla="*/ 45 w 73"/>
                                <a:gd name="T5" fmla="*/ 12 h 87"/>
                                <a:gd name="T6" fmla="*/ 52 w 73"/>
                                <a:gd name="T7" fmla="*/ 17 h 87"/>
                                <a:gd name="T8" fmla="*/ 54 w 73"/>
                                <a:gd name="T9" fmla="*/ 21 h 87"/>
                                <a:gd name="T10" fmla="*/ 54 w 73"/>
                                <a:gd name="T11" fmla="*/ 25 h 87"/>
                                <a:gd name="T12" fmla="*/ 69 w 73"/>
                                <a:gd name="T13" fmla="*/ 23 h 87"/>
                                <a:gd name="T14" fmla="*/ 68 w 73"/>
                                <a:gd name="T15" fmla="*/ 17 h 87"/>
                                <a:gd name="T16" fmla="*/ 66 w 73"/>
                                <a:gd name="T17" fmla="*/ 13 h 87"/>
                                <a:gd name="T18" fmla="*/ 65 w 73"/>
                                <a:gd name="T19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65" y="11"/>
                                  </a:moveTo>
                                  <a:lnTo>
                                    <a:pt x="41" y="11"/>
                                  </a:lnTo>
                                  <a:lnTo>
                                    <a:pt x="45" y="12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54" y="21"/>
                                  </a:lnTo>
                                  <a:lnTo>
                                    <a:pt x="54" y="25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8" y="17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5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6" name="Group 143"/>
                        <wpg:cNvGrpSpPr>
                          <a:grpSpLocks/>
                        </wpg:cNvGrpSpPr>
                        <wpg:grpSpPr bwMode="auto">
                          <a:xfrm>
                            <a:off x="1495" y="512"/>
                            <a:ext cx="153" cy="87"/>
                            <a:chOff x="1495" y="512"/>
                            <a:chExt cx="153" cy="87"/>
                          </a:xfrm>
                        </wpg:grpSpPr>
                        <wps:wsp>
                          <wps:cNvPr id="237" name="Freeform 144"/>
                          <wps:cNvSpPr>
                            <a:spLocks/>
                          </wps:cNvSpPr>
                          <wps:spPr bwMode="auto">
                            <a:xfrm>
                              <a:off x="1495" y="512"/>
                              <a:ext cx="153" cy="87"/>
                            </a:xfrm>
                            <a:custGeom>
                              <a:avLst/>
                              <a:gdLst>
                                <a:gd name="T0" fmla="*/ 48 w 153"/>
                                <a:gd name="T1" fmla="*/ 0 h 87"/>
                                <a:gd name="T2" fmla="*/ 27 w 153"/>
                                <a:gd name="T3" fmla="*/ 0 h 87"/>
                                <a:gd name="T4" fmla="*/ 19 w 153"/>
                                <a:gd name="T5" fmla="*/ 2 h 87"/>
                                <a:gd name="T6" fmla="*/ 4 w 153"/>
                                <a:gd name="T7" fmla="*/ 16 h 87"/>
                                <a:gd name="T8" fmla="*/ 0 w 153"/>
                                <a:gd name="T9" fmla="*/ 27 h 87"/>
                                <a:gd name="T10" fmla="*/ 0 w 153"/>
                                <a:gd name="T11" fmla="*/ 57 h 87"/>
                                <a:gd name="T12" fmla="*/ 3 w 153"/>
                                <a:gd name="T13" fmla="*/ 68 h 87"/>
                                <a:gd name="T14" fmla="*/ 10 w 153"/>
                                <a:gd name="T15" fmla="*/ 75 h 87"/>
                                <a:gd name="T16" fmla="*/ 17 w 153"/>
                                <a:gd name="T17" fmla="*/ 83 h 87"/>
                                <a:gd name="T18" fmla="*/ 26 w 153"/>
                                <a:gd name="T19" fmla="*/ 86 h 87"/>
                                <a:gd name="T20" fmla="*/ 44 w 153"/>
                                <a:gd name="T21" fmla="*/ 86 h 87"/>
                                <a:gd name="T22" fmla="*/ 50 w 153"/>
                                <a:gd name="T23" fmla="*/ 85 h 87"/>
                                <a:gd name="T24" fmla="*/ 62 w 153"/>
                                <a:gd name="T25" fmla="*/ 78 h 87"/>
                                <a:gd name="T26" fmla="*/ 65 w 153"/>
                                <a:gd name="T27" fmla="*/ 75 h 87"/>
                                <a:gd name="T28" fmla="*/ 30 w 153"/>
                                <a:gd name="T29" fmla="*/ 75 h 87"/>
                                <a:gd name="T30" fmla="*/ 25 w 153"/>
                                <a:gd name="T31" fmla="*/ 72 h 87"/>
                                <a:gd name="T32" fmla="*/ 20 w 153"/>
                                <a:gd name="T33" fmla="*/ 67 h 87"/>
                                <a:gd name="T34" fmla="*/ 16 w 153"/>
                                <a:gd name="T35" fmla="*/ 62 h 87"/>
                                <a:gd name="T36" fmla="*/ 13 w 153"/>
                                <a:gd name="T37" fmla="*/ 54 h 87"/>
                                <a:gd name="T38" fmla="*/ 13 w 153"/>
                                <a:gd name="T39" fmla="*/ 32 h 87"/>
                                <a:gd name="T40" fmla="*/ 16 w 153"/>
                                <a:gd name="T41" fmla="*/ 24 h 87"/>
                                <a:gd name="T42" fmla="*/ 20 w 153"/>
                                <a:gd name="T43" fmla="*/ 19 h 87"/>
                                <a:gd name="T44" fmla="*/ 25 w 153"/>
                                <a:gd name="T45" fmla="*/ 14 h 87"/>
                                <a:gd name="T46" fmla="*/ 30 w 153"/>
                                <a:gd name="T47" fmla="*/ 11 h 87"/>
                                <a:gd name="T48" fmla="*/ 64 w 153"/>
                                <a:gd name="T49" fmla="*/ 11 h 87"/>
                                <a:gd name="T50" fmla="*/ 56 w 153"/>
                                <a:gd name="T51" fmla="*/ 3 h 87"/>
                                <a:gd name="T52" fmla="*/ 48 w 153"/>
                                <a:gd name="T53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3" h="87">
                                  <a:moveTo>
                                    <a:pt x="48" y="0"/>
                                  </a:moveTo>
                                  <a:lnTo>
                                    <a:pt x="27" y="0"/>
                                  </a:lnTo>
                                  <a:lnTo>
                                    <a:pt x="19" y="2"/>
                                  </a:lnTo>
                                  <a:lnTo>
                                    <a:pt x="4" y="16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3" y="68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7" y="83"/>
                                  </a:lnTo>
                                  <a:lnTo>
                                    <a:pt x="26" y="86"/>
                                  </a:lnTo>
                                  <a:lnTo>
                                    <a:pt x="44" y="86"/>
                                  </a:lnTo>
                                  <a:lnTo>
                                    <a:pt x="50" y="85"/>
                                  </a:lnTo>
                                  <a:lnTo>
                                    <a:pt x="62" y="78"/>
                                  </a:lnTo>
                                  <a:lnTo>
                                    <a:pt x="65" y="75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25" y="72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16" y="62"/>
                                  </a:lnTo>
                                  <a:lnTo>
                                    <a:pt x="13" y="54"/>
                                  </a:lnTo>
                                  <a:lnTo>
                                    <a:pt x="13" y="32"/>
                                  </a:lnTo>
                                  <a:lnTo>
                                    <a:pt x="16" y="24"/>
                                  </a:lnTo>
                                  <a:lnTo>
                                    <a:pt x="20" y="19"/>
                                  </a:lnTo>
                                  <a:lnTo>
                                    <a:pt x="25" y="14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64" y="11"/>
                                  </a:lnTo>
                                  <a:lnTo>
                                    <a:pt x="56" y="3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Freeform 145"/>
                          <wps:cNvSpPr>
                            <a:spLocks/>
                          </wps:cNvSpPr>
                          <wps:spPr bwMode="auto">
                            <a:xfrm>
                              <a:off x="1495" y="512"/>
                              <a:ext cx="153" cy="87"/>
                            </a:xfrm>
                            <a:custGeom>
                              <a:avLst/>
                              <a:gdLst>
                                <a:gd name="T0" fmla="*/ 64 w 153"/>
                                <a:gd name="T1" fmla="*/ 11 h 87"/>
                                <a:gd name="T2" fmla="*/ 43 w 153"/>
                                <a:gd name="T3" fmla="*/ 11 h 87"/>
                                <a:gd name="T4" fmla="*/ 49 w 153"/>
                                <a:gd name="T5" fmla="*/ 14 h 87"/>
                                <a:gd name="T6" fmla="*/ 58 w 153"/>
                                <a:gd name="T7" fmla="*/ 25 h 87"/>
                                <a:gd name="T8" fmla="*/ 60 w 153"/>
                                <a:gd name="T9" fmla="*/ 32 h 87"/>
                                <a:gd name="T10" fmla="*/ 60 w 153"/>
                                <a:gd name="T11" fmla="*/ 54 h 87"/>
                                <a:gd name="T12" fmla="*/ 58 w 153"/>
                                <a:gd name="T13" fmla="*/ 62 h 87"/>
                                <a:gd name="T14" fmla="*/ 53 w 153"/>
                                <a:gd name="T15" fmla="*/ 67 h 87"/>
                                <a:gd name="T16" fmla="*/ 49 w 153"/>
                                <a:gd name="T17" fmla="*/ 72 h 87"/>
                                <a:gd name="T18" fmla="*/ 43 w 153"/>
                                <a:gd name="T19" fmla="*/ 75 h 87"/>
                                <a:gd name="T20" fmla="*/ 65 w 153"/>
                                <a:gd name="T21" fmla="*/ 75 h 87"/>
                                <a:gd name="T22" fmla="*/ 66 w 153"/>
                                <a:gd name="T23" fmla="*/ 73 h 87"/>
                                <a:gd name="T24" fmla="*/ 69 w 153"/>
                                <a:gd name="T25" fmla="*/ 67 h 87"/>
                                <a:gd name="T26" fmla="*/ 72 w 153"/>
                                <a:gd name="T27" fmla="*/ 61 h 87"/>
                                <a:gd name="T28" fmla="*/ 74 w 153"/>
                                <a:gd name="T29" fmla="*/ 53 h 87"/>
                                <a:gd name="T30" fmla="*/ 74 w 153"/>
                                <a:gd name="T31" fmla="*/ 28 h 87"/>
                                <a:gd name="T32" fmla="*/ 70 w 153"/>
                                <a:gd name="T33" fmla="*/ 18 h 87"/>
                                <a:gd name="T34" fmla="*/ 64 w 153"/>
                                <a:gd name="T35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53" h="87">
                                  <a:moveTo>
                                    <a:pt x="64" y="11"/>
                                  </a:moveTo>
                                  <a:lnTo>
                                    <a:pt x="43" y="11"/>
                                  </a:lnTo>
                                  <a:lnTo>
                                    <a:pt x="49" y="14"/>
                                  </a:lnTo>
                                  <a:lnTo>
                                    <a:pt x="58" y="25"/>
                                  </a:lnTo>
                                  <a:lnTo>
                                    <a:pt x="60" y="32"/>
                                  </a:lnTo>
                                  <a:lnTo>
                                    <a:pt x="60" y="54"/>
                                  </a:lnTo>
                                  <a:lnTo>
                                    <a:pt x="58" y="62"/>
                                  </a:lnTo>
                                  <a:lnTo>
                                    <a:pt x="53" y="67"/>
                                  </a:lnTo>
                                  <a:lnTo>
                                    <a:pt x="49" y="72"/>
                                  </a:lnTo>
                                  <a:lnTo>
                                    <a:pt x="43" y="75"/>
                                  </a:lnTo>
                                  <a:lnTo>
                                    <a:pt x="65" y="75"/>
                                  </a:lnTo>
                                  <a:lnTo>
                                    <a:pt x="66" y="73"/>
                                  </a:lnTo>
                                  <a:lnTo>
                                    <a:pt x="69" y="67"/>
                                  </a:lnTo>
                                  <a:lnTo>
                                    <a:pt x="72" y="61"/>
                                  </a:lnTo>
                                  <a:lnTo>
                                    <a:pt x="74" y="53"/>
                                  </a:lnTo>
                                  <a:lnTo>
                                    <a:pt x="74" y="28"/>
                                  </a:lnTo>
                                  <a:lnTo>
                                    <a:pt x="70" y="18"/>
                                  </a:lnTo>
                                  <a:lnTo>
                                    <a:pt x="64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Freeform 146"/>
                          <wps:cNvSpPr>
                            <a:spLocks/>
                          </wps:cNvSpPr>
                          <wps:spPr bwMode="auto">
                            <a:xfrm>
                              <a:off x="1495" y="512"/>
                              <a:ext cx="153" cy="87"/>
                            </a:xfrm>
                            <a:custGeom>
                              <a:avLst/>
                              <a:gdLst>
                                <a:gd name="T0" fmla="*/ 102 w 153"/>
                                <a:gd name="T1" fmla="*/ 1 h 87"/>
                                <a:gd name="T2" fmla="*/ 88 w 153"/>
                                <a:gd name="T3" fmla="*/ 1 h 87"/>
                                <a:gd name="T4" fmla="*/ 88 w 153"/>
                                <a:gd name="T5" fmla="*/ 63 h 87"/>
                                <a:gd name="T6" fmla="*/ 89 w 153"/>
                                <a:gd name="T7" fmla="*/ 66 h 87"/>
                                <a:gd name="T8" fmla="*/ 90 w 153"/>
                                <a:gd name="T9" fmla="*/ 70 h 87"/>
                                <a:gd name="T10" fmla="*/ 91 w 153"/>
                                <a:gd name="T11" fmla="*/ 74 h 87"/>
                                <a:gd name="T12" fmla="*/ 93 w 153"/>
                                <a:gd name="T13" fmla="*/ 77 h 87"/>
                                <a:gd name="T14" fmla="*/ 95 w 153"/>
                                <a:gd name="T15" fmla="*/ 80 h 87"/>
                                <a:gd name="T16" fmla="*/ 98 w 153"/>
                                <a:gd name="T17" fmla="*/ 82 h 87"/>
                                <a:gd name="T18" fmla="*/ 102 w 153"/>
                                <a:gd name="T19" fmla="*/ 84 h 87"/>
                                <a:gd name="T20" fmla="*/ 106 w 153"/>
                                <a:gd name="T21" fmla="*/ 86 h 87"/>
                                <a:gd name="T22" fmla="*/ 111 w 153"/>
                                <a:gd name="T23" fmla="*/ 86 h 87"/>
                                <a:gd name="T24" fmla="*/ 126 w 153"/>
                                <a:gd name="T25" fmla="*/ 86 h 87"/>
                                <a:gd name="T26" fmla="*/ 134 w 153"/>
                                <a:gd name="T27" fmla="*/ 82 h 87"/>
                                <a:gd name="T28" fmla="*/ 139 w 153"/>
                                <a:gd name="T29" fmla="*/ 75 h 87"/>
                                <a:gd name="T30" fmla="*/ 114 w 153"/>
                                <a:gd name="T31" fmla="*/ 75 h 87"/>
                                <a:gd name="T32" fmla="*/ 111 w 153"/>
                                <a:gd name="T33" fmla="*/ 73 h 87"/>
                                <a:gd name="T34" fmla="*/ 108 w 153"/>
                                <a:gd name="T35" fmla="*/ 71 h 87"/>
                                <a:gd name="T36" fmla="*/ 105 w 153"/>
                                <a:gd name="T37" fmla="*/ 69 h 87"/>
                                <a:gd name="T38" fmla="*/ 103 w 153"/>
                                <a:gd name="T39" fmla="*/ 66 h 87"/>
                                <a:gd name="T40" fmla="*/ 102 w 153"/>
                                <a:gd name="T41" fmla="*/ 60 h 87"/>
                                <a:gd name="T42" fmla="*/ 102 w 153"/>
                                <a:gd name="T43" fmla="*/ 58 h 87"/>
                                <a:gd name="T44" fmla="*/ 102 w 153"/>
                                <a:gd name="T45" fmla="*/ 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53" h="87">
                                  <a:moveTo>
                                    <a:pt x="102" y="1"/>
                                  </a:moveTo>
                                  <a:lnTo>
                                    <a:pt x="88" y="1"/>
                                  </a:lnTo>
                                  <a:lnTo>
                                    <a:pt x="88" y="63"/>
                                  </a:lnTo>
                                  <a:lnTo>
                                    <a:pt x="89" y="66"/>
                                  </a:lnTo>
                                  <a:lnTo>
                                    <a:pt x="90" y="70"/>
                                  </a:lnTo>
                                  <a:lnTo>
                                    <a:pt x="91" y="74"/>
                                  </a:lnTo>
                                  <a:lnTo>
                                    <a:pt x="93" y="77"/>
                                  </a:lnTo>
                                  <a:lnTo>
                                    <a:pt x="95" y="80"/>
                                  </a:lnTo>
                                  <a:lnTo>
                                    <a:pt x="98" y="82"/>
                                  </a:lnTo>
                                  <a:lnTo>
                                    <a:pt x="102" y="84"/>
                                  </a:lnTo>
                                  <a:lnTo>
                                    <a:pt x="106" y="86"/>
                                  </a:lnTo>
                                  <a:lnTo>
                                    <a:pt x="111" y="86"/>
                                  </a:lnTo>
                                  <a:lnTo>
                                    <a:pt x="126" y="86"/>
                                  </a:lnTo>
                                  <a:lnTo>
                                    <a:pt x="134" y="82"/>
                                  </a:lnTo>
                                  <a:lnTo>
                                    <a:pt x="139" y="75"/>
                                  </a:lnTo>
                                  <a:lnTo>
                                    <a:pt x="114" y="75"/>
                                  </a:lnTo>
                                  <a:lnTo>
                                    <a:pt x="111" y="73"/>
                                  </a:lnTo>
                                  <a:lnTo>
                                    <a:pt x="108" y="71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6"/>
                                  </a:lnTo>
                                  <a:lnTo>
                                    <a:pt x="102" y="60"/>
                                  </a:lnTo>
                                  <a:lnTo>
                                    <a:pt x="102" y="58"/>
                                  </a:ln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" name="Freeform 147"/>
                          <wps:cNvSpPr>
                            <a:spLocks/>
                          </wps:cNvSpPr>
                          <wps:spPr bwMode="auto">
                            <a:xfrm>
                              <a:off x="1495" y="512"/>
                              <a:ext cx="153" cy="87"/>
                            </a:xfrm>
                            <a:custGeom>
                              <a:avLst/>
                              <a:gdLst>
                                <a:gd name="T0" fmla="*/ 153 w 153"/>
                                <a:gd name="T1" fmla="*/ 72 h 87"/>
                                <a:gd name="T2" fmla="*/ 141 w 153"/>
                                <a:gd name="T3" fmla="*/ 72 h 87"/>
                                <a:gd name="T4" fmla="*/ 141 w 153"/>
                                <a:gd name="T5" fmla="*/ 85 h 87"/>
                                <a:gd name="T6" fmla="*/ 153 w 153"/>
                                <a:gd name="T7" fmla="*/ 85 h 87"/>
                                <a:gd name="T8" fmla="*/ 153 w 153"/>
                                <a:gd name="T9" fmla="*/ 72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3" h="87">
                                  <a:moveTo>
                                    <a:pt x="153" y="72"/>
                                  </a:moveTo>
                                  <a:lnTo>
                                    <a:pt x="141" y="72"/>
                                  </a:lnTo>
                                  <a:lnTo>
                                    <a:pt x="141" y="85"/>
                                  </a:lnTo>
                                  <a:lnTo>
                                    <a:pt x="153" y="85"/>
                                  </a:lnTo>
                                  <a:lnTo>
                                    <a:pt x="153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Freeform 148"/>
                          <wps:cNvSpPr>
                            <a:spLocks/>
                          </wps:cNvSpPr>
                          <wps:spPr bwMode="auto">
                            <a:xfrm>
                              <a:off x="1495" y="512"/>
                              <a:ext cx="153" cy="87"/>
                            </a:xfrm>
                            <a:custGeom>
                              <a:avLst/>
                              <a:gdLst>
                                <a:gd name="T0" fmla="*/ 153 w 153"/>
                                <a:gd name="T1" fmla="*/ 1 h 87"/>
                                <a:gd name="T2" fmla="*/ 139 w 153"/>
                                <a:gd name="T3" fmla="*/ 1 h 87"/>
                                <a:gd name="T4" fmla="*/ 139 w 153"/>
                                <a:gd name="T5" fmla="*/ 53 h 87"/>
                                <a:gd name="T6" fmla="*/ 138 w 153"/>
                                <a:gd name="T7" fmla="*/ 58 h 87"/>
                                <a:gd name="T8" fmla="*/ 137 w 153"/>
                                <a:gd name="T9" fmla="*/ 62 h 87"/>
                                <a:gd name="T10" fmla="*/ 135 w 153"/>
                                <a:gd name="T11" fmla="*/ 66 h 87"/>
                                <a:gd name="T12" fmla="*/ 133 w 153"/>
                                <a:gd name="T13" fmla="*/ 69 h 87"/>
                                <a:gd name="T14" fmla="*/ 129 w 153"/>
                                <a:gd name="T15" fmla="*/ 71 h 87"/>
                                <a:gd name="T16" fmla="*/ 126 w 153"/>
                                <a:gd name="T17" fmla="*/ 73 h 87"/>
                                <a:gd name="T18" fmla="*/ 122 w 153"/>
                                <a:gd name="T19" fmla="*/ 75 h 87"/>
                                <a:gd name="T20" fmla="*/ 139 w 153"/>
                                <a:gd name="T21" fmla="*/ 75 h 87"/>
                                <a:gd name="T22" fmla="*/ 141 w 153"/>
                                <a:gd name="T23" fmla="*/ 72 h 87"/>
                                <a:gd name="T24" fmla="*/ 153 w 153"/>
                                <a:gd name="T25" fmla="*/ 72 h 87"/>
                                <a:gd name="T26" fmla="*/ 153 w 153"/>
                                <a:gd name="T27" fmla="*/ 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53" h="87">
                                  <a:moveTo>
                                    <a:pt x="153" y="1"/>
                                  </a:moveTo>
                                  <a:lnTo>
                                    <a:pt x="139" y="1"/>
                                  </a:lnTo>
                                  <a:lnTo>
                                    <a:pt x="139" y="53"/>
                                  </a:lnTo>
                                  <a:lnTo>
                                    <a:pt x="138" y="58"/>
                                  </a:lnTo>
                                  <a:lnTo>
                                    <a:pt x="137" y="62"/>
                                  </a:lnTo>
                                  <a:lnTo>
                                    <a:pt x="135" y="66"/>
                                  </a:lnTo>
                                  <a:lnTo>
                                    <a:pt x="133" y="69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126" y="73"/>
                                  </a:lnTo>
                                  <a:lnTo>
                                    <a:pt x="122" y="75"/>
                                  </a:lnTo>
                                  <a:lnTo>
                                    <a:pt x="139" y="75"/>
                                  </a:lnTo>
                                  <a:lnTo>
                                    <a:pt x="141" y="72"/>
                                  </a:lnTo>
                                  <a:lnTo>
                                    <a:pt x="153" y="72"/>
                                  </a:lnTo>
                                  <a:lnTo>
                                    <a:pt x="153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2" name="Group 149"/>
                        <wpg:cNvGrpSpPr>
                          <a:grpSpLocks/>
                        </wpg:cNvGrpSpPr>
                        <wpg:grpSpPr bwMode="auto">
                          <a:xfrm>
                            <a:off x="1674" y="512"/>
                            <a:ext cx="72" cy="86"/>
                            <a:chOff x="1674" y="512"/>
                            <a:chExt cx="72" cy="86"/>
                          </a:xfrm>
                        </wpg:grpSpPr>
                        <wps:wsp>
                          <wps:cNvPr id="243" name="Freeform 150"/>
                          <wps:cNvSpPr>
                            <a:spLocks/>
                          </wps:cNvSpPr>
                          <wps:spPr bwMode="auto">
                            <a:xfrm>
                              <a:off x="1674" y="512"/>
                              <a:ext cx="72" cy="86"/>
                            </a:xfrm>
                            <a:custGeom>
                              <a:avLst/>
                              <a:gdLst>
                                <a:gd name="T0" fmla="*/ 20 w 72"/>
                                <a:gd name="T1" fmla="*/ 1 h 86"/>
                                <a:gd name="T2" fmla="*/ 0 w 72"/>
                                <a:gd name="T3" fmla="*/ 1 h 86"/>
                                <a:gd name="T4" fmla="*/ 0 w 72"/>
                                <a:gd name="T5" fmla="*/ 85 h 86"/>
                                <a:gd name="T6" fmla="*/ 22 w 72"/>
                                <a:gd name="T7" fmla="*/ 85 h 86"/>
                                <a:gd name="T8" fmla="*/ 22 w 72"/>
                                <a:gd name="T9" fmla="*/ 35 h 86"/>
                                <a:gd name="T10" fmla="*/ 23 w 72"/>
                                <a:gd name="T11" fmla="*/ 30 h 86"/>
                                <a:gd name="T12" fmla="*/ 26 w 72"/>
                                <a:gd name="T13" fmla="*/ 25 h 86"/>
                                <a:gd name="T14" fmla="*/ 27 w 72"/>
                                <a:gd name="T15" fmla="*/ 21 h 86"/>
                                <a:gd name="T16" fmla="*/ 30 w 72"/>
                                <a:gd name="T17" fmla="*/ 19 h 86"/>
                                <a:gd name="T18" fmla="*/ 34 w 72"/>
                                <a:gd name="T19" fmla="*/ 17 h 86"/>
                                <a:gd name="T20" fmla="*/ 38 w 72"/>
                                <a:gd name="T21" fmla="*/ 15 h 86"/>
                                <a:gd name="T22" fmla="*/ 42 w 72"/>
                                <a:gd name="T23" fmla="*/ 14 h 86"/>
                                <a:gd name="T24" fmla="*/ 65 w 72"/>
                                <a:gd name="T25" fmla="*/ 14 h 86"/>
                                <a:gd name="T26" fmla="*/ 65 w 72"/>
                                <a:gd name="T27" fmla="*/ 14 h 86"/>
                                <a:gd name="T28" fmla="*/ 20 w 72"/>
                                <a:gd name="T29" fmla="*/ 14 h 86"/>
                                <a:gd name="T30" fmla="*/ 20 w 72"/>
                                <a:gd name="T31" fmla="*/ 1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72" h="86">
                                  <a:moveTo>
                                    <a:pt x="20" y="1"/>
                                  </a:moveTo>
                                  <a:lnTo>
                                    <a:pt x="0" y="1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22" y="85"/>
                                  </a:lnTo>
                                  <a:lnTo>
                                    <a:pt x="22" y="35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27" y="21"/>
                                  </a:lnTo>
                                  <a:lnTo>
                                    <a:pt x="30" y="19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8" y="15"/>
                                  </a:lnTo>
                                  <a:lnTo>
                                    <a:pt x="42" y="14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4" name="Freeform 151"/>
                          <wps:cNvSpPr>
                            <a:spLocks/>
                          </wps:cNvSpPr>
                          <wps:spPr bwMode="auto">
                            <a:xfrm>
                              <a:off x="1674" y="512"/>
                              <a:ext cx="72" cy="86"/>
                            </a:xfrm>
                            <a:custGeom>
                              <a:avLst/>
                              <a:gdLst>
                                <a:gd name="T0" fmla="*/ 65 w 72"/>
                                <a:gd name="T1" fmla="*/ 14 h 86"/>
                                <a:gd name="T2" fmla="*/ 53 w 72"/>
                                <a:gd name="T3" fmla="*/ 14 h 86"/>
                                <a:gd name="T4" fmla="*/ 58 w 72"/>
                                <a:gd name="T5" fmla="*/ 15 h 86"/>
                                <a:gd name="T6" fmla="*/ 63 w 72"/>
                                <a:gd name="T7" fmla="*/ 17 h 86"/>
                                <a:gd name="T8" fmla="*/ 65 w 72"/>
                                <a:gd name="T9" fmla="*/ 14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2" h="86">
                                  <a:moveTo>
                                    <a:pt x="65" y="14"/>
                                  </a:moveTo>
                                  <a:lnTo>
                                    <a:pt x="53" y="14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63" y="17"/>
                                  </a:lnTo>
                                  <a:lnTo>
                                    <a:pt x="65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Freeform 152"/>
                          <wps:cNvSpPr>
                            <a:spLocks/>
                          </wps:cNvSpPr>
                          <wps:spPr bwMode="auto">
                            <a:xfrm>
                              <a:off x="1674" y="512"/>
                              <a:ext cx="72" cy="86"/>
                            </a:xfrm>
                            <a:custGeom>
                              <a:avLst/>
                              <a:gdLst>
                                <a:gd name="T0" fmla="*/ 56 w 72"/>
                                <a:gd name="T1" fmla="*/ 0 h 86"/>
                                <a:gd name="T2" fmla="*/ 43 w 72"/>
                                <a:gd name="T3" fmla="*/ 0 h 86"/>
                                <a:gd name="T4" fmla="*/ 38 w 72"/>
                                <a:gd name="T5" fmla="*/ 0 h 86"/>
                                <a:gd name="T6" fmla="*/ 34 w 72"/>
                                <a:gd name="T7" fmla="*/ 2 h 86"/>
                                <a:gd name="T8" fmla="*/ 30 w 72"/>
                                <a:gd name="T9" fmla="*/ 4 h 86"/>
                                <a:gd name="T10" fmla="*/ 25 w 72"/>
                                <a:gd name="T11" fmla="*/ 8 h 86"/>
                                <a:gd name="T12" fmla="*/ 20 w 72"/>
                                <a:gd name="T13" fmla="*/ 14 h 86"/>
                                <a:gd name="T14" fmla="*/ 65 w 72"/>
                                <a:gd name="T15" fmla="*/ 14 h 86"/>
                                <a:gd name="T16" fmla="*/ 71 w 72"/>
                                <a:gd name="T17" fmla="*/ 4 h 86"/>
                                <a:gd name="T18" fmla="*/ 63 w 72"/>
                                <a:gd name="T19" fmla="*/ 1 h 86"/>
                                <a:gd name="T20" fmla="*/ 56 w 72"/>
                                <a:gd name="T21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72" h="86">
                                  <a:moveTo>
                                    <a:pt x="56" y="0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34" y="2"/>
                                  </a:lnTo>
                                  <a:lnTo>
                                    <a:pt x="30" y="4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63" y="1"/>
                                  </a:lnTo>
                                  <a:lnTo>
                                    <a:pt x="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6" name="Group 153"/>
                        <wpg:cNvGrpSpPr>
                          <a:grpSpLocks/>
                        </wpg:cNvGrpSpPr>
                        <wpg:grpSpPr bwMode="auto">
                          <a:xfrm>
                            <a:off x="1748" y="512"/>
                            <a:ext cx="77" cy="87"/>
                            <a:chOff x="1748" y="512"/>
                            <a:chExt cx="77" cy="87"/>
                          </a:xfrm>
                        </wpg:grpSpPr>
                        <wps:wsp>
                          <wps:cNvPr id="247" name="Freeform 154"/>
                          <wps:cNvSpPr>
                            <a:spLocks/>
                          </wps:cNvSpPr>
                          <wps:spPr bwMode="auto">
                            <a:xfrm>
                              <a:off x="1748" y="512"/>
                              <a:ext cx="77" cy="87"/>
                            </a:xfrm>
                            <a:custGeom>
                              <a:avLst/>
                              <a:gdLst>
                                <a:gd name="T0" fmla="*/ 49 w 77"/>
                                <a:gd name="T1" fmla="*/ 0 h 87"/>
                                <a:gd name="T2" fmla="*/ 32 w 77"/>
                                <a:gd name="T3" fmla="*/ 0 h 87"/>
                                <a:gd name="T4" fmla="*/ 25 w 77"/>
                                <a:gd name="T5" fmla="*/ 1 h 87"/>
                                <a:gd name="T6" fmla="*/ 12 w 77"/>
                                <a:gd name="T7" fmla="*/ 8 h 87"/>
                                <a:gd name="T8" fmla="*/ 7 w 77"/>
                                <a:gd name="T9" fmla="*/ 13 h 87"/>
                                <a:gd name="T10" fmla="*/ 4 w 77"/>
                                <a:gd name="T11" fmla="*/ 20 h 87"/>
                                <a:gd name="T12" fmla="*/ 1 w 77"/>
                                <a:gd name="T13" fmla="*/ 26 h 87"/>
                                <a:gd name="T14" fmla="*/ 0 w 77"/>
                                <a:gd name="T15" fmla="*/ 34 h 87"/>
                                <a:gd name="T16" fmla="*/ 0 w 77"/>
                                <a:gd name="T17" fmla="*/ 57 h 87"/>
                                <a:gd name="T18" fmla="*/ 3 w 77"/>
                                <a:gd name="T19" fmla="*/ 68 h 87"/>
                                <a:gd name="T20" fmla="*/ 10 w 77"/>
                                <a:gd name="T21" fmla="*/ 75 h 87"/>
                                <a:gd name="T22" fmla="*/ 18 w 77"/>
                                <a:gd name="T23" fmla="*/ 83 h 87"/>
                                <a:gd name="T24" fmla="*/ 27 w 77"/>
                                <a:gd name="T25" fmla="*/ 86 h 87"/>
                                <a:gd name="T26" fmla="*/ 49 w 77"/>
                                <a:gd name="T27" fmla="*/ 86 h 87"/>
                                <a:gd name="T28" fmla="*/ 57 w 77"/>
                                <a:gd name="T29" fmla="*/ 84 h 87"/>
                                <a:gd name="T30" fmla="*/ 68 w 77"/>
                                <a:gd name="T31" fmla="*/ 75 h 87"/>
                                <a:gd name="T32" fmla="*/ 32 w 77"/>
                                <a:gd name="T33" fmla="*/ 75 h 87"/>
                                <a:gd name="T34" fmla="*/ 26 w 77"/>
                                <a:gd name="T35" fmla="*/ 72 h 87"/>
                                <a:gd name="T36" fmla="*/ 17 w 77"/>
                                <a:gd name="T37" fmla="*/ 62 h 87"/>
                                <a:gd name="T38" fmla="*/ 15 w 77"/>
                                <a:gd name="T39" fmla="*/ 54 h 87"/>
                                <a:gd name="T40" fmla="*/ 15 w 77"/>
                                <a:gd name="T41" fmla="*/ 32 h 87"/>
                                <a:gd name="T42" fmla="*/ 17 w 77"/>
                                <a:gd name="T43" fmla="*/ 24 h 87"/>
                                <a:gd name="T44" fmla="*/ 22 w 77"/>
                                <a:gd name="T45" fmla="*/ 19 h 87"/>
                                <a:gd name="T46" fmla="*/ 26 w 77"/>
                                <a:gd name="T47" fmla="*/ 14 h 87"/>
                                <a:gd name="T48" fmla="*/ 32 w 77"/>
                                <a:gd name="T49" fmla="*/ 11 h 87"/>
                                <a:gd name="T50" fmla="*/ 69 w 77"/>
                                <a:gd name="T51" fmla="*/ 11 h 87"/>
                                <a:gd name="T52" fmla="*/ 69 w 77"/>
                                <a:gd name="T53" fmla="*/ 11 h 87"/>
                                <a:gd name="T54" fmla="*/ 57 w 77"/>
                                <a:gd name="T55" fmla="*/ 2 h 87"/>
                                <a:gd name="T56" fmla="*/ 49 w 77"/>
                                <a:gd name="T57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77" h="87">
                                  <a:moveTo>
                                    <a:pt x="49" y="0"/>
                                  </a:moveTo>
                                  <a:lnTo>
                                    <a:pt x="32" y="0"/>
                                  </a:lnTo>
                                  <a:lnTo>
                                    <a:pt x="25" y="1"/>
                                  </a:lnTo>
                                  <a:lnTo>
                                    <a:pt x="12" y="8"/>
                                  </a:lnTo>
                                  <a:lnTo>
                                    <a:pt x="7" y="13"/>
                                  </a:lnTo>
                                  <a:lnTo>
                                    <a:pt x="4" y="20"/>
                                  </a:lnTo>
                                  <a:lnTo>
                                    <a:pt x="1" y="26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3" y="68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8" y="83"/>
                                  </a:lnTo>
                                  <a:lnTo>
                                    <a:pt x="27" y="86"/>
                                  </a:lnTo>
                                  <a:lnTo>
                                    <a:pt x="49" y="86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32" y="75"/>
                                  </a:lnTo>
                                  <a:lnTo>
                                    <a:pt x="26" y="72"/>
                                  </a:lnTo>
                                  <a:lnTo>
                                    <a:pt x="17" y="62"/>
                                  </a:lnTo>
                                  <a:lnTo>
                                    <a:pt x="15" y="54"/>
                                  </a:lnTo>
                                  <a:lnTo>
                                    <a:pt x="15" y="32"/>
                                  </a:lnTo>
                                  <a:lnTo>
                                    <a:pt x="17" y="24"/>
                                  </a:lnTo>
                                  <a:lnTo>
                                    <a:pt x="22" y="19"/>
                                  </a:lnTo>
                                  <a:lnTo>
                                    <a:pt x="26" y="14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69" y="11"/>
                                  </a:lnTo>
                                  <a:lnTo>
                                    <a:pt x="69" y="11"/>
                                  </a:lnTo>
                                  <a:lnTo>
                                    <a:pt x="57" y="2"/>
                                  </a:lnTo>
                                  <a:lnTo>
                                    <a:pt x="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8" name="Freeform 155"/>
                          <wps:cNvSpPr>
                            <a:spLocks/>
                          </wps:cNvSpPr>
                          <wps:spPr bwMode="auto">
                            <a:xfrm>
                              <a:off x="1748" y="512"/>
                              <a:ext cx="77" cy="87"/>
                            </a:xfrm>
                            <a:custGeom>
                              <a:avLst/>
                              <a:gdLst>
                                <a:gd name="T0" fmla="*/ 61 w 77"/>
                                <a:gd name="T1" fmla="*/ 54 h 87"/>
                                <a:gd name="T2" fmla="*/ 60 w 77"/>
                                <a:gd name="T3" fmla="*/ 61 h 87"/>
                                <a:gd name="T4" fmla="*/ 58 w 77"/>
                                <a:gd name="T5" fmla="*/ 66 h 87"/>
                                <a:gd name="T6" fmla="*/ 54 w 77"/>
                                <a:gd name="T7" fmla="*/ 70 h 87"/>
                                <a:gd name="T8" fmla="*/ 50 w 77"/>
                                <a:gd name="T9" fmla="*/ 73 h 87"/>
                                <a:gd name="T10" fmla="*/ 45 w 77"/>
                                <a:gd name="T11" fmla="*/ 75 h 87"/>
                                <a:gd name="T12" fmla="*/ 68 w 77"/>
                                <a:gd name="T13" fmla="*/ 75 h 87"/>
                                <a:gd name="T14" fmla="*/ 70 w 77"/>
                                <a:gd name="T15" fmla="*/ 73 h 87"/>
                                <a:gd name="T16" fmla="*/ 74 w 77"/>
                                <a:gd name="T17" fmla="*/ 66 h 87"/>
                                <a:gd name="T18" fmla="*/ 76 w 77"/>
                                <a:gd name="T19" fmla="*/ 56 h 87"/>
                                <a:gd name="T20" fmla="*/ 61 w 77"/>
                                <a:gd name="T21" fmla="*/ 54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77" h="87">
                                  <a:moveTo>
                                    <a:pt x="61" y="54"/>
                                  </a:moveTo>
                                  <a:lnTo>
                                    <a:pt x="60" y="61"/>
                                  </a:lnTo>
                                  <a:lnTo>
                                    <a:pt x="58" y="66"/>
                                  </a:lnTo>
                                  <a:lnTo>
                                    <a:pt x="54" y="70"/>
                                  </a:lnTo>
                                  <a:lnTo>
                                    <a:pt x="50" y="73"/>
                                  </a:lnTo>
                                  <a:lnTo>
                                    <a:pt x="45" y="75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4" y="66"/>
                                  </a:lnTo>
                                  <a:lnTo>
                                    <a:pt x="76" y="56"/>
                                  </a:lnTo>
                                  <a:lnTo>
                                    <a:pt x="61" y="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" name="Freeform 156"/>
                          <wps:cNvSpPr>
                            <a:spLocks/>
                          </wps:cNvSpPr>
                          <wps:spPr bwMode="auto">
                            <a:xfrm>
                              <a:off x="1748" y="512"/>
                              <a:ext cx="77" cy="87"/>
                            </a:xfrm>
                            <a:custGeom>
                              <a:avLst/>
                              <a:gdLst>
                                <a:gd name="T0" fmla="*/ 69 w 77"/>
                                <a:gd name="T1" fmla="*/ 11 h 87"/>
                                <a:gd name="T2" fmla="*/ 45 w 77"/>
                                <a:gd name="T3" fmla="*/ 11 h 87"/>
                                <a:gd name="T4" fmla="*/ 49 w 77"/>
                                <a:gd name="T5" fmla="*/ 12 h 87"/>
                                <a:gd name="T6" fmla="*/ 53 w 77"/>
                                <a:gd name="T7" fmla="*/ 15 h 87"/>
                                <a:gd name="T8" fmla="*/ 56 w 77"/>
                                <a:gd name="T9" fmla="*/ 18 h 87"/>
                                <a:gd name="T10" fmla="*/ 58 w 77"/>
                                <a:gd name="T11" fmla="*/ 22 h 87"/>
                                <a:gd name="T12" fmla="*/ 60 w 77"/>
                                <a:gd name="T13" fmla="*/ 28 h 87"/>
                                <a:gd name="T14" fmla="*/ 74 w 77"/>
                                <a:gd name="T15" fmla="*/ 26 h 87"/>
                                <a:gd name="T16" fmla="*/ 73 w 77"/>
                                <a:gd name="T17" fmla="*/ 17 h 87"/>
                                <a:gd name="T18" fmla="*/ 69 w 77"/>
                                <a:gd name="T19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7" h="87">
                                  <a:moveTo>
                                    <a:pt x="69" y="11"/>
                                  </a:moveTo>
                                  <a:lnTo>
                                    <a:pt x="45" y="11"/>
                                  </a:lnTo>
                                  <a:lnTo>
                                    <a:pt x="49" y="12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56" y="18"/>
                                  </a:lnTo>
                                  <a:lnTo>
                                    <a:pt x="58" y="22"/>
                                  </a:lnTo>
                                  <a:lnTo>
                                    <a:pt x="60" y="28"/>
                                  </a:lnTo>
                                  <a:lnTo>
                                    <a:pt x="74" y="26"/>
                                  </a:lnTo>
                                  <a:lnTo>
                                    <a:pt x="73" y="17"/>
                                  </a:lnTo>
                                  <a:lnTo>
                                    <a:pt x="69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0" name="Group 157"/>
                        <wpg:cNvGrpSpPr>
                          <a:grpSpLocks/>
                        </wpg:cNvGrpSpPr>
                        <wpg:grpSpPr bwMode="auto">
                          <a:xfrm>
                            <a:off x="1832" y="512"/>
                            <a:ext cx="73" cy="87"/>
                            <a:chOff x="1832" y="512"/>
                            <a:chExt cx="73" cy="87"/>
                          </a:xfrm>
                        </wpg:grpSpPr>
                        <wps:wsp>
                          <wps:cNvPr id="251" name="Freeform 158"/>
                          <wps:cNvSpPr>
                            <a:spLocks/>
                          </wps:cNvSpPr>
                          <wps:spPr bwMode="auto">
                            <a:xfrm>
                              <a:off x="1832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47 w 73"/>
                                <a:gd name="T1" fmla="*/ 0 h 87"/>
                                <a:gd name="T2" fmla="*/ 25 w 73"/>
                                <a:gd name="T3" fmla="*/ 0 h 87"/>
                                <a:gd name="T4" fmla="*/ 17 w 73"/>
                                <a:gd name="T5" fmla="*/ 3 h 87"/>
                                <a:gd name="T6" fmla="*/ 3 w 73"/>
                                <a:gd name="T7" fmla="*/ 19 h 87"/>
                                <a:gd name="T8" fmla="*/ 0 w 73"/>
                                <a:gd name="T9" fmla="*/ 29 h 87"/>
                                <a:gd name="T10" fmla="*/ 0 w 73"/>
                                <a:gd name="T11" fmla="*/ 58 h 87"/>
                                <a:gd name="T12" fmla="*/ 3 w 73"/>
                                <a:gd name="T13" fmla="*/ 68 h 87"/>
                                <a:gd name="T14" fmla="*/ 10 w 73"/>
                                <a:gd name="T15" fmla="*/ 75 h 87"/>
                                <a:gd name="T16" fmla="*/ 16 w 73"/>
                                <a:gd name="T17" fmla="*/ 83 h 87"/>
                                <a:gd name="T18" fmla="*/ 26 w 73"/>
                                <a:gd name="T19" fmla="*/ 86 h 87"/>
                                <a:gd name="T20" fmla="*/ 46 w 73"/>
                                <a:gd name="T21" fmla="*/ 86 h 87"/>
                                <a:gd name="T22" fmla="*/ 54 w 73"/>
                                <a:gd name="T23" fmla="*/ 84 h 87"/>
                                <a:gd name="T24" fmla="*/ 60 w 73"/>
                                <a:gd name="T25" fmla="*/ 80 h 87"/>
                                <a:gd name="T26" fmla="*/ 66 w 73"/>
                                <a:gd name="T27" fmla="*/ 75 h 87"/>
                                <a:gd name="T28" fmla="*/ 31 w 73"/>
                                <a:gd name="T29" fmla="*/ 75 h 87"/>
                                <a:gd name="T30" fmla="*/ 25 w 73"/>
                                <a:gd name="T31" fmla="*/ 72 h 87"/>
                                <a:gd name="T32" fmla="*/ 21 w 73"/>
                                <a:gd name="T33" fmla="*/ 68 h 87"/>
                                <a:gd name="T34" fmla="*/ 16 w 73"/>
                                <a:gd name="T35" fmla="*/ 63 h 87"/>
                                <a:gd name="T36" fmla="*/ 14 w 73"/>
                                <a:gd name="T37" fmla="*/ 56 h 87"/>
                                <a:gd name="T38" fmla="*/ 13 w 73"/>
                                <a:gd name="T39" fmla="*/ 47 h 87"/>
                                <a:gd name="T40" fmla="*/ 72 w 73"/>
                                <a:gd name="T41" fmla="*/ 47 h 87"/>
                                <a:gd name="T42" fmla="*/ 72 w 73"/>
                                <a:gd name="T43" fmla="*/ 35 h 87"/>
                                <a:gd name="T44" fmla="*/ 14 w 73"/>
                                <a:gd name="T45" fmla="*/ 35 h 87"/>
                                <a:gd name="T46" fmla="*/ 14 w 73"/>
                                <a:gd name="T47" fmla="*/ 28 h 87"/>
                                <a:gd name="T48" fmla="*/ 17 w 73"/>
                                <a:gd name="T49" fmla="*/ 22 h 87"/>
                                <a:gd name="T50" fmla="*/ 21 w 73"/>
                                <a:gd name="T51" fmla="*/ 17 h 87"/>
                                <a:gd name="T52" fmla="*/ 25 w 73"/>
                                <a:gd name="T53" fmla="*/ 13 h 87"/>
                                <a:gd name="T54" fmla="*/ 30 w 73"/>
                                <a:gd name="T55" fmla="*/ 11 h 87"/>
                                <a:gd name="T56" fmla="*/ 62 w 73"/>
                                <a:gd name="T57" fmla="*/ 11 h 87"/>
                                <a:gd name="T58" fmla="*/ 56 w 73"/>
                                <a:gd name="T59" fmla="*/ 3 h 87"/>
                                <a:gd name="T60" fmla="*/ 47 w 73"/>
                                <a:gd name="T61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47" y="0"/>
                                  </a:moveTo>
                                  <a:lnTo>
                                    <a:pt x="25" y="0"/>
                                  </a:lnTo>
                                  <a:lnTo>
                                    <a:pt x="17" y="3"/>
                                  </a:lnTo>
                                  <a:lnTo>
                                    <a:pt x="3" y="1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3" y="68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6" y="83"/>
                                  </a:lnTo>
                                  <a:lnTo>
                                    <a:pt x="26" y="86"/>
                                  </a:lnTo>
                                  <a:lnTo>
                                    <a:pt x="46" y="8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60" y="80"/>
                                  </a:lnTo>
                                  <a:lnTo>
                                    <a:pt x="66" y="75"/>
                                  </a:lnTo>
                                  <a:lnTo>
                                    <a:pt x="31" y="75"/>
                                  </a:lnTo>
                                  <a:lnTo>
                                    <a:pt x="25" y="72"/>
                                  </a:lnTo>
                                  <a:lnTo>
                                    <a:pt x="21" y="68"/>
                                  </a:lnTo>
                                  <a:lnTo>
                                    <a:pt x="16" y="63"/>
                                  </a:lnTo>
                                  <a:lnTo>
                                    <a:pt x="14" y="56"/>
                                  </a:lnTo>
                                  <a:lnTo>
                                    <a:pt x="13" y="47"/>
                                  </a:lnTo>
                                  <a:lnTo>
                                    <a:pt x="72" y="47"/>
                                  </a:lnTo>
                                  <a:lnTo>
                                    <a:pt x="72" y="35"/>
                                  </a:lnTo>
                                  <a:lnTo>
                                    <a:pt x="14" y="35"/>
                                  </a:lnTo>
                                  <a:lnTo>
                                    <a:pt x="14" y="28"/>
                                  </a:lnTo>
                                  <a:lnTo>
                                    <a:pt x="17" y="22"/>
                                  </a:lnTo>
                                  <a:lnTo>
                                    <a:pt x="21" y="17"/>
                                  </a:lnTo>
                                  <a:lnTo>
                                    <a:pt x="25" y="13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62" y="11"/>
                                  </a:lnTo>
                                  <a:lnTo>
                                    <a:pt x="56" y="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2" name="Freeform 159"/>
                          <wps:cNvSpPr>
                            <a:spLocks/>
                          </wps:cNvSpPr>
                          <wps:spPr bwMode="auto">
                            <a:xfrm>
                              <a:off x="1832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58 w 73"/>
                                <a:gd name="T1" fmla="*/ 58 h 87"/>
                                <a:gd name="T2" fmla="*/ 56 w 73"/>
                                <a:gd name="T3" fmla="*/ 64 h 87"/>
                                <a:gd name="T4" fmla="*/ 53 w 73"/>
                                <a:gd name="T5" fmla="*/ 68 h 87"/>
                                <a:gd name="T6" fmla="*/ 46 w 73"/>
                                <a:gd name="T7" fmla="*/ 74 h 87"/>
                                <a:gd name="T8" fmla="*/ 42 w 73"/>
                                <a:gd name="T9" fmla="*/ 75 h 87"/>
                                <a:gd name="T10" fmla="*/ 66 w 73"/>
                                <a:gd name="T11" fmla="*/ 75 h 87"/>
                                <a:gd name="T12" fmla="*/ 70 w 73"/>
                                <a:gd name="T13" fmla="*/ 68 h 87"/>
                                <a:gd name="T14" fmla="*/ 72 w 73"/>
                                <a:gd name="T15" fmla="*/ 60 h 87"/>
                                <a:gd name="T16" fmla="*/ 58 w 73"/>
                                <a:gd name="T17" fmla="*/ 58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58" y="58"/>
                                  </a:moveTo>
                                  <a:lnTo>
                                    <a:pt x="56" y="64"/>
                                  </a:lnTo>
                                  <a:lnTo>
                                    <a:pt x="53" y="68"/>
                                  </a:lnTo>
                                  <a:lnTo>
                                    <a:pt x="46" y="74"/>
                                  </a:lnTo>
                                  <a:lnTo>
                                    <a:pt x="42" y="75"/>
                                  </a:lnTo>
                                  <a:lnTo>
                                    <a:pt x="66" y="75"/>
                                  </a:lnTo>
                                  <a:lnTo>
                                    <a:pt x="70" y="68"/>
                                  </a:lnTo>
                                  <a:lnTo>
                                    <a:pt x="72" y="60"/>
                                  </a:lnTo>
                                  <a:lnTo>
                                    <a:pt x="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3" name="Freeform 160"/>
                          <wps:cNvSpPr>
                            <a:spLocks/>
                          </wps:cNvSpPr>
                          <wps:spPr bwMode="auto">
                            <a:xfrm>
                              <a:off x="1832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62 w 73"/>
                                <a:gd name="T1" fmla="*/ 11 h 87"/>
                                <a:gd name="T2" fmla="*/ 43 w 73"/>
                                <a:gd name="T3" fmla="*/ 11 h 87"/>
                                <a:gd name="T4" fmla="*/ 49 w 73"/>
                                <a:gd name="T5" fmla="*/ 14 h 87"/>
                                <a:gd name="T6" fmla="*/ 53 w 73"/>
                                <a:gd name="T7" fmla="*/ 19 h 87"/>
                                <a:gd name="T8" fmla="*/ 56 w 73"/>
                                <a:gd name="T9" fmla="*/ 23 h 87"/>
                                <a:gd name="T10" fmla="*/ 58 w 73"/>
                                <a:gd name="T11" fmla="*/ 28 h 87"/>
                                <a:gd name="T12" fmla="*/ 58 w 73"/>
                                <a:gd name="T13" fmla="*/ 35 h 87"/>
                                <a:gd name="T14" fmla="*/ 72 w 73"/>
                                <a:gd name="T15" fmla="*/ 35 h 87"/>
                                <a:gd name="T16" fmla="*/ 72 w 73"/>
                                <a:gd name="T17" fmla="*/ 29 h 87"/>
                                <a:gd name="T18" fmla="*/ 69 w 73"/>
                                <a:gd name="T19" fmla="*/ 18 h 87"/>
                                <a:gd name="T20" fmla="*/ 62 w 73"/>
                                <a:gd name="T21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62" y="11"/>
                                  </a:moveTo>
                                  <a:lnTo>
                                    <a:pt x="43" y="11"/>
                                  </a:lnTo>
                                  <a:lnTo>
                                    <a:pt x="49" y="14"/>
                                  </a:lnTo>
                                  <a:lnTo>
                                    <a:pt x="53" y="19"/>
                                  </a:lnTo>
                                  <a:lnTo>
                                    <a:pt x="56" y="23"/>
                                  </a:lnTo>
                                  <a:lnTo>
                                    <a:pt x="58" y="28"/>
                                  </a:lnTo>
                                  <a:lnTo>
                                    <a:pt x="58" y="35"/>
                                  </a:lnTo>
                                  <a:lnTo>
                                    <a:pt x="72" y="35"/>
                                  </a:lnTo>
                                  <a:lnTo>
                                    <a:pt x="72" y="29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2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4" name="Freeform 161"/>
                        <wps:cNvSpPr>
                          <a:spLocks/>
                        </wps:cNvSpPr>
                        <wps:spPr bwMode="auto">
                          <a:xfrm>
                            <a:off x="1157" y="745"/>
                            <a:ext cx="909" cy="20"/>
                          </a:xfrm>
                          <a:custGeom>
                            <a:avLst/>
                            <a:gdLst>
                              <a:gd name="T0" fmla="*/ 0 w 909"/>
                              <a:gd name="T1" fmla="*/ 0 h 20"/>
                              <a:gd name="T2" fmla="*/ 908 w 90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09" h="20">
                                <a:moveTo>
                                  <a:pt x="0" y="0"/>
                                </a:moveTo>
                                <a:lnTo>
                                  <a:pt x="908" y="0"/>
                                </a:lnTo>
                              </a:path>
                            </a:pathLst>
                          </a:custGeom>
                          <a:noFill/>
                          <a:ln w="102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5" name="Group 162"/>
                        <wpg:cNvGrpSpPr>
                          <a:grpSpLocks/>
                        </wpg:cNvGrpSpPr>
                        <wpg:grpSpPr bwMode="auto">
                          <a:xfrm>
                            <a:off x="2079" y="692"/>
                            <a:ext cx="69" cy="76"/>
                            <a:chOff x="2079" y="692"/>
                            <a:chExt cx="69" cy="76"/>
                          </a:xfrm>
                        </wpg:grpSpPr>
                        <wps:wsp>
                          <wps:cNvPr id="256" name="Freeform 163"/>
                          <wps:cNvSpPr>
                            <a:spLocks/>
                          </wps:cNvSpPr>
                          <wps:spPr bwMode="auto">
                            <a:xfrm>
                              <a:off x="207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7" name="Freeform 164"/>
                          <wps:cNvSpPr>
                            <a:spLocks/>
                          </wps:cNvSpPr>
                          <wps:spPr bwMode="auto">
                            <a:xfrm>
                              <a:off x="207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" name="Freeform 165"/>
                          <wps:cNvSpPr>
                            <a:spLocks/>
                          </wps:cNvSpPr>
                          <wps:spPr bwMode="auto">
                            <a:xfrm>
                              <a:off x="207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9" name="Freeform 166"/>
                        <wps:cNvSpPr>
                          <a:spLocks/>
                        </wps:cNvSpPr>
                        <wps:spPr bwMode="auto">
                          <a:xfrm>
                            <a:off x="2165" y="745"/>
                            <a:ext cx="321" cy="20"/>
                          </a:xfrm>
                          <a:custGeom>
                            <a:avLst/>
                            <a:gdLst>
                              <a:gd name="T0" fmla="*/ 0 w 321"/>
                              <a:gd name="T1" fmla="*/ 0 h 20"/>
                              <a:gd name="T2" fmla="*/ 320 w 32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21" h="20">
                                <a:moveTo>
                                  <a:pt x="0" y="0"/>
                                </a:moveTo>
                                <a:lnTo>
                                  <a:pt x="320" y="0"/>
                                </a:lnTo>
                              </a:path>
                            </a:pathLst>
                          </a:custGeom>
                          <a:noFill/>
                          <a:ln w="102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0" name="Group 167"/>
                        <wpg:cNvGrpSpPr>
                          <a:grpSpLocks/>
                        </wpg:cNvGrpSpPr>
                        <wpg:grpSpPr bwMode="auto">
                          <a:xfrm>
                            <a:off x="2501" y="692"/>
                            <a:ext cx="69" cy="76"/>
                            <a:chOff x="2501" y="692"/>
                            <a:chExt cx="69" cy="76"/>
                          </a:xfrm>
                        </wpg:grpSpPr>
                        <wps:wsp>
                          <wps:cNvPr id="261" name="Freeform 168"/>
                          <wps:cNvSpPr>
                            <a:spLocks/>
                          </wps:cNvSpPr>
                          <wps:spPr bwMode="auto">
                            <a:xfrm>
                              <a:off x="2501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2" name="Freeform 169"/>
                          <wps:cNvSpPr>
                            <a:spLocks/>
                          </wps:cNvSpPr>
                          <wps:spPr bwMode="auto">
                            <a:xfrm>
                              <a:off x="2501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3" name="Freeform 170"/>
                          <wps:cNvSpPr>
                            <a:spLocks/>
                          </wps:cNvSpPr>
                          <wps:spPr bwMode="auto">
                            <a:xfrm>
                              <a:off x="2501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4" name="Freeform 171"/>
                        <wps:cNvSpPr>
                          <a:spLocks/>
                        </wps:cNvSpPr>
                        <wps:spPr bwMode="auto">
                          <a:xfrm>
                            <a:off x="2587" y="738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172"/>
                        <wps:cNvSpPr>
                          <a:spLocks/>
                        </wps:cNvSpPr>
                        <wps:spPr bwMode="auto">
                          <a:xfrm>
                            <a:off x="2854" y="738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173"/>
                        <wps:cNvSpPr>
                          <a:spLocks/>
                        </wps:cNvSpPr>
                        <wps:spPr bwMode="auto">
                          <a:xfrm>
                            <a:off x="3108" y="738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174"/>
                        <wps:cNvSpPr>
                          <a:spLocks/>
                        </wps:cNvSpPr>
                        <wps:spPr bwMode="auto">
                          <a:xfrm>
                            <a:off x="3363" y="738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175"/>
                        <wps:cNvSpPr>
                          <a:spLocks/>
                        </wps:cNvSpPr>
                        <wps:spPr bwMode="auto">
                          <a:xfrm>
                            <a:off x="3615" y="738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9" name="Group 176"/>
                        <wpg:cNvGrpSpPr>
                          <a:grpSpLocks/>
                        </wpg:cNvGrpSpPr>
                        <wpg:grpSpPr bwMode="auto">
                          <a:xfrm>
                            <a:off x="3699" y="692"/>
                            <a:ext cx="69" cy="76"/>
                            <a:chOff x="3699" y="692"/>
                            <a:chExt cx="69" cy="76"/>
                          </a:xfrm>
                        </wpg:grpSpPr>
                        <wps:wsp>
                          <wps:cNvPr id="270" name="Freeform 177"/>
                          <wps:cNvSpPr>
                            <a:spLocks/>
                          </wps:cNvSpPr>
                          <wps:spPr bwMode="auto">
                            <a:xfrm>
                              <a:off x="369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1" name="Freeform 178"/>
                          <wps:cNvSpPr>
                            <a:spLocks/>
                          </wps:cNvSpPr>
                          <wps:spPr bwMode="auto">
                            <a:xfrm>
                              <a:off x="369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Freeform 179"/>
                          <wps:cNvSpPr>
                            <a:spLocks/>
                          </wps:cNvSpPr>
                          <wps:spPr bwMode="auto">
                            <a:xfrm>
                              <a:off x="369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DB95A5D" id="Group 1" o:spid="_x0000_s1096" style="width:191.65pt;height:46.45pt;mso-position-horizontal-relative:char;mso-position-vertical-relative:line" coordsize="3833,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">
                <v:rect id="Rectangle 5" o:spid="_x0000_s1097" style="position:absolute;width:3840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70F9DC9D" w14:textId="5B6BC108" w:rsidR="009C1533" w:rsidRDefault="009C1533" w:rsidP="000D3EE4">
                        <w:pPr>
                          <w:spacing w:line="920" w:lineRule="atLeast"/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F9AA3F7" wp14:editId="5A9105A8">
                              <wp:extent cx="2428875" cy="581025"/>
                              <wp:effectExtent l="0" t="0" r="0" b="0"/>
                              <wp:docPr id="582" name="Picture 5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28875" cy="581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C915C9C" w14:textId="77777777" w:rsidR="009C1533" w:rsidRDefault="009C1533" w:rsidP="000D3EE4"/>
                    </w:txbxContent>
                  </v:textbox>
                </v:rect>
                <v:group id="Group 6" o:spid="_x0000_s1098" style="position:absolute;left:60;top:78;width:69;height:76" coordorigin="60,78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7" o:spid="_x0000_s1099" style="position:absolute;left:60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8" o:spid="_x0000_s1100" style="position:absolute;left:60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" path="m68,31l,31,,44r68,l68,31xe" fillcolor="black" stroked="f">
                    <v:path arrowok="t" o:connecttype="custom" o:connectlocs="68,31;0,31;0,44;68,44;68,31" o:connectangles="0,0,0,0,0"/>
                  </v:shape>
                  <v:shape id="Freeform 9" o:spid="_x0000_s1101" style="position:absolute;left:60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shape id="Freeform 10" o:spid="_x0000_s1102" style="position:absolute;left:147;top:131;width:153;height:20;visibility:visible;mso-wrap-style:square;v-text-anchor:top" coordsize="15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" path="m,l152,e" filled="f" strokeweight=".28572mm">
                  <v:path arrowok="t" o:connecttype="custom" o:connectlocs="0,0;152,0" o:connectangles="0,0"/>
                </v:shape>
                <v:group id="Group 11" o:spid="_x0000_s1103" style="position:absolute;left:309;top:57;width:161;height:118" coordorigin="309,57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12" o:spid="_x0000_s1104" style="position:absolute;left:30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" path="m60,87r-13,l47,115r13,l60,87xe" fillcolor="black" stroked="f">
                    <v:path arrowok="t" o:connecttype="custom" o:connectlocs="60,87;47,87;47,115;60,115;60,87" o:connectangles="0,0,0,0,0"/>
                  </v:shape>
                  <v:shape id="Freeform 13" o:spid="_x0000_s1105" style="position:absolute;left:30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" path="m60,l49,,,75,,87r75,l75,75r-62,l47,23r13,l60,xe" fillcolor="black" stroked="f">
                    <v:path arrowok="t" o:connecttype="custom" o:connectlocs="60,0;49,0;0,75;0,87;75,87;75,75;13,75;47,23;60,23;60,0" o:connectangles="0,0,0,0,0,0,0,0,0,0"/>
                  </v:shape>
                  <v:shape id="Freeform 14" o:spid="_x0000_s1106" style="position:absolute;left:30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" path="m60,23r-13,l47,75r13,l60,23xe" fillcolor="black" stroked="f">
                    <v:path arrowok="t" o:connecttype="custom" o:connectlocs="60,23;47,23;47,75;60,75;60,23" o:connectangles="0,0,0,0,0"/>
                  </v:shape>
                  <v:shape id="Freeform 15" o:spid="_x0000_s1107" style="position:absolute;left:30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" path="m133,l114,r-8,2l101,8r-6,6l92,21r,14l94,40r5,7l103,50r6,3l102,55r-5,3l93,63r-3,5l88,74r,18l91,100r7,7l104,114r9,3l135,117r8,-3l150,107r1,-2l120,105r-4,l112,102r-3,-2l106,97r-2,-4l102,90r,-4l102,75r2,-5l108,65r4,-4l117,59r34,l151,59r-5,-4l139,53r6,-3l149,47r,l119,47r-5,-2l108,39r-2,-4l106,24r2,-4l114,13r5,-2l149,11,141,2,133,xe" fillcolor="black" stroked="f">
                    <v:path arrowok="t" o:connecttype="custom" o:connectlocs="133,0;114,0;106,2;101,8;95,14;92,21;92,35;94,40;99,47;103,50;109,53;102,55;97,58;93,63;90,68;88,74;88,92;91,100;98,107;104,114;113,117;135,117;143,114;150,107;151,105;120,105;116,105;112,102;109,100;106,97;104,93;102,90;102,86;102,75;104,70;108,65;112,61;117,59;151,59;151,59;146,55;139,53;145,50;149,47;149,47;119,47;114,45;108,39;106,35;106,24;108,20;114,13;119,11;149,11;141,2;133,0" o:connectangles="0,0,0,0,0,0,0,0,0,0,0,0,0,0,0,0,0,0,0,0,0,0,0,0,0,0,0,0,0,0,0,0,0,0,0,0,0,0,0,0,0,0,0,0,0,0,0,0,0,0,0,0,0,0,0,0"/>
                  </v:shape>
                  <v:shape id="Freeform 16" o:spid="_x0000_s1108" style="position:absolute;left:30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" path="m151,59r-21,l135,61r9,9l146,75r,14l144,95r-8,8l130,105r21,l156,100r4,-8l160,75r-2,-6l155,64r-4,-5xe" fillcolor="black" stroked="f">
                    <v:path arrowok="t" o:connecttype="custom" o:connectlocs="151,59;130,59;135,61;144,70;146,75;146,89;144,95;136,103;130,105;151,105;156,100;160,92;160,75;158,69;155,64;151,59" o:connectangles="0,0,0,0,0,0,0,0,0,0,0,0,0,0,0,0"/>
                  </v:shape>
                  <v:shape id="Freeform 17" o:spid="_x0000_s1109" style="position:absolute;left:30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" path="m149,11r-20,l133,13r3,3l140,20r1,4l141,35r-1,4l133,45r-4,2l149,47r5,-7l155,35r,-14l152,14r-3,-3xe" fillcolor="black" stroked="f">
                    <v:path arrowok="t" o:connecttype="custom" o:connectlocs="149,11;129,11;133,13;136,16;140,20;141,24;141,35;140,39;133,45;129,47;149,47;154,40;155,35;155,21;152,14;149,11" o:connectangles="0,0,0,0,0,0,0,0,0,0,0,0,0,0,0,0"/>
                  </v:shape>
                </v:group>
                <v:shape id="Freeform 18" o:spid="_x0000_s1110" style="position:absolute;left:483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" path="m,7r68,e" filled="f" strokeweight=".28592mm">
                  <v:path arrowok="t" o:connecttype="custom" o:connectlocs="0,7;68,7" o:connectangles="0,0"/>
                </v:shape>
                <v:group id="Group 19" o:spid="_x0000_s1111" style="position:absolute;left:569;top:57;width:69;height:117" coordorigin="569,57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20" o:spid="_x0000_s1112" style="position:absolute;left:56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" path="m25,104r-13,l17,112r8,5l43,117r8,-4l58,105r-32,l25,104xe" fillcolor="black" stroked="f">
                    <v:path arrowok="t" o:connecttype="custom" o:connectlocs="25,104;12,104;17,112;25,117;43,117;51,113;58,105;26,105;25,104" o:connectangles="0,0,0,0,0,0,0,0,0"/>
                  </v:shape>
                  <v:shape id="Freeform 21" o:spid="_x0000_s1113" style="position:absolute;left:56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" path="m13,l,,,115r12,l12,104r13,l20,101,13,90,12,82r,-20l14,55,23,44r5,-3l59,41r,l13,41,13,xe" fillcolor="black" stroked="f">
                    <v:path arrowok="t" o:connecttype="custom" o:connectlocs="13,0;0,0;0,115;12,115;12,104;25,104;20,101;13,90;12,82;12,62;14,55;23,44;28,41;59,41;59,41;13,41;13,0" o:connectangles="0,0,0,0,0,0,0,0,0,0,0,0,0,0,0,0,0"/>
                  </v:shape>
                  <v:shape id="Freeform 22" o:spid="_x0000_s1114" style="position:absolute;left:56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" path="m59,41r-20,l44,44r8,10l54,62r,21l52,92r-8,10l39,105r19,l65,97,68,86r,-20l67,60,64,50,62,45,59,41xe" fillcolor="black" stroked="f">
                    <v:path arrowok="t" o:connecttype="custom" o:connectlocs="59,41;39,41;44,44;52,54;54,62;54,83;52,92;44,102;39,105;58,105;65,97;68,86;68,66;67,60;64,50;62,45;59,41" o:connectangles="0,0,0,0,0,0,0,0,0,0,0,0,0,0,0,0,0"/>
                  </v:shape>
                  <v:shape id="Freeform 23" o:spid="_x0000_s1115" style="position:absolute;left:56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" path="m40,30r-14,l19,33r-6,8l59,41,56,37,53,35,48,32,44,31,40,30xe" fillcolor="black" stroked="f">
                    <v:path arrowok="t" o:connecttype="custom" o:connectlocs="40,30;26,30;19,33;13,41;59,41;56,37;53,35;48,32;44,31;40,30" o:connectangles="0,0,0,0,0,0,0,0,0,0"/>
                  </v:shape>
                </v:group>
                <v:group id="Group 24" o:spid="_x0000_s1116" style="position:absolute;left:668;top:57;width:34;height:116" coordorigin="668,57" coordsize="3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25" o:spid="_x0000_s1117" style="position:absolute;left:668;top:57;width:34;height:116;visibility:visible;mso-wrap-style:square;v-text-anchor:top" coordsize="3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" path="m33,l,,,16r33,l33,xe" fillcolor="black" stroked="f">
                    <v:path arrowok="t" o:connecttype="custom" o:connectlocs="33,0;0,0;0,16;33,16;33,0" o:connectangles="0,0,0,0,0"/>
                  </v:shape>
                  <v:shape id="Freeform 26" o:spid="_x0000_s1118" style="position:absolute;left:668;top:57;width:34;height:116;visibility:visible;mso-wrap-style:square;v-text-anchor:top" coordsize="3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" path="m33,31l,31r,84l33,115r,-84xe" fillcolor="black" stroked="f">
                    <v:path arrowok="t" o:connecttype="custom" o:connectlocs="33,31;0,31;0,115;33,115;33,31" o:connectangles="0,0,0,0,0"/>
                  </v:shape>
                </v:group>
                <v:group id="Group 27" o:spid="_x0000_s1119" style="position:absolute;left:732;top:60;width:78;height:114" coordorigin="732,60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28" o:spid="_x0000_s1120" style="position:absolute;left:732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" path="m46,40r-27,l19,96r1,6l22,104r3,3l28,109r11,3l47,113r15,l69,113r8,-1l73,100r-16,l54,100,52,99,50,98,48,97,47,96,46,95r,-3l46,40xe" fillcolor="black" stroked="f">
                    <v:path arrowok="t" o:connecttype="custom" o:connectlocs="46,40;19,40;19,96;20,102;22,104;25,107;28,109;39,112;47,113;62,113;69,113;77,112;73,100;57,100;54,100;52,99;50,98;48,97;47,96;46,95;46,92;46,40" o:connectangles="0,0,0,0,0,0,0,0,0,0,0,0,0,0,0,0,0,0,0,0,0,0"/>
                  </v:shape>
                  <v:shape id="Freeform 29" o:spid="_x0000_s1121" style="position:absolute;left:732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" path="m73,100r-5,l64,100r9,l73,100xe" fillcolor="black" stroked="f">
                    <v:path arrowok="t" o:connecttype="custom" o:connectlocs="73,100;68,100;64,100;73,100;73,100" o:connectangles="0,0,0,0,0"/>
                  </v:shape>
                  <v:shape id="Freeform 30" o:spid="_x0000_s1122" style="position:absolute;left:732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" path="m73,29l,29,,40r73,l73,29xe" fillcolor="black" stroked="f">
                    <v:path arrowok="t" o:connecttype="custom" o:connectlocs="73,29;0,29;0,40;73,40;73,29" o:connectangles="0,0,0,0,0"/>
                  </v:shape>
                  <v:shape id="Freeform 31" o:spid="_x0000_s1123" style="position:absolute;left:732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" path="m46,l19,8r,21l46,29,46,xe" fillcolor="black" stroked="f">
                    <v:path arrowok="t" o:connecttype="custom" o:connectlocs="46,0;19,8;19,29;46,29;46,0" o:connectangles="0,0,0,0,0"/>
                  </v:shape>
                </v:group>
                <v:group id="Group 32" o:spid="_x0000_s1124" style="position:absolute;left:818;top:87;width:73;height:87" coordorigin="818,87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33" o:spid="_x0000_s1125" style="position:absolute;left:818;top:87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" path="m14,58l,60r1,9l5,75r6,5l17,84r9,3l44,87r6,-1l55,83r6,-2l65,78r2,-3l30,75,25,73,17,67,15,63,14,58xe" fillcolor="black" stroked="f">
                    <v:path arrowok="t" o:connecttype="custom" o:connectlocs="14,58;0,60;1,69;5,75;11,80;17,84;26,87;44,87;50,86;55,83;61,81;65,78;67,75;30,75;25,73;17,67;15,63;14,58" o:connectangles="0,0,0,0,0,0,0,0,0,0,0,0,0,0,0,0,0,0"/>
                  </v:shape>
                  <v:shape id="Freeform 34" o:spid="_x0000_s1126" style="position:absolute;left:818;top:87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" path="m41,l30,,25,,17,2,14,4,12,5,9,7,6,10,3,16,2,20r,7l3,31r4,7l11,41r4,1l19,45r8,2l45,51r6,2l53,54r2,2l57,58r,7l55,68r-3,3l49,74r-5,1l67,75r1,-2l71,69r1,-4l72,55,71,51,66,45,63,42,59,41,55,39,37,34,30,32,25,31,21,30,19,28,18,27,17,25,16,24r,-5l18,17r6,-5l28,11r37,l64,10,61,7,57,4,52,2,47,,41,xe" fillcolor="black" stroked="f">
                    <v:path arrowok="t" o:connecttype="custom" o:connectlocs="41,0;30,0;25,0;17,2;14,4;12,5;9,7;6,10;3,16;2,20;2,27;3,31;7,38;11,41;15,42;19,45;27,47;45,51;51,53;53,54;55,56;57,58;57,65;55,68;52,71;49,74;44,75;67,75;68,73;71,69;72,65;72,55;71,51;66,45;63,42;59,41;55,39;37,34;30,32;25,31;21,30;19,28;18,27;17,25;16,24;16,19;18,17;24,12;28,11;65,11;64,10;61,7;57,4;52,2;47,0;41,0" o:connectangles="0,0,0,0,0,0,0,0,0,0,0,0,0,0,0,0,0,0,0,0,0,0,0,0,0,0,0,0,0,0,0,0,0,0,0,0,0,0,0,0,0,0,0,0,0,0,0,0,0,0,0,0,0,0,0,0"/>
                  </v:shape>
                  <v:shape id="Freeform 35" o:spid="_x0000_s1127" style="position:absolute;left:818;top:87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" path="m65,11r-24,l45,12r7,5l54,21r,4l69,23,68,17,66,13,65,11xe" fillcolor="black" stroked="f">
                    <v:path arrowok="t" o:connecttype="custom" o:connectlocs="65,11;41,11;45,12;52,17;54,21;54,25;69,23;68,17;66,13;65,11" o:connectangles="0,0,0,0,0,0,0,0,0,0"/>
                  </v:shape>
                </v:group>
                <v:shape id="Freeform 36" o:spid="_x0000_s1128" style="position:absolute;left:905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" path="m,7r68,e" filled="f" strokeweight=".28572mm">
                  <v:path arrowok="t" o:connecttype="custom" o:connectlocs="0,7;68,7" o:connectangles="0,0"/>
                </v:shape>
                <v:shape id="Freeform 37" o:spid="_x0000_s1129" style="position:absolute;left:989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" path="m,7r68,e" filled="f" strokeweight=".28572mm">
                  <v:path arrowok="t" o:connecttype="custom" o:connectlocs="0,7;68,7" o:connectangles="0,0"/>
                </v:shape>
                <v:group id="Group 38" o:spid="_x0000_s1130" style="position:absolute;left:1071;top:78;width:69;height:76" coordorigin="1071,78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39" o:spid="_x0000_s1131" style="position:absolute;left:1071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40" o:spid="_x0000_s1132" style="position:absolute;left:1071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" path="m68,31l,31,,44r68,l68,31xe" fillcolor="black" stroked="f">
                    <v:path arrowok="t" o:connecttype="custom" o:connectlocs="68,31;0,31;0,44;68,44;68,31" o:connectangles="0,0,0,0,0"/>
                  </v:shape>
                  <v:shape id="Freeform 41" o:spid="_x0000_s1133" style="position:absolute;left:1071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shape id="Freeform 42" o:spid="_x0000_s1134" style="position:absolute;left:1157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" path="m,7r68,e" filled="f" strokeweight=".28572mm">
                  <v:path arrowok="t" o:connecttype="custom" o:connectlocs="0,7;68,7" o:connectangles="0,0"/>
                </v:shape>
                <v:shape id="Freeform 43" o:spid="_x0000_s1135" style="position:absolute;left:1241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" path="m,7r68,e" filled="f" strokeweight=".28572mm">
                  <v:path arrowok="t" o:connecttype="custom" o:connectlocs="0,7;68,7" o:connectangles="0,0"/>
                </v:shape>
                <v:group id="Group 44" o:spid="_x0000_s1136" style="position:absolute;left:1319;top:57;width:161;height:118" coordorigin="1319,57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 id="Freeform 45" o:spid="_x0000_s1137" style="position:absolute;left:131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" path="m60,87r-13,l47,115r13,l60,87xe" fillcolor="black" stroked="f">
                    <v:path arrowok="t" o:connecttype="custom" o:connectlocs="60,87;47,87;47,115;60,115;60,87" o:connectangles="0,0,0,0,0"/>
                  </v:shape>
                  <v:shape id="Freeform 46" o:spid="_x0000_s1138" style="position:absolute;left:131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" path="m60,l49,,,75,,87r75,l75,75r-62,l47,23r13,l60,xe" fillcolor="black" stroked="f">
                    <v:path arrowok="t" o:connecttype="custom" o:connectlocs="60,0;49,0;0,75;0,87;75,87;75,75;13,75;47,23;60,23;60,0" o:connectangles="0,0,0,0,0,0,0,0,0,0"/>
                  </v:shape>
                  <v:shape id="Freeform 47" o:spid="_x0000_s1139" style="position:absolute;left:131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" path="m60,23r-13,l47,75r13,l60,23xe" fillcolor="black" stroked="f">
                    <v:path arrowok="t" o:connecttype="custom" o:connectlocs="60,23;47,23;47,75;60,75;60,23" o:connectangles="0,0,0,0,0"/>
                  </v:shape>
                  <v:shape id="Freeform 48" o:spid="_x0000_s1140" style="position:absolute;left:131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" path="m133,l114,r-8,2l101,8r-6,6l92,21r,14l94,40r2,3l99,47r4,3l109,53r-7,2l97,58r-4,5l90,68r-2,6l88,92r3,8l98,107r6,7l113,117r22,l143,114r7,-7l151,105r-31,l116,105r-4,-3l109,100r-3,-3l104,93r-2,-3l102,86r,-11l104,70r4,-5l112,61r5,-2l151,59r,l146,55r-7,-2l145,50r4,-3l149,47r-30,l114,45r-3,-3l108,39r-2,-4l106,24r2,-4l114,13r5,-2l149,11,141,2,133,xe" fillcolor="black" stroked="f">
                    <v:path arrowok="t" o:connecttype="custom" o:connectlocs="133,0;114,0;106,2;101,8;95,14;92,21;92,35;94,40;96,43;99,47;103,50;109,53;102,55;97,58;93,63;90,68;88,74;88,92;91,100;98,107;104,114;113,117;135,117;143,114;150,107;151,105;120,105;116,105;112,102;109,100;106,97;104,93;102,90;102,86;102,75;104,70;108,65;112,61;117,59;151,59;151,59;146,55;139,53;145,50;149,47;149,47;119,47;114,45;111,42;108,39;106,35;106,24;108,20;114,13;119,11;149,11;141,2;133,0" o:connectangles="0,0,0,0,0,0,0,0,0,0,0,0,0,0,0,0,0,0,0,0,0,0,0,0,0,0,0,0,0,0,0,0,0,0,0,0,0,0,0,0,0,0,0,0,0,0,0,0,0,0,0,0,0,0,0,0,0,0"/>
                  </v:shape>
                  <v:shape id="Freeform 49" o:spid="_x0000_s1141" style="position:absolute;left:131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" path="m151,59r-21,l135,61r5,4l144,70r2,5l146,89r-2,6l135,103r-5,2l151,105r6,-5l160,92r,-17l158,69r-3,-5l151,59xe" fillcolor="black" stroked="f">
                    <v:path arrowok="t" o:connecttype="custom" o:connectlocs="151,59;130,59;135,61;140,65;144,70;146,75;146,89;144,95;135,103;130,105;151,105;157,100;160,92;160,75;158,69;155,64;151,59" o:connectangles="0,0,0,0,0,0,0,0,0,0,0,0,0,0,0,0,0"/>
                  </v:shape>
                  <v:shape id="Freeform 50" o:spid="_x0000_s1142" style="position:absolute;left:131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" path="m149,11r-20,l133,13r3,3l140,20r1,4l141,35r-1,4l137,42r-4,3l129,47r20,l154,40r1,-5l155,21r-3,-7l149,11xe" fillcolor="black" stroked="f">
                    <v:path arrowok="t" o:connecttype="custom" o:connectlocs="149,11;129,11;133,13;136,16;140,20;141,24;141,35;140,39;137,42;133,45;129,47;149,47;154,40;155,35;155,21;152,14;149,11" o:connectangles="0,0,0,0,0,0,0,0,0,0,0,0,0,0,0,0,0"/>
                  </v:shape>
                </v:group>
                <v:shape id="Freeform 51" o:spid="_x0000_s1143" style="position:absolute;left:1493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" path="m,7r68,e" filled="f" strokeweight=".28592mm">
                  <v:path arrowok="t" o:connecttype="custom" o:connectlocs="0,7;68,7" o:connectangles="0,0"/>
                </v:shape>
                <v:group id="Group 52" o:spid="_x0000_s1144" style="position:absolute;left:1579;top:57;width:69;height:117" coordorigin="1579,57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shape id="Freeform 53" o:spid="_x0000_s1145" style="position:absolute;left:157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" path="m25,104r-13,l17,112r8,5l43,117r8,-4l58,105r-32,l25,104xe" fillcolor="black" stroked="f">
                    <v:path arrowok="t" o:connecttype="custom" o:connectlocs="25,104;12,104;17,112;25,117;43,117;51,113;58,105;26,105;25,104" o:connectangles="0,0,0,0,0,0,0,0,0"/>
                  </v:shape>
                  <v:shape id="Freeform 54" o:spid="_x0000_s1146" style="position:absolute;left:157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" path="m13,l,,,115r12,l12,104r13,l20,101,13,90,12,83r,-21l14,55r4,-6l22,44r5,-3l59,41r,l13,41,13,xe" fillcolor="black" stroked="f">
                    <v:path arrowok="t" o:connecttype="custom" o:connectlocs="13,0;0,0;0,115;12,115;12,104;25,104;20,101;13,90;12,83;12,62;14,55;18,49;22,44;27,41;59,41;59,41;13,41;13,0" o:connectangles="0,0,0,0,0,0,0,0,0,0,0,0,0,0,0,0,0,0"/>
                  </v:shape>
                  <v:shape id="Freeform 55" o:spid="_x0000_s1147" style="position:absolute;left:157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" path="m59,41r-20,l44,44r4,5l52,54r3,8l55,83r-3,9l48,97r-4,5l39,105r19,l65,97,68,86r,-20l67,60,66,55,64,50,62,45,59,41xe" fillcolor="black" stroked="f">
                    <v:path arrowok="t" o:connecttype="custom" o:connectlocs="59,41;39,41;44,44;48,49;52,54;55,62;55,83;52,92;48,97;44,102;39,105;58,105;65,97;68,86;68,66;67,60;66,55;64,50;62,45;59,41" o:connectangles="0,0,0,0,0,0,0,0,0,0,0,0,0,0,0,0,0,0,0,0"/>
                  </v:shape>
                  <v:shape id="Freeform 56" o:spid="_x0000_s1148" style="position:absolute;left:157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" path="m40,30r-14,l18,33r-5,8l59,41,56,37,53,35,48,32,44,31,40,30xe" fillcolor="black" stroked="f">
                    <v:path arrowok="t" o:connecttype="custom" o:connectlocs="40,30;26,30;18,33;13,41;59,41;56,37;53,35;48,32;44,31;40,30" o:connectangles="0,0,0,0,0,0,0,0,0,0"/>
                  </v:shape>
                </v:group>
                <v:group id="Group 57" o:spid="_x0000_s1149" style="position:absolute;left:1678;top:57;width:34;height:116" coordorigin="1678,57" coordsize="3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shape id="Freeform 58" o:spid="_x0000_s1150" style="position:absolute;left:1678;top:57;width:34;height:116;visibility:visible;mso-wrap-style:square;v-text-anchor:top" coordsize="3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" path="m33,l,,,16r33,l33,xe" fillcolor="black" stroked="f">
                    <v:path arrowok="t" o:connecttype="custom" o:connectlocs="33,0;0,0;0,16;33,16;33,0" o:connectangles="0,0,0,0,0"/>
                  </v:shape>
                  <v:shape id="Freeform 59" o:spid="_x0000_s1151" style="position:absolute;left:1678;top:57;width:34;height:116;visibility:visible;mso-wrap-style:square;v-text-anchor:top" coordsize="3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" path="m33,31l,31r,84l33,115r,-84xe" fillcolor="black" stroked="f">
                    <v:path arrowok="t" o:connecttype="custom" o:connectlocs="33,31;0,31;0,115;33,115;33,31" o:connectangles="0,0,0,0,0"/>
                  </v:shape>
                </v:group>
                <v:group id="Group 60" o:spid="_x0000_s1152" style="position:absolute;left:1745;top:60;width:78;height:114" coordorigin="1745,60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shape id="Freeform 61" o:spid="_x0000_s1153" style="position:absolute;left:1745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" path="m46,40r-27,l19,96r1,6l23,104r2,3l28,109r6,2l39,112r8,1l63,113r6,l77,112,73,100r-16,l54,100,52,99,50,98,48,97,47,96,46,95r,-3l46,40xe" fillcolor="black" stroked="f">
                    <v:path arrowok="t" o:connecttype="custom" o:connectlocs="46,40;19,40;19,96;20,102;23,104;25,107;28,109;34,111;39,112;47,113;63,113;69,113;77,112;73,100;57,100;54,100;52,99;50,98;48,97;47,96;46,95;46,92;46,40" o:connectangles="0,0,0,0,0,0,0,0,0,0,0,0,0,0,0,0,0,0,0,0,0,0,0"/>
                  </v:shape>
                  <v:shape id="Freeform 62" o:spid="_x0000_s1154" style="position:absolute;left:1745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" path="m73,100r-5,l64,100r9,l73,100xe" fillcolor="black" stroked="f">
                    <v:path arrowok="t" o:connecttype="custom" o:connectlocs="73,100;68,100;64,100;73,100;73,100" o:connectangles="0,0,0,0,0"/>
                  </v:shape>
                  <v:shape id="Freeform 63" o:spid="_x0000_s1155" style="position:absolute;left:1745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" path="m73,29l,29,,40r73,l73,29xe" fillcolor="black" stroked="f">
                    <v:path arrowok="t" o:connecttype="custom" o:connectlocs="73,29;0,29;0,40;73,40;73,29" o:connectangles="0,0,0,0,0"/>
                  </v:shape>
                  <v:shape id="Freeform 64" o:spid="_x0000_s1156" style="position:absolute;left:1745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" path="m46,l19,8r,21l46,29,46,xe" fillcolor="black" stroked="f">
                    <v:path arrowok="t" o:connecttype="custom" o:connectlocs="46,0;19,8;19,29;46,29;46,0" o:connectangles="0,0,0,0,0"/>
                  </v:shape>
                </v:group>
                <v:group id="Group 65" o:spid="_x0000_s1157" style="position:absolute;left:1831;top:87;width:73;height:87" coordorigin="1831,87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shape id="Freeform 66" o:spid="_x0000_s1158" style="position:absolute;left:1831;top:87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" path="m14,58l,60r1,9l5,75r6,5l17,84r8,3l44,87r6,-1l55,83r6,-2l65,78r2,-3l30,75,25,73,17,67,15,63,14,58xe" fillcolor="black" stroked="f">
                    <v:path arrowok="t" o:connecttype="custom" o:connectlocs="14,58;0,60;1,69;5,75;11,80;17,84;25,87;44,87;50,86;55,83;61,81;65,78;67,75;30,75;25,73;17,67;15,63;14,58" o:connectangles="0,0,0,0,0,0,0,0,0,0,0,0,0,0,0,0,0,0"/>
                  </v:shape>
                  <v:shape id="Freeform 67" o:spid="_x0000_s1159" style="position:absolute;left:1831;top:87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" path="m41,l30,,25,,17,2,14,4,9,7,6,10,3,16,2,20r,7l3,31r2,4l7,38r3,3l15,42r4,3l26,47r12,2l45,51r5,2l55,56r2,2l57,65r-2,3l49,74r-5,1l67,75r1,-2l71,69r1,-4l72,55,71,51,66,45,63,42,59,41,55,39,48,37,37,34,30,32,25,31r-1,l21,30,19,28,18,27,17,25,16,24r,-5l18,17r3,-3l23,12r5,-1l65,11,64,10,61,7,58,4,52,2,47,,41,xe" fillcolor="black" stroked="f">
                    <v:path arrowok="t" o:connecttype="custom" o:connectlocs="41,0;30,0;25,0;17,2;14,4;9,7;6,10;3,16;2,20;2,27;3,31;5,35;7,38;10,41;15,42;19,45;26,47;38,49;45,51;50,53;55,56;57,58;57,65;55,68;49,74;44,75;67,75;68,73;71,69;72,65;72,55;71,51;66,45;63,42;59,41;55,39;48,37;37,34;30,32;25,31;24,31;21,30;19,28;18,27;17,25;16,24;16,19;18,17;21,14;23,12;28,11;65,11;64,10;61,7;58,4;52,2;47,0;41,0" o:connectangles="0,0,0,0,0,0,0,0,0,0,0,0,0,0,0,0,0,0,0,0,0,0,0,0,0,0,0,0,0,0,0,0,0,0,0,0,0,0,0,0,0,0,0,0,0,0,0,0,0,0,0,0,0,0,0,0,0,0"/>
                  </v:shape>
                  <v:shape id="Freeform 68" o:spid="_x0000_s1160" style="position:absolute;left:1831;top:87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" path="m65,11r-24,l45,12r7,5l54,21r,4l69,23,68,17,66,13,65,11xe" fillcolor="black" stroked="f">
                    <v:path arrowok="t" o:connecttype="custom" o:connectlocs="65,11;41,11;45,12;52,17;54,21;54,25;69,23;68,17;66,13;65,11" o:connectangles="0,0,0,0,0,0,0,0,0,0"/>
                  </v:shape>
                </v:group>
                <v:shape id="Freeform 69" o:spid="_x0000_s1161" style="position:absolute;left:1918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" path="m,7r68,e" filled="f" strokeweight=".28572mm">
                  <v:path arrowok="t" o:connecttype="custom" o:connectlocs="0,7;68,7" o:connectangles="0,0"/>
                </v:shape>
                <v:shape id="Freeform 70" o:spid="_x0000_s1162" style="position:absolute;left:2002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" path="m,7r68,e" filled="f" strokeweight=".28572mm">
                  <v:path arrowok="t" o:connecttype="custom" o:connectlocs="0,7;68,7" o:connectangles="0,0"/>
                </v:shape>
                <v:group id="Group 71" o:spid="_x0000_s1163" style="position:absolute;left:2083;top:78;width:69;height:76" coordorigin="2083,78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Freeform 72" o:spid="_x0000_s1164" style="position:absolute;left:2083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73" o:spid="_x0000_s1165" style="position:absolute;left:2083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" path="m68,31l,31,,44r68,l68,31xe" fillcolor="black" stroked="f">
                    <v:path arrowok="t" o:connecttype="custom" o:connectlocs="68,31;0,31;0,44;68,44;68,31" o:connectangles="0,0,0,0,0"/>
                  </v:shape>
                  <v:shape id="Freeform 74" o:spid="_x0000_s1166" style="position:absolute;left:2083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group id="Group 75" o:spid="_x0000_s1167" style="position:absolute;left:2178;top:57;width:230;height:118" coordorigin="2178,57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shape id="Freeform 76" o:spid="_x0000_s1168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" path="m40,25r-14,l26,115r14,l40,25xe" fillcolor="black" stroked="f">
                    <v:path arrowok="t" o:connecttype="custom" o:connectlocs="40,25;26,25;26,115;40,115;40,25" o:connectangles="0,0,0,0,0"/>
                  </v:shape>
                  <v:shape id="Freeform 77" o:spid="_x0000_s1169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" path="m40,l31,,29,5r-4,5l19,15r-5,5l7,25,,28,,42,4,40,8,38r6,-3l19,31r4,-3l26,25r14,l40,xe" fillcolor="black" stroked="f">
                    <v:path arrowok="t" o:connecttype="custom" o:connectlocs="40,0;31,0;29,5;25,10;19,15;14,20;7,25;0,28;0,42;4,40;8,38;14,35;19,31;23,28;26,25;40,25;40,0" o:connectangles="0,0,0,0,0,0,0,0,0,0,0,0,0,0,0,0,0"/>
                  </v:shape>
                  <v:shape id="Freeform 78" o:spid="_x0000_s1170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" path="m120,r-8,l95,4,79,23,74,41,73,67r3,22l83,104r7,9l100,117r17,l123,115r5,-3l133,109r3,-4l106,105r-3,-1l99,102r-3,-2l93,96,91,92,89,87,88,83r,-13l90,64r8,-8l86,56r,-12l87,35r3,-6l92,23r3,-5l100,15r3,-3l107,11r30,l133,7,127,2,120,xe" fillcolor="black" stroked="f">
                    <v:path arrowok="t" o:connecttype="custom" o:connectlocs="120,0;112,0;95,4;79,23;74,41;73,67;76,89;83,104;90,113;100,117;117,117;123,115;128,112;133,109;136,105;106,105;103,104;99,102;96,100;93,96;91,92;89,87;88,83;88,70;90,64;98,56;86,56;86,44;87,35;90,29;92,23;95,18;100,15;103,12;107,11;137,11;133,7;127,2;120,0" o:connectangles="0,0,0,0,0,0,0,0,0,0,0,0,0,0,0,0,0,0,0,0,0,0,0,0,0,0,0,0,0,0,0,0,0,0,0,0,0,0,0"/>
                  </v:shape>
                  <v:shape id="Freeform 79" o:spid="_x0000_s1171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" path="m137,53r-21,l121,55r4,5l129,64r2,6l131,87r-2,6l125,98r-4,5l116,105r20,l137,104r3,-6l143,92r2,-7l145,67r-3,-9l137,53xe" fillcolor="black" stroked="f">
                    <v:path arrowok="t" o:connecttype="custom" o:connectlocs="137,53;116,53;121,55;125,60;129,64;131,70;131,87;129,93;125,98;121,103;116,105;136,105;137,104;140,98;143,92;145,85;145,67;142,58;137,53" o:connectangles="0,0,0,0,0,0,0,0,0,0,0,0,0,0,0,0,0,0,0"/>
                  </v:shape>
                  <v:shape id="Freeform 80" o:spid="_x0000_s1172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" path="m121,40r-14,l102,42r-4,2l93,47r-4,3l86,56r12,l99,55r5,-2l137,53r-8,-9l121,40xe" fillcolor="black" stroked="f">
                    <v:path arrowok="t" o:connecttype="custom" o:connectlocs="121,40;107,40;102,42;98,44;93,47;89,50;86,56;98,56;99,55;104,53;137,53;129,44;121,40" o:connectangles="0,0,0,0,0,0,0,0,0,0,0,0,0"/>
                  </v:shape>
                  <v:shape id="Freeform 81" o:spid="_x0000_s1173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" path="m137,11r-21,l121,13r4,4l127,20r1,4l130,29r13,-1l142,19r-4,-7l137,11xe" fillcolor="black" stroked="f">
                    <v:path arrowok="t" o:connecttype="custom" o:connectlocs="137,11;116,11;121,13;125,17;127,20;128,24;130,29;143,28;142,19;138,12;137,11" o:connectangles="0,0,0,0,0,0,0,0,0,0,0"/>
                  </v:shape>
                  <v:shape id="Freeform 82" o:spid="_x0000_s1174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" path="m186,105r-13,l179,113r7,4l205,117r8,-4l220,105r-33,l186,105xe" fillcolor="black" stroked="f">
                    <v:path arrowok="t" o:connecttype="custom" o:connectlocs="186,105;173,105;179,113;186,117;205,117;213,113;220,105;187,105;186,105" o:connectangles="0,0,0,0,0,0,0,0,0"/>
                  </v:shape>
                  <v:shape id="Freeform 83" o:spid="_x0000_s1175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" path="m174,l161,r,115l173,115r,-10l186,105r-5,-3l175,90r-2,-6l173,62r2,-7l180,49r4,-5l189,41r32,l220,41r-46,l174,xe" fillcolor="black" stroked="f">
                    <v:path arrowok="t" o:connecttype="custom" o:connectlocs="174,0;161,0;161,115;173,115;173,105;186,105;181,102;175,90;173,84;173,62;175,55;180,49;184,44;189,41;221,41;220,41;174,41;174,0" o:connectangles="0,0,0,0,0,0,0,0,0,0,0,0,0,0,0,0,0,0"/>
                  </v:shape>
                  <v:shape id="Freeform 84" o:spid="_x0000_s1176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" path="m221,41r-20,l206,44r4,6l214,55r2,7l216,84r-2,8l209,97r-4,6l200,105r20,l226,97r4,-11l230,66r-1,-6l227,55r-1,-5l223,45r-2,-4xe" fillcolor="black" stroked="f">
                    <v:path arrowok="t" o:connecttype="custom" o:connectlocs="221,41;201,41;206,44;210,50;214,55;216,62;216,84;214,92;209,97;205,103;200,105;220,105;226,97;230,86;230,66;229,60;227,55;226,50;223,45;221,41" o:connectangles="0,0,0,0,0,0,0,0,0,0,0,0,0,0,0,0,0,0,0,0"/>
                  </v:shape>
                  <v:shape id="Freeform 85" o:spid="_x0000_s1177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" path="m201,30r-14,l180,33r-6,8l220,41r-2,-3l214,35r-4,-2l205,31r-4,-1xe" fillcolor="black" stroked="f">
                    <v:path arrowok="t" o:connecttype="custom" o:connectlocs="201,30;187,30;180,33;174,41;220,41;218,38;214,35;210,33;205,31;201,30" o:connectangles="0,0,0,0,0,0,0,0,0,0"/>
                  </v:shape>
                </v:group>
                <v:shape id="Freeform 86" o:spid="_x0000_s1178" style="position:absolute;left:2422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" path="m,7r68,e" filled="f" strokeweight=".28592mm">
                  <v:path arrowok="t" o:connecttype="custom" o:connectlocs="0,7;68,7" o:connectangles="0,0"/>
                </v:shape>
                <v:group id="Group 87" o:spid="_x0000_s1179" style="position:absolute;left:2503;top:78;width:69;height:76" coordorigin="2503,78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shape id="Freeform 88" o:spid="_x0000_s1180" style="position:absolute;left:2503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89" o:spid="_x0000_s1181" style="position:absolute;left:2503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" path="m68,31l,31,,44r68,l68,31xe" fillcolor="black" stroked="f">
                    <v:path arrowok="t" o:connecttype="custom" o:connectlocs="68,31;0,31;0,44;68,44;68,31" o:connectangles="0,0,0,0,0"/>
                  </v:shape>
                  <v:shape id="Freeform 90" o:spid="_x0000_s1182" style="position:absolute;left:2503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shape id="Freeform 91" o:spid="_x0000_s1183" style="position:absolute;left:2590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" path="m,7r68,e" filled="f" strokeweight=".28592mm">
                  <v:path arrowok="t" o:connecttype="custom" o:connectlocs="0,7;68,7" o:connectangles="0,0"/>
                </v:shape>
                <v:shape id="Freeform 92" o:spid="_x0000_s1184" style="position:absolute;left:2854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" path="m,7r68,e" filled="f" strokeweight=".28592mm">
                  <v:path arrowok="t" o:connecttype="custom" o:connectlocs="0,7;68,7" o:connectangles="0,0"/>
                </v:shape>
                <v:shape id="Freeform 93" o:spid="_x0000_s1185" style="position:absolute;left:3108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" path="m,7r68,e" filled="f" strokeweight=".28592mm">
                  <v:path arrowok="t" o:connecttype="custom" o:connectlocs="0,7;68,7" o:connectangles="0,0"/>
                </v:shape>
                <v:shape id="Freeform 94" o:spid="_x0000_s1186" style="position:absolute;left:3363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" path="m,7r68,e" filled="f" strokeweight=".28592mm">
                  <v:path arrowok="t" o:connecttype="custom" o:connectlocs="0,7;68,7" o:connectangles="0,0"/>
                </v:shape>
                <v:shape id="Freeform 95" o:spid="_x0000_s1187" style="position:absolute;left:3615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" path="m,7r68,e" filled="f" strokeweight=".28592mm">
                  <v:path arrowok="t" o:connecttype="custom" o:connectlocs="0,7;68,7" o:connectangles="0,0"/>
                </v:shape>
                <v:group id="Group 96" o:spid="_x0000_s1188" style="position:absolute;left:3699;top:78;width:69;height:76" coordorigin="3699,78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shape id="Freeform 97" o:spid="_x0000_s1189" style="position:absolute;left:3699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98" o:spid="_x0000_s1190" style="position:absolute;left:3699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" path="m68,31l,31,,44r68,l68,31xe" fillcolor="black" stroked="f">
                    <v:path arrowok="t" o:connecttype="custom" o:connectlocs="68,31;0,31;0,44;68,44;68,31" o:connectangles="0,0,0,0,0"/>
                  </v:shape>
                  <v:shape id="Freeform 99" o:spid="_x0000_s1191" style="position:absolute;left:3699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rect id="Rectangle 100" o:spid="_x0000_s1192" style="position:absolute;left:61;top:277;width:108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0892F073" w14:textId="77777777" w:rsidR="009C1533" w:rsidRDefault="009C1533" w:rsidP="000D3EE4">
                        <w:pPr>
                          <w:spacing w:line="500" w:lineRule="atLeast"/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F185A1A" wp14:editId="54456D76">
                              <wp:extent cx="676275" cy="314325"/>
                              <wp:effectExtent l="0" t="0" r="9525" b="9525"/>
                              <wp:docPr id="583" name="Picture 5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76275" cy="314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81F2D45" w14:textId="77777777" w:rsidR="009C1533" w:rsidRDefault="009C1533" w:rsidP="000D3EE4"/>
                    </w:txbxContent>
                  </v:textbox>
                </v:rect>
                <v:rect id="Rectangle 101" o:spid="_x0000_s1193" style="position:absolute;left:1328;top:293;width:58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068535CA" w14:textId="77777777" w:rsidR="009C1533" w:rsidRDefault="009C1533" w:rsidP="000D3EE4">
                        <w:pPr>
                          <w:spacing w:line="120" w:lineRule="atLeast"/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5F007FAF" wp14:editId="312F427A">
                              <wp:extent cx="371475" cy="76200"/>
                              <wp:effectExtent l="0" t="0" r="9525" b="0"/>
                              <wp:docPr id="584" name="Picture 5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1475" cy="76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F6D4BC4" w14:textId="77777777" w:rsidR="009C1533" w:rsidRDefault="009C1533" w:rsidP="000D3EE4"/>
                    </w:txbxContent>
                  </v:textbox>
                </v:rect>
                <v:shape id="Freeform 102" o:spid="_x0000_s1194" style="position:absolute;left:2125;top:290;width:20;height:341;visibility:visible;mso-wrap-style:square;v-text-anchor:top" coordsize="20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" path="m,l,340e" filled="f" strokeweight=".47667mm">
                  <v:path arrowok="t" o:connecttype="custom" o:connectlocs="0,0;0,340" o:connectangles="0,0"/>
                </v:shape>
                <v:group id="Group 103" o:spid="_x0000_s1195" style="position:absolute;left:2170;top:295;width:78;height:114" coordorigin="2170,295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Freeform 104" o:spid="_x0000_s1196" style="position:absolute;left:2170;top:295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" path="m46,40r-27,l19,96r1,6l22,104r3,3l28,109r6,2l39,112r8,1l62,113r7,l77,112,73,100r-16,l54,100,52,99,50,98,48,97,47,96,46,95r,-2l46,40xe" fillcolor="black" stroked="f">
                    <v:path arrowok="t" o:connecttype="custom" o:connectlocs="46,40;19,40;19,96;20,102;22,104;25,107;28,109;34,111;39,112;47,113;62,113;69,113;77,112;73,100;57,100;54,100;52,99;50,98;48,97;47,96;46,95;46,93;46,40" o:connectangles="0,0,0,0,0,0,0,0,0,0,0,0,0,0,0,0,0,0,0,0,0,0,0"/>
                  </v:shape>
                  <v:shape id="Freeform 105" o:spid="_x0000_s1197" style="position:absolute;left:2170;top:295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" path="m73,100r-5,l57,100r16,l73,100xe" fillcolor="black" stroked="f">
                    <v:path arrowok="t" o:connecttype="custom" o:connectlocs="73,100;68,100;57,100;73,100;73,100" o:connectangles="0,0,0,0,0"/>
                  </v:shape>
                  <v:shape id="Freeform 106" o:spid="_x0000_s1198" style="position:absolute;left:2170;top:295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" path="m73,29l,29,,40r73,l73,29xe" fillcolor="black" stroked="f">
                    <v:path arrowok="t" o:connecttype="custom" o:connectlocs="73,29;0,29;0,40;73,40;73,29" o:connectangles="0,0,0,0,0"/>
                  </v:shape>
                  <v:shape id="Freeform 107" o:spid="_x0000_s1199" style="position:absolute;left:2170;top:295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" path="m46,l19,8r,21l46,29,46,xe" fillcolor="black" stroked="f">
                    <v:path arrowok="t" o:connecttype="custom" o:connectlocs="46,0;19,8;19,29;46,29;46,0" o:connectangles="0,0,0,0,0"/>
                  </v:shape>
                </v:group>
                <v:group id="Group 108" o:spid="_x0000_s1200" style="position:absolute;left:2253;top:324;width:81;height:118" coordorigin="2253,324" coordsize="8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Freeform 109" o:spid="_x0000_s1201" style="position:absolute;left:2253;top:324;width:81;height:118;visibility:visible;mso-wrap-style:square;v-text-anchor:top" coordsize="8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" path="m5,102r2,13l11,116r3,1l21,117r4,-1l32,111r3,-3l38,103r,l11,103,9,102r-4,xe" fillcolor="black" stroked="f">
                    <v:path arrowok="t" o:connecttype="custom" o:connectlocs="5,102;7,115;11,116;14,117;21,117;25,116;32,111;35,108;38,103;38,103;11,103;9,102;5,102" o:connectangles="0,0,0,0,0,0,0,0,0,0,0,0,0"/>
                  </v:shape>
                  <v:shape id="Freeform 110" o:spid="_x0000_s1202" style="position:absolute;left:2253;top:324;width:81;height:118;visibility:visible;mso-wrap-style:square;v-text-anchor:top" coordsize="8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" path="m15,l,,33,83r-1,2l32,86r-1,l29,92r-1,4l27,97r-2,2l24,100r-2,1l20,102r-3,1l38,103r2,-3l43,93,53,67r-13,l38,60,36,54,34,48,15,xe" fillcolor="black" stroked="f">
                    <v:path arrowok="t" o:connecttype="custom" o:connectlocs="15,0;0,0;33,83;32,85;32,86;31,86;29,92;28,96;27,97;25,99;24,100;22,101;20,102;17,103;38,103;40,100;43,93;53,67;40,67;38,60;36,54;34,48;15,0" o:connectangles="0,0,0,0,0,0,0,0,0,0,0,0,0,0,0,0,0,0,0,0,0,0,0"/>
                  </v:shape>
                  <v:shape id="Freeform 111" o:spid="_x0000_s1203" style="position:absolute;left:2253;top:324;width:81;height:118;visibility:visible;mso-wrap-style:square;v-text-anchor:top" coordsize="8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" path="m80,l65,,46,48r-2,6l42,61r-2,6l53,67,80,xe" fillcolor="black" stroked="f">
                    <v:path arrowok="t" o:connecttype="custom" o:connectlocs="80,0;65,0;46,48;44,54;42,61;40,67;53,67;80,0" o:connectangles="0,0,0,0,0,0,0,0"/>
                  </v:shape>
                </v:group>
                <v:group id="Group 112" o:spid="_x0000_s1204" style="position:absolute;left:2345;top:322;width:153;height:118" coordorigin="2345,322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shape id="Freeform 113" o:spid="_x0000_s1205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" path="m12,1l,1,,117r13,l13,76r45,l59,75r-32,l22,72,18,67,14,62,12,54r,-21l14,25,23,13r2,-1l12,12,12,1xe" fillcolor="black" stroked="f">
                    <v:path arrowok="t" o:connecttype="custom" o:connectlocs="12,1;0,1;0,117;13,117;13,76;58,76;59,75;27,75;22,72;18,67;14,62;12,54;12,33;14,25;23,13;25,12;12,12;12,1" o:connectangles="0,0,0,0,0,0,0,0,0,0,0,0,0,0,0,0,0,0"/>
                  </v:shape>
                  <v:shape id="Freeform 114" o:spid="_x0000_s1206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" path="m58,76r-45,l15,79r3,3l22,84r3,2l29,87r11,l46,85,57,78r1,-2xe" fillcolor="black" stroked="f">
                    <v:path arrowok="t" o:connecttype="custom" o:connectlocs="58,76;13,76;15,79;18,82;22,84;25,86;29,87;40,87;46,85;57,78;58,76" o:connectangles="0,0,0,0,0,0,0,0,0,0,0"/>
                  </v:shape>
                  <v:shape id="Freeform 115" o:spid="_x0000_s1207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" path="m59,11r-20,l44,13r4,5l52,24r3,8l55,53r-3,9l44,72r-5,3l59,75r2,-3l64,66r3,-8l68,51r,-16l67,27,64,21,62,14,59,11xe" fillcolor="black" stroked="f">
                    <v:path arrowok="t" o:connecttype="custom" o:connectlocs="59,11;39,11;44,13;48,18;52,24;55,32;55,53;52,62;44,72;39,75;59,75;61,72;64,66;67,58;68,51;68,35;67,27;64,21;62,14;59,11" o:connectangles="0,0,0,0,0,0,0,0,0,0,0,0,0,0,0,0,0,0,0,0"/>
                  </v:shape>
                  <v:shape id="Freeform 116" o:spid="_x0000_s1208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" path="m41,l30,,25,1,21,3,18,5,15,8r-3,4l25,12r3,-1l59,11,58,8,47,1,41,xe" fillcolor="black" stroked="f">
                    <v:path arrowok="t" o:connecttype="custom" o:connectlocs="41,0;30,0;25,1;21,3;18,5;15,8;12,12;25,12;28,11;59,11;58,8;47,1;41,0" o:connectangles="0,0,0,0,0,0,0,0,0,0,0,0,0"/>
                  </v:shape>
                  <v:shape id="Freeform 117" o:spid="_x0000_s1209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" path="m127,l105,,96,3,82,19,79,29r,29l82,68r7,7l96,83r9,4l126,87r7,-3l140,80r5,-5l110,75r-5,-2l100,68,96,63,93,56r,-9l152,47r,-12l94,35r,-7l96,22r5,-4l105,13r5,-2l142,11,135,3,127,xe" fillcolor="black" stroked="f">
                    <v:path arrowok="t" o:connecttype="custom" o:connectlocs="127,0;105,0;96,3;82,19;79,29;79,58;82,68;89,75;96,83;105,87;126,87;133,84;140,80;145,75;110,75;105,73;100,68;96,63;93,56;93,47;152,47;152,35;94,35;94,28;96,22;101,18;105,13;110,11;142,11;135,3;127,0" o:connectangles="0,0,0,0,0,0,0,0,0,0,0,0,0,0,0,0,0,0,0,0,0,0,0,0,0,0,0,0,0,0,0"/>
                  </v:shape>
                  <v:shape id="Freeform 118" o:spid="_x0000_s1210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" path="m138,58r-2,6l133,68r-7,6l122,75r23,l150,68r2,-8l138,58xe" fillcolor="black" stroked="f">
                    <v:path arrowok="t" o:connecttype="custom" o:connectlocs="138,58;136,64;133,68;126,74;122,75;145,75;150,68;152,60;138,58" o:connectangles="0,0,0,0,0,0,0,0,0"/>
                  </v:shape>
                  <v:shape id="Freeform 119" o:spid="_x0000_s1211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" path="m142,11r-19,l128,14r5,5l136,23r1,5l138,35r14,l152,29,149,18r-7,-7xe" fillcolor="black" stroked="f">
                    <v:path arrowok="t" o:connecttype="custom" o:connectlocs="142,11;123,11;128,14;133,19;136,23;137,28;138,35;152,35;152,29;149,18;142,11" o:connectangles="0,0,0,0,0,0,0,0,0,0,0"/>
                  </v:shape>
                </v:group>
                <v:shape id="Freeform 120" o:spid="_x0000_s1212" style="position:absolute;left:2545;top:290;width:20;height:341;visibility:visible;mso-wrap-style:square;v-text-anchor:top" coordsize="20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" path="m,l,340e" filled="f" strokeweight=".47667mm">
                  <v:path arrowok="t" o:connecttype="custom" o:connectlocs="0,0;0,340" o:connectangles="0,0"/>
                </v:shape>
                <v:group id="Group 121" o:spid="_x0000_s1213" style="position:absolute;left:2851;top:292;width:285;height:117" coordorigin="2851,292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shape id="Freeform 122" o:spid="_x0000_s1214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" path="m38,30r-12,l21,31r-6,4l10,38,6,44,1,57,,65,,82r1,7l4,96r3,6l11,108r5,3l21,115r6,2l43,117r8,-4l55,105r-26,l24,102,20,97,15,92,13,84r,-22l15,54r4,-5l23,44r5,-3l68,41r,l55,41,53,38,50,35,46,33,42,31,38,30xe" fillcolor="black" stroked="f">
                    <v:path arrowok="t" o:connecttype="custom" o:connectlocs="38,30;26,30;21,31;15,35;10,38;6,44;1,57;0,65;0,82;1,89;4,96;7,102;11,108;16,111;21,115;27,117;43,117;51,113;55,105;29,105;24,102;20,97;15,92;13,84;13,62;15,54;19,49;23,44;28,41;68,41;68,41;55,41;53,38;50,35;46,33;42,31;38,30" o:connectangles="0,0,0,0,0,0,0,0,0,0,0,0,0,0,0,0,0,0,0,0,0,0,0,0,0,0,0,0,0,0,0,0,0,0,0,0,0"/>
                  </v:shape>
                  <v:shape id="Freeform 123" o:spid="_x0000_s1215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" path="m68,104r-12,l56,115r12,l68,104xe" fillcolor="black" stroked="f">
                    <v:path arrowok="t" o:connecttype="custom" o:connectlocs="68,104;56,104;56,115;68,115;68,104" o:connectangles="0,0,0,0,0"/>
                  </v:shape>
                  <v:shape id="Freeform 124" o:spid="_x0000_s1216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" path="m68,41r-28,l45,44r9,11l56,62r,23l54,92r-8,11l41,105r14,l56,104r12,l68,41xe" fillcolor="black" stroked="f">
                    <v:path arrowok="t" o:connecttype="custom" o:connectlocs="68,41;40,41;45,44;54,55;56,62;56,85;54,92;46,103;41,105;55,105;56,104;68,104;68,41" o:connectangles="0,0,0,0,0,0,0,0,0,0,0,0,0"/>
                  </v:shape>
                  <v:shape id="Freeform 125" o:spid="_x0000_s1217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" path="m68,l55,r,41l68,41,68,xe" fillcolor="black" stroked="f">
                    <v:path arrowok="t" o:connecttype="custom" o:connectlocs="68,0;55,0;55,41;68,41;68,0" o:connectangles="0,0,0,0,0"/>
                  </v:shape>
                  <v:shape id="Freeform 126" o:spid="_x0000_s1218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" path="m150,41r-23,l132,43r3,3l138,48r1,4l139,62r-5,2l126,65r-11,2l110,67r-4,1l103,69r-3,1l96,71r-3,2l90,76r-2,2l85,85r-1,4l84,100r2,5l95,114r7,3l116,117r5,-1l130,112r5,-3l139,106r-30,l105,104r-3,-2l100,99,98,96r,-6l99,88r1,-2l101,83r2,-1l105,81r3,-1l111,79r6,-1l127,77r7,-2l139,73r14,l152,51r,-1l152,48r-1,-4l150,41xe" fillcolor="black" stroked="f">
                    <v:path arrowok="t" o:connecttype="custom" o:connectlocs="150,41;127,41;132,43;135,46;138,48;139,52;139,62;134,64;126,65;115,67;110,67;106,68;103,69;100,70;96,71;93,73;90,76;88,78;85,85;84,89;84,100;86,105;95,114;102,117;116,117;121,116;130,112;135,109;139,106;109,106;105,104;102,102;100,99;98,96;98,90;99,88;100,86;101,83;103,82;105,81;108,80;111,79;117,78;127,77;134,75;139,73;153,73;152,51;152,50;152,48;151,44;150,41" o:connectangles="0,0,0,0,0,0,0,0,0,0,0,0,0,0,0,0,0,0,0,0,0,0,0,0,0,0,0,0,0,0,0,0,0,0,0,0,0,0,0,0,0,0,0,0,0,0,0,0,0,0,0,0"/>
                  </v:shape>
                  <v:shape id="Freeform 127" o:spid="_x0000_s1219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" path="m153,105r-13,l140,108r1,4l143,115r14,l155,112r-1,-4l153,105xe" fillcolor="black" stroked="f">
                    <v:path arrowok="t" o:connecttype="custom" o:connectlocs="153,105;140,105;140,108;141,112;143,115;157,115;155,112;154,108;153,105" o:connectangles="0,0,0,0,0,0,0,0,0"/>
                  </v:shape>
                  <v:shape id="Freeform 128" o:spid="_x0000_s1220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" path="m153,73r-14,l139,86r-1,3l137,92r-2,4l132,100r-8,4l119,106r20,l140,105r13,l153,102r,-6l153,73xe" fillcolor="black" stroked="f">
                    <v:path arrowok="t" o:connecttype="custom" o:connectlocs="153,73;139,73;139,86;138,89;137,92;135,96;132,100;124,104;119,106;139,106;140,105;153,105;153,102;153,96;153,73" o:connectangles="0,0,0,0,0,0,0,0,0,0,0,0,0,0,0"/>
                  </v:shape>
                  <v:shape id="Freeform 129" o:spid="_x0000_s1221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" path="m129,30r-14,l109,31r-5,1l99,34r-4,3l89,45r-2,4l86,55r13,2l101,51r2,-4l106,45r3,-3l114,41r36,l150,41r-4,-5l143,34r-5,-2l134,30r-5,xe" fillcolor="black" stroked="f">
                    <v:path arrowok="t" o:connecttype="custom" o:connectlocs="129,30;115,30;109,31;104,32;99,34;95,37;89,45;87,49;86,55;99,57;101,51;103,47;106,45;109,42;114,41;150,41;150,41;146,36;143,34;138,32;134,30;129,30" o:connectangles="0,0,0,0,0,0,0,0,0,0,0,0,0,0,0,0,0,0,0,0,0,0"/>
                  </v:shape>
                  <v:shape id="Freeform 130" o:spid="_x0000_s1222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" path="m188,42r-13,l175,99r,5l176,107r2,3l180,112r2,1l185,115r4,1l196,116r4,-1l204,115r-2,-12l194,103r-2,-1l191,102r-1,-1l189,100r,-1l188,98r,-3l188,42xe" fillcolor="black" stroked="f">
                    <v:path arrowok="t" o:connecttype="custom" o:connectlocs="188,42;175,42;175,99;175,104;176,107;178,110;180,112;182,113;185,115;189,116;196,116;200,115;204,115;202,103;194,103;192,102;191,102;190,101;189,100;189,99;188,98;188,95;188,42" o:connectangles="0,0,0,0,0,0,0,0,0,0,0,0,0,0,0,0,0,0,0,0,0,0,0"/>
                  </v:shape>
                  <v:shape id="Freeform 131" o:spid="_x0000_s1223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" path="m202,102r-3,1l194,103r8,l202,102xe" fillcolor="black" stroked="f">
                    <v:path arrowok="t" o:connecttype="custom" o:connectlocs="202,102;199,103;194,103;202,103;202,102" o:connectangles="0,0,0,0,0"/>
                  </v:shape>
                  <v:shape id="Freeform 132" o:spid="_x0000_s1224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" path="m202,31r-37,l165,42r37,l202,31xe" fillcolor="black" stroked="f">
                    <v:path arrowok="t" o:connecttype="custom" o:connectlocs="202,31;165,31;165,42;202,42;202,31" o:connectangles="0,0,0,0,0"/>
                  </v:shape>
                  <v:shape id="Freeform 133" o:spid="_x0000_s1225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" path="m188,2r-13,9l175,31r13,l188,2xe" fillcolor="black" stroked="f">
                    <v:path arrowok="t" o:connecttype="custom" o:connectlocs="188,2;175,11;175,31;188,31;188,2" o:connectangles="0,0,0,0,0"/>
                  </v:shape>
                  <v:shape id="Freeform 134" o:spid="_x0000_s1226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" path="m277,41r-23,l259,43r4,3l265,48r1,4l266,59r,1l266,62r-5,2l253,65r-11,2l237,67r-4,1l230,69r-3,1l223,71r-2,2l218,76r-3,2l212,85r-1,4l211,100r2,5l223,114r6,3l243,117r5,-1l258,112r4,-3l266,106r-30,l232,104r-2,-2l227,99r-2,-3l225,90r1,-2l227,86r1,-3l230,82r3,-1l235,80r4,-1l244,78r10,-1l261,75r5,-2l280,73r,-23l279,48r-1,-4l277,41xe" fillcolor="black" stroked="f">
                    <v:path arrowok="t" o:connecttype="custom" o:connectlocs="277,41;254,41;259,43;263,46;265,48;266,52;266,59;266,60;266,62;261,64;253,65;242,67;237,67;233,68;230,69;227,70;223,71;221,73;218,76;215,78;212,85;211,89;211,100;213,105;223,114;229,117;243,117;248,116;258,112;262,109;266,106;236,106;232,104;230,102;227,99;225,96;225,90;226,88;227,86;228,83;230,82;233,81;235,80;239,79;244,78;254,77;261,75;266,73;280,73;280,50;279,48;278,44;277,41" o:connectangles="0,0,0,0,0,0,0,0,0,0,0,0,0,0,0,0,0,0,0,0,0,0,0,0,0,0,0,0,0,0,0,0,0,0,0,0,0,0,0,0,0,0,0,0,0,0,0,0,0,0,0,0,0"/>
                  </v:shape>
                  <v:shape id="Freeform 135" o:spid="_x0000_s1227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" path="m280,105r-13,l268,108r,4l270,115r14,l282,112r-1,-4l280,105xe" fillcolor="black" stroked="f">
                    <v:path arrowok="t" o:connecttype="custom" o:connectlocs="280,105;267,105;268,108;268,112;270,115;284,115;282,112;281,108;280,105" o:connectangles="0,0,0,0,0,0,0,0,0"/>
                  </v:shape>
                  <v:shape id="Freeform 136" o:spid="_x0000_s1228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" path="m280,73r-14,l266,86r-1,3l264,92r-2,4l259,100r-8,4l246,106r20,l267,105r13,l280,102r,-6l280,83r,-10xe" fillcolor="black" stroked="f">
                    <v:path arrowok="t" o:connecttype="custom" o:connectlocs="280,73;266,73;266,86;265,89;264,92;262,96;259,100;251,104;246,106;266,106;267,105;280,105;280,102;280,96;280,83;280,73" o:connectangles="0,0,0,0,0,0,0,0,0,0,0,0,0,0,0,0"/>
                  </v:shape>
                  <v:shape id="Freeform 137" o:spid="_x0000_s1229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" path="m256,30r-14,l236,31r-5,1l226,34r-4,3l216,45r-1,4l213,55r13,2l228,51r2,-4l233,45r3,-3l241,41r36,l277,41r-4,-5l270,34r-5,-2l261,30r-5,xe" fillcolor="black" stroked="f">
                    <v:path arrowok="t" o:connecttype="custom" o:connectlocs="256,30;242,30;236,31;231,32;226,34;222,37;216,45;215,49;213,55;226,57;228,51;230,47;233,45;236,42;241,41;277,41;277,41;273,36;270,34;265,32;261,30;256,30" o:connectangles="0,0,0,0,0,0,0,0,0,0,0,0,0,0,0,0,0,0,0,0,0,0"/>
                  </v:shape>
                </v:group>
                <v:shape id="Freeform 138" o:spid="_x0000_s1230" style="position:absolute;left:3736;top:290;width:20;height:341;visibility:visible;mso-wrap-style:square;v-text-anchor:top" coordsize="20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" path="m,l,340e" filled="f" strokeweight=".47667mm">
                  <v:path arrowok="t" o:connecttype="custom" o:connectlocs="0,0;0,340" o:connectangles="0,0"/>
                </v:shape>
                <v:group id="Group 139" o:spid="_x0000_s1231" style="position:absolute;left:1411;top:512;width:73;height:87" coordorigin="1411,512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shape id="Freeform 140" o:spid="_x0000_s1232" style="position:absolute;left:1411;top:512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" path="m14,58l,60r1,9l5,75r6,5l17,84r8,2l44,86r6,l55,83r6,-2l65,78r2,-3l30,75,25,73,17,67,15,63,14,58xe" fillcolor="black" stroked="f">
                    <v:path arrowok="t" o:connecttype="custom" o:connectlocs="14,58;0,60;1,69;5,75;11,80;17,84;25,86;44,86;50,86;55,83;61,81;65,78;67,75;30,75;25,73;17,67;15,63;14,58" o:connectangles="0,0,0,0,0,0,0,0,0,0,0,0,0,0,0,0,0,0"/>
                  </v:shape>
                  <v:shape id="Freeform 141" o:spid="_x0000_s1233" style="position:absolute;left:1411;top:512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" path="m41,l30,,25,,17,2,14,4,9,7,6,10,3,16,2,20r,7l3,31r2,4l7,38r3,3l15,42r4,3l26,47r12,2l45,51r5,2l55,56r2,2l57,65r-2,3l49,74r-5,1l67,75r1,-2l71,69r1,-4l72,55,71,51,66,45,63,42,59,41,55,39,48,37,37,34,30,32,25,31r-1,l21,30,19,28,18,27,17,25,16,24r,-5l18,16r3,-2l23,12r5,-1l65,11,64,10,61,7,58,4,52,2,47,,41,xe" fillcolor="black" stroked="f">
                    <v:path arrowok="t" o:connecttype="custom" o:connectlocs="41,0;30,0;25,0;17,2;14,4;9,7;6,10;3,16;2,20;2,27;3,31;5,35;7,38;10,41;15,42;19,45;26,47;38,49;45,51;50,53;55,56;57,58;57,65;55,68;49,74;44,75;67,75;68,73;71,69;72,65;72,55;71,51;66,45;63,42;59,41;55,39;48,37;37,34;30,32;25,31;24,31;21,30;19,28;18,27;17,25;16,24;16,19;18,16;21,14;23,12;28,11;65,11;64,10;61,7;58,4;52,2;47,0;41,0" o:connectangles="0,0,0,0,0,0,0,0,0,0,0,0,0,0,0,0,0,0,0,0,0,0,0,0,0,0,0,0,0,0,0,0,0,0,0,0,0,0,0,0,0,0,0,0,0,0,0,0,0,0,0,0,0,0,0,0,0,0"/>
                  </v:shape>
                  <v:shape id="Freeform 142" o:spid="_x0000_s1234" style="position:absolute;left:1411;top:512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" path="m65,11r-24,l45,12r7,5l54,21r,4l69,23,68,17,66,13,65,11xe" fillcolor="black" stroked="f">
                    <v:path arrowok="t" o:connecttype="custom" o:connectlocs="65,11;41,11;45,12;52,17;54,21;54,25;69,23;68,17;66,13;65,11" o:connectangles="0,0,0,0,0,0,0,0,0,0"/>
                  </v:shape>
                </v:group>
                <v:group id="Group 143" o:spid="_x0000_s1235" style="position:absolute;left:1495;top:512;width:153;height:87" coordorigin="1495,512" coordsize="1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shape id="Freeform 144" o:spid="_x0000_s1236" style="position:absolute;left:1495;top:512;width:153;height:87;visibility:visible;mso-wrap-style:square;v-text-anchor:top" coordsize="1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" path="m48,l27,,19,2,4,16,,27,,57,3,68r7,7l17,83r9,3l44,86r6,-1l62,78r3,-3l30,75,25,72,20,67,16,62,13,54r,-22l16,24r4,-5l25,14r5,-3l64,11,56,3,48,xe" fillcolor="black" stroked="f">
                    <v:path arrowok="t" o:connecttype="custom" o:connectlocs="48,0;27,0;19,2;4,16;0,27;0,57;3,68;10,75;17,83;26,86;44,86;50,85;62,78;65,75;30,75;25,72;20,67;16,62;13,54;13,32;16,24;20,19;25,14;30,11;64,11;56,3;48,0" o:connectangles="0,0,0,0,0,0,0,0,0,0,0,0,0,0,0,0,0,0,0,0,0,0,0,0,0,0,0"/>
                  </v:shape>
                  <v:shape id="Freeform 145" o:spid="_x0000_s1237" style="position:absolute;left:1495;top:512;width:153;height:87;visibility:visible;mso-wrap-style:square;v-text-anchor:top" coordsize="1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" path="m64,11r-21,l49,14r9,11l60,32r,22l58,62r-5,5l49,72r-6,3l65,75r1,-2l69,67r3,-6l74,53r,-25l70,18,64,11xe" fillcolor="black" stroked="f">
                    <v:path arrowok="t" o:connecttype="custom" o:connectlocs="64,11;43,11;49,14;58,25;60,32;60,54;58,62;53,67;49,72;43,75;65,75;66,73;69,67;72,61;74,53;74,28;70,18;64,11" o:connectangles="0,0,0,0,0,0,0,0,0,0,0,0,0,0,0,0,0,0"/>
                  </v:shape>
                  <v:shape id="Freeform 146" o:spid="_x0000_s1238" style="position:absolute;left:1495;top:512;width:153;height:87;visibility:visible;mso-wrap-style:square;v-text-anchor:top" coordsize="1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" path="m102,1l88,1r,62l89,66r1,4l91,74r2,3l95,80r3,2l102,84r4,2l111,86r15,l134,82r5,-7l114,75r-3,-2l108,71r-3,-2l103,66r-1,-6l102,58r,-57xe" fillcolor="black" stroked="f">
                    <v:path arrowok="t" o:connecttype="custom" o:connectlocs="102,1;88,1;88,63;89,66;90,70;91,74;93,77;95,80;98,82;102,84;106,86;111,86;126,86;134,82;139,75;114,75;111,73;108,71;105,69;103,66;102,60;102,58;102,1" o:connectangles="0,0,0,0,0,0,0,0,0,0,0,0,0,0,0,0,0,0,0,0,0,0,0"/>
                  </v:shape>
                  <v:shape id="Freeform 147" o:spid="_x0000_s1239" style="position:absolute;left:1495;top:512;width:153;height:87;visibility:visible;mso-wrap-style:square;v-text-anchor:top" coordsize="1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" path="m153,72r-12,l141,85r12,l153,72xe" fillcolor="black" stroked="f">
                    <v:path arrowok="t" o:connecttype="custom" o:connectlocs="153,72;141,72;141,85;153,85;153,72" o:connectangles="0,0,0,0,0"/>
                  </v:shape>
                  <v:shape id="Freeform 148" o:spid="_x0000_s1240" style="position:absolute;left:1495;top:512;width:153;height:87;visibility:visible;mso-wrap-style:square;v-text-anchor:top" coordsize="1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" path="m153,1r-14,l139,53r-1,5l137,62r-2,4l133,69r-4,2l126,73r-4,2l139,75r2,-3l153,72r,-71xe" fillcolor="black" stroked="f">
                    <v:path arrowok="t" o:connecttype="custom" o:connectlocs="153,1;139,1;139,53;138,58;137,62;135,66;133,69;129,71;126,73;122,75;139,75;141,72;153,72;153,1" o:connectangles="0,0,0,0,0,0,0,0,0,0,0,0,0,0"/>
                  </v:shape>
                </v:group>
                <v:group id="Group 149" o:spid="_x0000_s1241" style="position:absolute;left:1674;top:512;width:72;height:86" coordorigin="1674,512" coordsize="7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shape id="Freeform 150" o:spid="_x0000_s1242" style="position:absolute;left:1674;top:512;width:72;height:86;visibility:visible;mso-wrap-style:square;v-text-anchor:top" coordsize="7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" path="m20,1l,1,,85r22,l22,35r1,-5l26,25r1,-4l30,19r4,-2l38,15r4,-1l65,14r,l20,14,20,1xe" fillcolor="black" stroked="f">
                    <v:path arrowok="t" o:connecttype="custom" o:connectlocs="20,1;0,1;0,85;22,85;22,35;23,30;26,25;27,21;30,19;34,17;38,15;42,14;65,14;65,14;20,14;20,1" o:connectangles="0,0,0,0,0,0,0,0,0,0,0,0,0,0,0,0"/>
                  </v:shape>
                  <v:shape id="Freeform 151" o:spid="_x0000_s1243" style="position:absolute;left:1674;top:512;width:72;height:86;visibility:visible;mso-wrap-style:square;v-text-anchor:top" coordsize="7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" path="m65,14r-12,l58,15r5,2l65,14xe" fillcolor="black" stroked="f">
                    <v:path arrowok="t" o:connecttype="custom" o:connectlocs="65,14;53,14;58,15;63,17;65,14" o:connectangles="0,0,0,0,0"/>
                  </v:shape>
                  <v:shape id="Freeform 152" o:spid="_x0000_s1244" style="position:absolute;left:1674;top:512;width:72;height:86;visibility:visible;mso-wrap-style:square;v-text-anchor:top" coordsize="7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" path="m56,l43,,38,,34,2,30,4,25,8r-5,6l65,14,71,4,63,1,56,xe" fillcolor="black" stroked="f">
                    <v:path arrowok="t" o:connecttype="custom" o:connectlocs="56,0;43,0;38,0;34,2;30,4;25,8;20,14;65,14;71,4;63,1;56,0" o:connectangles="0,0,0,0,0,0,0,0,0,0,0"/>
                  </v:shape>
                </v:group>
                <v:group id="Group 153" o:spid="_x0000_s1245" style="position:absolute;left:1748;top:512;width:77;height:87" coordorigin="1748,512" coordsize="7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shape id="Freeform 154" o:spid="_x0000_s1246" style="position:absolute;left:1748;top:512;width:77;height:87;visibility:visible;mso-wrap-style:square;v-text-anchor:top" coordsize="7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" path="m49,l32,,25,1,12,8,7,13,4,20,1,26,,34,,57,3,68r7,7l18,83r9,3l49,86r8,-2l68,75r-36,l26,72,17,62,15,54r,-22l17,24r5,-5l26,14r6,-3l69,11r,l57,2,49,xe" fillcolor="black" stroked="f">
                    <v:path arrowok="t" o:connecttype="custom" o:connectlocs="49,0;32,0;25,1;12,8;7,13;4,20;1,26;0,34;0,57;3,68;10,75;18,83;27,86;49,86;57,84;68,75;32,75;26,72;17,62;15,54;15,32;17,24;22,19;26,14;32,11;69,11;69,11;57,2;49,0" o:connectangles="0,0,0,0,0,0,0,0,0,0,0,0,0,0,0,0,0,0,0,0,0,0,0,0,0,0,0,0,0"/>
                  </v:shape>
                  <v:shape id="Freeform 155" o:spid="_x0000_s1247" style="position:absolute;left:1748;top:512;width:77;height:87;visibility:visible;mso-wrap-style:square;v-text-anchor:top" coordsize="7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" path="m61,54r-1,7l58,66r-4,4l50,73r-5,2l68,75r2,-2l74,66,76,56,61,54xe" fillcolor="black" stroked="f">
                    <v:path arrowok="t" o:connecttype="custom" o:connectlocs="61,54;60,61;58,66;54,70;50,73;45,75;68,75;70,73;74,66;76,56;61,54" o:connectangles="0,0,0,0,0,0,0,0,0,0,0"/>
                  </v:shape>
                  <v:shape id="Freeform 156" o:spid="_x0000_s1248" style="position:absolute;left:1748;top:512;width:77;height:87;visibility:visible;mso-wrap-style:square;v-text-anchor:top" coordsize="7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" path="m69,11r-24,l49,12r4,3l56,18r2,4l60,28,74,26,73,17,69,11xe" fillcolor="black" stroked="f">
                    <v:path arrowok="t" o:connecttype="custom" o:connectlocs="69,11;45,11;49,12;53,15;56,18;58,22;60,28;74,26;73,17;69,11" o:connectangles="0,0,0,0,0,0,0,0,0,0"/>
                  </v:shape>
                </v:group>
                <v:group id="Group 157" o:spid="_x0000_s1249" style="position:absolute;left:1832;top:512;width:73;height:87" coordorigin="1832,512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shape id="Freeform 158" o:spid="_x0000_s1250" style="position:absolute;left:1832;top:512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" path="m47,l25,,17,3,3,19,,29,,58,3,68r7,7l16,83r10,3l46,86r8,-2l60,80r6,-5l31,75,25,72,21,68,16,63,14,56,13,47r59,l72,35r-58,l14,28r3,-6l21,17r4,-4l30,11r32,l56,3,47,xe" fillcolor="black" stroked="f">
                    <v:path arrowok="t" o:connecttype="custom" o:connectlocs="47,0;25,0;17,3;3,19;0,29;0,58;3,68;10,75;16,83;26,86;46,86;54,84;60,80;66,75;31,75;25,72;21,68;16,63;14,56;13,47;72,47;72,35;14,35;14,28;17,22;21,17;25,13;30,11;62,11;56,3;47,0" o:connectangles="0,0,0,0,0,0,0,0,0,0,0,0,0,0,0,0,0,0,0,0,0,0,0,0,0,0,0,0,0,0,0"/>
                  </v:shape>
                  <v:shape id="Freeform 159" o:spid="_x0000_s1251" style="position:absolute;left:1832;top:512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" path="m58,58r-2,6l53,68r-7,6l42,75r24,l70,68r2,-8l58,58xe" fillcolor="black" stroked="f">
                    <v:path arrowok="t" o:connecttype="custom" o:connectlocs="58,58;56,64;53,68;46,74;42,75;66,75;70,68;72,60;58,58" o:connectangles="0,0,0,0,0,0,0,0,0"/>
                  </v:shape>
                  <v:shape id="Freeform 160" o:spid="_x0000_s1252" style="position:absolute;left:1832;top:512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" path="m62,11r-19,l49,14r4,5l56,23r2,5l58,35r14,l72,29,69,18,62,11xe" fillcolor="black" stroked="f">
                    <v:path arrowok="t" o:connecttype="custom" o:connectlocs="62,11;43,11;49,14;53,19;56,23;58,28;58,35;72,35;72,29;69,18;62,11" o:connectangles="0,0,0,0,0,0,0,0,0,0,0"/>
                  </v:shape>
                </v:group>
                <v:shape id="Freeform 161" o:spid="_x0000_s1253" style="position:absolute;left:1157;top:745;width:909;height:20;visibility:visible;mso-wrap-style:square;v-text-anchor:top" coordsize="90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" path="m,l908,e" filled="f" strokeweight=".81pt">
                  <v:path arrowok="t" o:connecttype="custom" o:connectlocs="0,0;908,0" o:connectangles="0,0"/>
                </v:shape>
                <v:group id="Group 162" o:spid="_x0000_s1254" style="position:absolute;left:2079;top:692;width:69;height:76" coordorigin="2079,692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shape id="Freeform 163" o:spid="_x0000_s1255" style="position:absolute;left:2079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164" o:spid="_x0000_s1256" style="position:absolute;left:2079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" path="m68,31l,31,,44r68,l68,31xe" fillcolor="black" stroked="f">
                    <v:path arrowok="t" o:connecttype="custom" o:connectlocs="68,31;0,31;0,44;68,44;68,31" o:connectangles="0,0,0,0,0"/>
                  </v:shape>
                  <v:shape id="Freeform 165" o:spid="_x0000_s1257" style="position:absolute;left:2079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shape id="Freeform 166" o:spid="_x0000_s1258" style="position:absolute;left:2165;top:745;width:321;height:20;visibility:visible;mso-wrap-style:square;v-text-anchor:top" coordsize="321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" path="m,l320,e" filled="f" strokeweight=".81pt">
                  <v:path arrowok="t" o:connecttype="custom" o:connectlocs="0,0;320,0" o:connectangles="0,0"/>
                </v:shape>
                <v:group id="Group 167" o:spid="_x0000_s1259" style="position:absolute;left:2501;top:692;width:69;height:76" coordorigin="2501,692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shape id="Freeform 168" o:spid="_x0000_s1260" style="position:absolute;left:2501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169" o:spid="_x0000_s1261" style="position:absolute;left:2501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" path="m68,31l,31,,44r68,l68,31xe" fillcolor="black" stroked="f">
                    <v:path arrowok="t" o:connecttype="custom" o:connectlocs="68,31;0,31;0,44;68,44;68,31" o:connectangles="0,0,0,0,0"/>
                  </v:shape>
                  <v:shape id="Freeform 170" o:spid="_x0000_s1262" style="position:absolute;left:2501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shape id="Freeform 171" o:spid="_x0000_s1263" style="position:absolute;left:2587;top:738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" path="m,7r68,e" filled="f" strokeweight=".28594mm">
                  <v:path arrowok="t" o:connecttype="custom" o:connectlocs="0,7;68,7" o:connectangles="0,0"/>
                </v:shape>
                <v:shape id="Freeform 172" o:spid="_x0000_s1264" style="position:absolute;left:2854;top:738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" path="m,7r68,e" filled="f" strokeweight=".28594mm">
                  <v:path arrowok="t" o:connecttype="custom" o:connectlocs="0,7;68,7" o:connectangles="0,0"/>
                </v:shape>
                <v:shape id="Freeform 173" o:spid="_x0000_s1265" style="position:absolute;left:3108;top:738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" path="m,7r68,e" filled="f" strokeweight=".28594mm">
                  <v:path arrowok="t" o:connecttype="custom" o:connectlocs="0,7;68,7" o:connectangles="0,0"/>
                </v:shape>
                <v:shape id="Freeform 174" o:spid="_x0000_s1266" style="position:absolute;left:3363;top:738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" path="m,7r68,e" filled="f" strokeweight=".28594mm">
                  <v:path arrowok="t" o:connecttype="custom" o:connectlocs="0,7;68,7" o:connectangles="0,0"/>
                </v:shape>
                <v:shape id="Freeform 175" o:spid="_x0000_s1267" style="position:absolute;left:3615;top:738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" path="m,7r68,e" filled="f" strokeweight=".28594mm">
                  <v:path arrowok="t" o:connecttype="custom" o:connectlocs="0,7;68,7" o:connectangles="0,0"/>
                </v:shape>
                <v:group id="Group 176" o:spid="_x0000_s1268" style="position:absolute;left:3699;top:692;width:69;height:76" coordorigin="3699,692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shape id="Freeform 177" o:spid="_x0000_s1269" style="position:absolute;left:3699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178" o:spid="_x0000_s1270" style="position:absolute;left:3699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" path="m68,31l,31,,44r68,l68,31xe" fillcolor="black" stroked="f">
                    <v:path arrowok="t" o:connecttype="custom" o:connectlocs="68,31;0,31;0,44;68,44;68,31" o:connectangles="0,0,0,0,0"/>
                  </v:shape>
                  <v:shape id="Freeform 179" o:spid="_x0000_s1271" style="position:absolute;left:3699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" path="m40,l28,r,31l40,31,40,xe" fillcolor="black" stroked="f">
                    <v:path arrowok="t" o:connecttype="custom" o:connectlocs="40,0;28,0;28,31;40,31;40,0" o:connectangles="0,0,0,0,0"/>
                  </v:shape>
                </v:group>
                <w10:anchorlock/>
              </v:group>
            </w:pict>
          </mc:Fallback>
        </mc:AlternateContent>
      </w:r>
    </w:p>
    <w:p w14:paraId="64319362" w14:textId="77777777" w:rsidR="000D3EE4" w:rsidRPr="00055212" w:rsidRDefault="000D3EE4" w:rsidP="000D3EE4">
      <w:pPr>
        <w:pStyle w:val="BodyText"/>
        <w:kinsoku w:val="0"/>
        <w:overflowPunct w:val="0"/>
        <w:spacing w:before="32"/>
        <w:ind w:left="479" w:firstLine="0"/>
        <w:rPr>
          <w:rFonts w:ascii="Arial" w:hAnsi="Arial" w:cs="B Nazanin"/>
          <w:sz w:val="18"/>
          <w:szCs w:val="18"/>
        </w:rPr>
      </w:pPr>
      <w:r w:rsidRPr="00055212">
        <w:rPr>
          <w:rFonts w:ascii="Arial" w:hAnsi="Arial" w:cs="B Nazanin"/>
          <w:w w:val="85"/>
          <w:sz w:val="18"/>
          <w:szCs w:val="18"/>
        </w:rPr>
        <w:t>Some</w:t>
      </w:r>
      <w:r w:rsidRPr="00055212">
        <w:rPr>
          <w:rFonts w:ascii="Arial" w:hAnsi="Arial" w:cs="B Nazanin"/>
          <w:spacing w:val="-25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spacing w:val="-2"/>
          <w:w w:val="85"/>
          <w:sz w:val="18"/>
          <w:szCs w:val="18"/>
        </w:rPr>
        <w:t>Ethernet</w:t>
      </w:r>
      <w:r w:rsidRPr="00055212">
        <w:rPr>
          <w:rFonts w:ascii="Arial" w:hAnsi="Arial" w:cs="B Nazanin"/>
          <w:spacing w:val="-25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spacing w:val="-2"/>
          <w:w w:val="85"/>
          <w:sz w:val="18"/>
          <w:szCs w:val="18"/>
        </w:rPr>
        <w:t>types</w:t>
      </w:r>
      <w:r w:rsidRPr="00055212">
        <w:rPr>
          <w:rFonts w:ascii="Arial" w:hAnsi="Arial" w:cs="B Nazanin"/>
          <w:spacing w:val="-1"/>
          <w:w w:val="85"/>
          <w:sz w:val="18"/>
          <w:szCs w:val="18"/>
        </w:rPr>
        <w:t>:</w:t>
      </w:r>
      <w:r w:rsidRPr="00055212">
        <w:rPr>
          <w:rFonts w:ascii="Arial" w:hAnsi="Arial" w:cs="B Nazanin"/>
          <w:spacing w:val="1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spacing w:val="-2"/>
          <w:w w:val="85"/>
          <w:sz w:val="18"/>
          <w:szCs w:val="18"/>
        </w:rPr>
        <w:t>0x0200</w:t>
      </w:r>
      <w:r w:rsidRPr="00055212">
        <w:rPr>
          <w:rFonts w:ascii="Arial" w:hAnsi="Arial" w:cs="B Nazanin"/>
          <w:spacing w:val="-8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w w:val="85"/>
          <w:sz w:val="18"/>
          <w:szCs w:val="18"/>
        </w:rPr>
        <w:t>=</w:t>
      </w:r>
      <w:r w:rsidRPr="00055212">
        <w:rPr>
          <w:rFonts w:ascii="Arial" w:hAnsi="Arial" w:cs="B Nazanin"/>
          <w:spacing w:val="-3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w w:val="85"/>
          <w:sz w:val="18"/>
          <w:szCs w:val="18"/>
        </w:rPr>
        <w:t>XEROX</w:t>
      </w:r>
      <w:r w:rsidRPr="00055212">
        <w:rPr>
          <w:rFonts w:ascii="Arial" w:hAnsi="Arial" w:cs="B Nazanin"/>
          <w:spacing w:val="4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w w:val="85"/>
          <w:sz w:val="18"/>
          <w:szCs w:val="18"/>
        </w:rPr>
        <w:t>PUP</w:t>
      </w:r>
    </w:p>
    <w:p w14:paraId="5CF014DB" w14:textId="6CD8A36D" w:rsidR="000D3EE4" w:rsidRPr="00055212" w:rsidRDefault="000D3EE4" w:rsidP="00DF3C4A">
      <w:pPr>
        <w:pStyle w:val="BodyText"/>
        <w:kinsoku w:val="0"/>
        <w:overflowPunct w:val="0"/>
        <w:spacing w:before="3" w:line="247" w:lineRule="auto"/>
        <w:ind w:left="2596" w:right="5634" w:firstLine="0"/>
        <w:rPr>
          <w:rFonts w:ascii="Arial" w:hAnsi="Arial" w:cs="B Nazanin"/>
          <w:sz w:val="18"/>
          <w:szCs w:val="18"/>
        </w:rPr>
      </w:pPr>
      <w:r w:rsidRPr="00055212">
        <w:rPr>
          <w:rFonts w:ascii="Arial" w:hAnsi="Arial" w:cs="B Nazanin"/>
          <w:spacing w:val="-2"/>
          <w:w w:val="105"/>
          <w:sz w:val="18"/>
          <w:szCs w:val="18"/>
        </w:rPr>
        <w:t>0x0800</w:t>
      </w:r>
      <w:r w:rsidRPr="00055212">
        <w:rPr>
          <w:rFonts w:ascii="Arial" w:hAnsi="Arial" w:cs="B Nazanin"/>
          <w:spacing w:val="20"/>
          <w:w w:val="105"/>
          <w:sz w:val="18"/>
          <w:szCs w:val="18"/>
        </w:rPr>
        <w:t xml:space="preserve"> </w:t>
      </w:r>
      <w:r w:rsidRPr="00055212">
        <w:rPr>
          <w:rFonts w:ascii="Arial" w:hAnsi="Arial" w:cs="B Nazanin"/>
          <w:w w:val="105"/>
          <w:sz w:val="18"/>
          <w:szCs w:val="18"/>
        </w:rPr>
        <w:t>=</w:t>
      </w:r>
      <w:r w:rsidRPr="00055212">
        <w:rPr>
          <w:rFonts w:ascii="Arial" w:hAnsi="Arial" w:cs="B Nazanin"/>
          <w:spacing w:val="29"/>
          <w:w w:val="105"/>
          <w:sz w:val="18"/>
          <w:szCs w:val="18"/>
        </w:rPr>
        <w:t xml:space="preserve"> </w:t>
      </w:r>
      <w:r w:rsidR="00865F11">
        <w:rPr>
          <w:rFonts w:ascii="Arial" w:hAnsi="Arial" w:cs="B Nazanin"/>
          <w:spacing w:val="1"/>
          <w:sz w:val="18"/>
          <w:szCs w:val="18"/>
        </w:rPr>
        <w:t>d</w:t>
      </w:r>
      <w:r w:rsidRPr="00055212">
        <w:rPr>
          <w:rFonts w:ascii="Arial" w:hAnsi="Arial" w:cs="B Nazanin"/>
          <w:spacing w:val="1"/>
          <w:sz w:val="18"/>
          <w:szCs w:val="18"/>
        </w:rPr>
        <w:t>o</w:t>
      </w:r>
      <w:r w:rsidR="00865F11">
        <w:rPr>
          <w:rFonts w:ascii="Arial" w:hAnsi="Arial" w:cs="B Nazanin"/>
          <w:spacing w:val="1"/>
          <w:sz w:val="18"/>
          <w:szCs w:val="18"/>
        </w:rPr>
        <w:t>d</w:t>
      </w:r>
      <w:r w:rsidR="00DF3C4A" w:rsidRPr="00055212">
        <w:rPr>
          <w:rFonts w:ascii="Arial" w:hAnsi="Arial" w:cs="B Nazanin" w:hint="cs"/>
          <w:spacing w:val="41"/>
          <w:sz w:val="18"/>
          <w:szCs w:val="18"/>
          <w:rtl/>
        </w:rPr>
        <w:t xml:space="preserve"> </w:t>
      </w:r>
      <w:r w:rsidRPr="00055212">
        <w:rPr>
          <w:rFonts w:ascii="Arial" w:hAnsi="Arial" w:cs="B Nazanin"/>
          <w:w w:val="105"/>
          <w:sz w:val="18"/>
          <w:szCs w:val="18"/>
        </w:rPr>
        <w:t>Internet</w:t>
      </w:r>
      <w:r w:rsidRPr="00055212">
        <w:rPr>
          <w:rFonts w:ascii="Arial" w:hAnsi="Arial" w:cs="B Nazanin"/>
          <w:spacing w:val="22"/>
          <w:w w:val="190"/>
          <w:sz w:val="18"/>
          <w:szCs w:val="18"/>
        </w:rPr>
        <w:t xml:space="preserve"> </w:t>
      </w:r>
      <w:r w:rsidRPr="00055212">
        <w:rPr>
          <w:rFonts w:ascii="Arial" w:hAnsi="Arial" w:cs="B Nazanin"/>
          <w:spacing w:val="-1"/>
          <w:sz w:val="18"/>
          <w:szCs w:val="18"/>
        </w:rPr>
        <w:t>0x0806</w:t>
      </w:r>
      <w:r w:rsidRPr="00055212">
        <w:rPr>
          <w:rFonts w:ascii="Arial" w:hAnsi="Arial" w:cs="B Nazanin"/>
          <w:spacing w:val="-17"/>
          <w:sz w:val="18"/>
          <w:szCs w:val="18"/>
        </w:rPr>
        <w:t xml:space="preserve"> </w:t>
      </w:r>
      <w:r w:rsidRPr="00055212">
        <w:rPr>
          <w:rFonts w:ascii="Arial" w:hAnsi="Arial" w:cs="B Nazanin"/>
          <w:sz w:val="18"/>
          <w:szCs w:val="18"/>
        </w:rPr>
        <w:t>=</w:t>
      </w:r>
      <w:r w:rsidRPr="00055212">
        <w:rPr>
          <w:rFonts w:ascii="Arial" w:hAnsi="Arial" w:cs="B Nazanin"/>
          <w:spacing w:val="-13"/>
          <w:sz w:val="18"/>
          <w:szCs w:val="18"/>
        </w:rPr>
        <w:t xml:space="preserve"> </w:t>
      </w:r>
      <w:r w:rsidRPr="00055212">
        <w:rPr>
          <w:rFonts w:ascii="Arial" w:hAnsi="Arial" w:cs="B Nazanin"/>
          <w:sz w:val="18"/>
          <w:szCs w:val="18"/>
        </w:rPr>
        <w:t>ARP</w:t>
      </w:r>
    </w:p>
    <w:p w14:paraId="65B7C975" w14:textId="1FD8C348" w:rsidR="000D3EE4" w:rsidRPr="008F772B" w:rsidRDefault="000D3EE4" w:rsidP="008F772B">
      <w:pPr>
        <w:pStyle w:val="BodyText"/>
        <w:kinsoku w:val="0"/>
        <w:overflowPunct w:val="0"/>
        <w:spacing w:line="182" w:lineRule="exact"/>
        <w:ind w:left="2596" w:firstLine="0"/>
        <w:rPr>
          <w:rFonts w:ascii="Arial" w:hAnsi="Arial" w:cs="B Nazanin"/>
          <w:sz w:val="18"/>
          <w:szCs w:val="18"/>
        </w:rPr>
      </w:pPr>
      <w:r w:rsidRPr="00055212">
        <w:rPr>
          <w:rFonts w:ascii="Arial" w:hAnsi="Arial" w:cs="B Nazanin"/>
          <w:spacing w:val="-1"/>
          <w:w w:val="95"/>
          <w:sz w:val="18"/>
          <w:szCs w:val="18"/>
        </w:rPr>
        <w:t>0x8035</w:t>
      </w:r>
      <w:r w:rsidRPr="00055212">
        <w:rPr>
          <w:rFonts w:ascii="Arial" w:hAnsi="Arial" w:cs="B Nazanin"/>
          <w:spacing w:val="-6"/>
          <w:w w:val="95"/>
          <w:sz w:val="18"/>
          <w:szCs w:val="18"/>
        </w:rPr>
        <w:t xml:space="preserve"> </w:t>
      </w:r>
      <w:r w:rsidRPr="00055212">
        <w:rPr>
          <w:rFonts w:ascii="Arial" w:hAnsi="Arial" w:cs="B Nazanin"/>
          <w:w w:val="95"/>
          <w:sz w:val="18"/>
          <w:szCs w:val="18"/>
        </w:rPr>
        <w:t>=</w:t>
      </w:r>
      <w:r w:rsidRPr="00055212">
        <w:rPr>
          <w:rFonts w:ascii="Arial" w:hAnsi="Arial" w:cs="B Nazanin"/>
          <w:spacing w:val="-1"/>
          <w:w w:val="95"/>
          <w:sz w:val="18"/>
          <w:szCs w:val="18"/>
        </w:rPr>
        <w:t xml:space="preserve"> </w:t>
      </w:r>
      <w:r w:rsidRPr="00055212">
        <w:rPr>
          <w:rFonts w:ascii="Arial" w:hAnsi="Arial" w:cs="B Nazanin"/>
          <w:spacing w:val="1"/>
          <w:w w:val="95"/>
          <w:sz w:val="18"/>
          <w:szCs w:val="18"/>
        </w:rPr>
        <w:t>RARP</w:t>
      </w:r>
    </w:p>
    <w:p w14:paraId="438D4BCD" w14:textId="77777777" w:rsidR="00CB43C6" w:rsidRDefault="00CB43C6" w:rsidP="00CB43C6">
      <w:pPr>
        <w:pStyle w:val="BodyText"/>
        <w:kinsoku w:val="0"/>
        <w:overflowPunct w:val="0"/>
        <w:bidi/>
        <w:ind w:left="360" w:firstLine="0"/>
        <w:rPr>
          <w:rFonts w:cs="B Nazanin"/>
          <w:sz w:val="24"/>
          <w:szCs w:val="24"/>
          <w:rtl/>
          <w:lang w:bidi="fa-IR"/>
        </w:rPr>
      </w:pPr>
    </w:p>
    <w:p w14:paraId="56B8785A" w14:textId="7E2A9B1B" w:rsidR="000D3EE4" w:rsidRPr="00CB43C6" w:rsidRDefault="00055212" w:rsidP="00CB43C6">
      <w:pPr>
        <w:pStyle w:val="BodyText"/>
        <w:numPr>
          <w:ilvl w:val="0"/>
          <w:numId w:val="11"/>
        </w:numPr>
        <w:kinsoku w:val="0"/>
        <w:overflowPunct w:val="0"/>
        <w:bidi/>
        <w:rPr>
          <w:rFonts w:cs="B Nazanin"/>
          <w:sz w:val="24"/>
          <w:szCs w:val="24"/>
        </w:rPr>
      </w:pPr>
      <w:r w:rsidRPr="00CB43C6">
        <w:rPr>
          <w:rFonts w:cs="B Nazanin" w:hint="cs"/>
          <w:sz w:val="24"/>
          <w:szCs w:val="24"/>
          <w:rtl/>
          <w:lang w:bidi="fa-IR"/>
        </w:rPr>
        <w:t xml:space="preserve">برخی </w:t>
      </w:r>
      <w:r w:rsidR="000D3EE4" w:rsidRPr="00CB43C6">
        <w:rPr>
          <w:rFonts w:cs="B Nazanin" w:hint="cs"/>
          <w:sz w:val="24"/>
          <w:szCs w:val="24"/>
          <w:rtl/>
          <w:lang w:bidi="fa-IR"/>
        </w:rPr>
        <w:t xml:space="preserve">مقادیر فیلد </w:t>
      </w:r>
      <w:r w:rsidR="000D3EE4" w:rsidRPr="00CB43C6">
        <w:rPr>
          <w:rFonts w:cs="B Nazanin"/>
          <w:sz w:val="24"/>
          <w:szCs w:val="24"/>
          <w:lang w:bidi="fa-IR"/>
        </w:rPr>
        <w:t>Protocol</w:t>
      </w:r>
      <w:r w:rsidR="000D3EE4" w:rsidRPr="00CB43C6">
        <w:rPr>
          <w:rFonts w:cs="B Nazanin" w:hint="cs"/>
          <w:sz w:val="24"/>
          <w:szCs w:val="24"/>
          <w:rtl/>
          <w:lang w:bidi="fa-IR"/>
        </w:rPr>
        <w:t xml:space="preserve"> در هدر </w:t>
      </w:r>
      <w:r w:rsidR="000D3EE4" w:rsidRPr="00CB43C6">
        <w:rPr>
          <w:rFonts w:cs="B Nazanin"/>
          <w:sz w:val="24"/>
          <w:szCs w:val="24"/>
          <w:lang w:bidi="fa-IR"/>
        </w:rPr>
        <w:t>IP</w:t>
      </w:r>
      <w:r w:rsidRPr="00CB43C6">
        <w:rPr>
          <w:rFonts w:cs="B Nazanin" w:hint="cs"/>
          <w:sz w:val="24"/>
          <w:szCs w:val="24"/>
          <w:rtl/>
          <w:lang w:bidi="fa-IR"/>
        </w:rPr>
        <w:t>:</w:t>
      </w:r>
    </w:p>
    <w:p w14:paraId="55E46162" w14:textId="298F556D" w:rsidR="00661D5B" w:rsidRPr="00AC6627" w:rsidRDefault="00FF5F0E" w:rsidP="00AC6627">
      <w:pPr>
        <w:pStyle w:val="BodyText"/>
        <w:kinsoku w:val="0"/>
        <w:overflowPunct w:val="0"/>
        <w:bidi/>
        <w:ind w:left="332" w:firstLine="0"/>
        <w:jc w:val="right"/>
        <w:rPr>
          <w:rtl/>
        </w:rPr>
      </w:pPr>
      <w:r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ACD027F" wp14:editId="00DDDA3D">
                <wp:simplePos x="0" y="0"/>
                <wp:positionH relativeFrom="column">
                  <wp:posOffset>-550433</wp:posOffset>
                </wp:positionH>
                <wp:positionV relativeFrom="paragraph">
                  <wp:posOffset>473262</wp:posOffset>
                </wp:positionV>
                <wp:extent cx="7436224" cy="2765612"/>
                <wp:effectExtent l="0" t="0" r="12700" b="15875"/>
                <wp:wrapNone/>
                <wp:docPr id="448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6224" cy="2765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E3C812" w14:textId="5D8078C5" w:rsidR="00FF5F0E" w:rsidRDefault="00FF5F0E" w:rsidP="00511831">
                            <w:pPr>
                              <w:bidi/>
                            </w:pPr>
                            <w:r>
                              <w:t>ICMP protocol:</w:t>
                            </w:r>
                          </w:p>
                          <w:p w14:paraId="0C6DB0A6" w14:textId="77777777" w:rsidR="00511831" w:rsidRDefault="00511831" w:rsidP="00511831">
                            <w:pPr>
                              <w:bidi/>
                            </w:pPr>
                            <w:r>
                              <w:rPr>
                                <w:rFonts w:cs="Times New Roman" w:hint="cs"/>
                                <w:rtl/>
                              </w:rPr>
                              <w:t>پروتکل</w:t>
                            </w:r>
                            <w:r>
                              <w:t xml:space="preserve"> ICMP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مخفف</w:t>
                            </w:r>
                            <w:r>
                              <w:t xml:space="preserve"> "Internet Control Message Protocol"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است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که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در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شبکه‌های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کامپیوتری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استفاده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می‌شود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.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این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پروتکل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برای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ارسال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پیام‌های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کنترلی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و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خطاها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در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شبکه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استفاده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می‌شود</w:t>
                            </w:r>
                            <w:r>
                              <w:t>.</w:t>
                            </w:r>
                          </w:p>
                          <w:p w14:paraId="671E7DC9" w14:textId="77777777" w:rsidR="00511831" w:rsidRDefault="00511831" w:rsidP="00511831">
                            <w:pPr>
                              <w:bidi/>
                            </w:pPr>
                          </w:p>
                          <w:p w14:paraId="17CC6BAD" w14:textId="77777777" w:rsidR="00511831" w:rsidRDefault="00511831" w:rsidP="00511831">
                            <w:pPr>
                              <w:bidi/>
                            </w:pPr>
                            <w:r>
                              <w:rPr>
                                <w:rFonts w:cs="Times New Roman" w:hint="cs"/>
                                <w:rtl/>
                              </w:rPr>
                              <w:t>به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طور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کلی،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t xml:space="preserve">ICMP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برای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ارسال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پیام‌هایی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استفاده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می‌شود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که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به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مسئولیت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های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کنترلی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شبکه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مربوط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می‌شوند،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مانند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درخواست</w:t>
                            </w:r>
                            <w:r>
                              <w:t xml:space="preserve"> ping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یا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تعیین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اینکه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یک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مسیر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به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یک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سرور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خاص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موجود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است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یا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نه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.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همچنین،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این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پروتکل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برای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اطلاع‌رسانی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در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مورد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خطاهایی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که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در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جریان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انتقال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داده‌ها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در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شبکه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رخ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داده‌اند،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نیز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مورد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استفاده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قرار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می‌گیرد</w:t>
                            </w:r>
                            <w:r>
                              <w:t>.</w:t>
                            </w:r>
                          </w:p>
                          <w:p w14:paraId="184B95A8" w14:textId="77777777" w:rsidR="00511831" w:rsidRDefault="00511831" w:rsidP="00511831">
                            <w:pPr>
                              <w:bidi/>
                            </w:pPr>
                          </w:p>
                          <w:p w14:paraId="26B8FE49" w14:textId="77777777" w:rsidR="00511831" w:rsidRDefault="00511831" w:rsidP="00511831">
                            <w:pPr>
                              <w:bidi/>
                            </w:pPr>
                            <w:r>
                              <w:rPr>
                                <w:rFonts w:cs="Times New Roman" w:hint="cs"/>
                                <w:rtl/>
                              </w:rPr>
                              <w:t>بهطور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مثال،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اگر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یک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بسته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داده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در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شبکه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از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دست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رفته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باشد،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یا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اگر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یک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سرور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مقصد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در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دسترس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نباشد،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پروتکل</w:t>
                            </w:r>
                            <w:r>
                              <w:t xml:space="preserve"> ICMP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می‌تواند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پیام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خطا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را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به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کامپیوتر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فرستنده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برگرداند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.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همچنین،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برخی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از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ابزارهای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شبکه،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مانند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ابزار</w:t>
                            </w:r>
                            <w:r>
                              <w:t xml:space="preserve"> ping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،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از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پروتکل</w:t>
                            </w:r>
                            <w:r>
                              <w:t xml:space="preserve"> ICMP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برای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ارسال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درخواست‌های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پیام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کنترلی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به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دستگاه‌های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دیگر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در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شبکه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استفاده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می‌کنند</w:t>
                            </w:r>
                            <w:r>
                              <w:t>.</w:t>
                            </w:r>
                          </w:p>
                          <w:p w14:paraId="22000F76" w14:textId="77777777" w:rsidR="00511831" w:rsidRDefault="00511831" w:rsidP="00511831">
                            <w:pPr>
                              <w:bidi/>
                            </w:pPr>
                          </w:p>
                          <w:p w14:paraId="24A60246" w14:textId="775DECA4" w:rsidR="00FF5F0E" w:rsidRDefault="00511831" w:rsidP="00511831">
                            <w:pPr>
                              <w:bidi/>
                            </w:pPr>
                            <w:r>
                              <w:rPr>
                                <w:rFonts w:cs="Times New Roman" w:hint="cs"/>
                                <w:rtl/>
                              </w:rPr>
                              <w:t>به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طور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خلاصه،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پروتکل</w:t>
                            </w:r>
                            <w:r>
                              <w:t xml:space="preserve"> ICMP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برای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کنترل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و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مدیریت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شبکه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استفاده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می‌شود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و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به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شبکه‌ها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اجازه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می‌دهد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تا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به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اشکال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در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جریان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انتقال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داده‌ها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و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مسائل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کنترلی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در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شبکه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پاسخ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t>بدهند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D027F" id="Text Box 448" o:spid="_x0000_s1272" type="#_x0000_t202" style="position:absolute;left:0;text-align:left;margin-left:-43.35pt;margin-top:37.25pt;width:585.55pt;height:217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" fillcolor="white [3201]" strokeweight=".5pt">
                <v:textbox>
                  <w:txbxContent>
                    <w:p w14:paraId="57E3C812" w14:textId="5D8078C5" w:rsidR="00FF5F0E" w:rsidRDefault="00FF5F0E" w:rsidP="00511831">
                      <w:pPr>
                        <w:bidi/>
                      </w:pPr>
                      <w:r>
                        <w:t>ICMP protocol:</w:t>
                      </w:r>
                    </w:p>
                    <w:p w14:paraId="0C6DB0A6" w14:textId="77777777" w:rsidR="00511831" w:rsidRDefault="00511831" w:rsidP="00511831">
                      <w:pPr>
                        <w:bidi/>
                      </w:pPr>
                      <w:r>
                        <w:rPr>
                          <w:rFonts w:cs="Times New Roman" w:hint="cs"/>
                          <w:rtl/>
                        </w:rPr>
                        <w:t>پروتکل</w:t>
                      </w:r>
                      <w:r>
                        <w:t xml:space="preserve"> ICMP </w:t>
                      </w:r>
                      <w:r>
                        <w:rPr>
                          <w:rFonts w:cs="Times New Roman" w:hint="cs"/>
                          <w:rtl/>
                        </w:rPr>
                        <w:t>مخفف</w:t>
                      </w:r>
                      <w:r>
                        <w:t xml:space="preserve"> "Internet Control Message Protocol" </w:t>
                      </w:r>
                      <w:r>
                        <w:rPr>
                          <w:rFonts w:cs="Times New Roman" w:hint="cs"/>
                          <w:rtl/>
                        </w:rPr>
                        <w:t>است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که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در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شبکه‌های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کامپیوتری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استفاده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می‌شود</w:t>
                      </w:r>
                      <w:r>
                        <w:rPr>
                          <w:rFonts w:cs="Times New Roman"/>
                          <w:rtl/>
                        </w:rPr>
                        <w:t xml:space="preserve">. </w:t>
                      </w:r>
                      <w:r>
                        <w:rPr>
                          <w:rFonts w:cs="Times New Roman" w:hint="cs"/>
                          <w:rtl/>
                        </w:rPr>
                        <w:t>این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پروتکل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برای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ارسال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پیام‌های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کنترلی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و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خطاها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در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شبکه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استفاده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می‌شود</w:t>
                      </w:r>
                      <w:r>
                        <w:t>.</w:t>
                      </w:r>
                    </w:p>
                    <w:p w14:paraId="671E7DC9" w14:textId="77777777" w:rsidR="00511831" w:rsidRDefault="00511831" w:rsidP="00511831">
                      <w:pPr>
                        <w:bidi/>
                      </w:pPr>
                    </w:p>
                    <w:p w14:paraId="17CC6BAD" w14:textId="77777777" w:rsidR="00511831" w:rsidRDefault="00511831" w:rsidP="00511831">
                      <w:pPr>
                        <w:bidi/>
                      </w:pPr>
                      <w:r>
                        <w:rPr>
                          <w:rFonts w:cs="Times New Roman" w:hint="cs"/>
                          <w:rtl/>
                        </w:rPr>
                        <w:t>به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طور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کلی،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t xml:space="preserve">ICMP </w:t>
                      </w:r>
                      <w:r>
                        <w:rPr>
                          <w:rFonts w:cs="Times New Roman" w:hint="cs"/>
                          <w:rtl/>
                        </w:rPr>
                        <w:t>برای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ارسال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پیام‌هایی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استفاده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می‌شود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که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به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مسئولیت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های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کنترلی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شبکه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مربوط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می‌شوند،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مانند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درخواست</w:t>
                      </w:r>
                      <w:r>
                        <w:t xml:space="preserve"> ping </w:t>
                      </w:r>
                      <w:r>
                        <w:rPr>
                          <w:rFonts w:cs="Times New Roman" w:hint="cs"/>
                          <w:rtl/>
                        </w:rPr>
                        <w:t>یا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تعیین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اینکه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یک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مسیر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به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یک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سرور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خاص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موجود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است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یا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نه</w:t>
                      </w:r>
                      <w:r>
                        <w:rPr>
                          <w:rFonts w:cs="Times New Roman"/>
                          <w:rtl/>
                        </w:rPr>
                        <w:t xml:space="preserve">. </w:t>
                      </w:r>
                      <w:r>
                        <w:rPr>
                          <w:rFonts w:cs="Times New Roman" w:hint="cs"/>
                          <w:rtl/>
                        </w:rPr>
                        <w:t>همچنین،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این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پروتکل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برای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اطلاع‌رسانی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در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مورد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خطاهایی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که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در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جریان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انتقال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داده‌ها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در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شبکه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رخ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داده‌اند،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نیز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مورد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استفاده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قرار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می‌گیرد</w:t>
                      </w:r>
                      <w:r>
                        <w:t>.</w:t>
                      </w:r>
                    </w:p>
                    <w:p w14:paraId="184B95A8" w14:textId="77777777" w:rsidR="00511831" w:rsidRDefault="00511831" w:rsidP="00511831">
                      <w:pPr>
                        <w:bidi/>
                      </w:pPr>
                    </w:p>
                    <w:p w14:paraId="26B8FE49" w14:textId="77777777" w:rsidR="00511831" w:rsidRDefault="00511831" w:rsidP="00511831">
                      <w:pPr>
                        <w:bidi/>
                      </w:pPr>
                      <w:r>
                        <w:rPr>
                          <w:rFonts w:cs="Times New Roman" w:hint="cs"/>
                          <w:rtl/>
                        </w:rPr>
                        <w:t>بهطور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مثال،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اگر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یک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بسته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داده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در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شبکه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از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دست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رفته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باشد،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یا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اگر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یک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سرور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مقصد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در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دسترس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نباشد،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پروتکل</w:t>
                      </w:r>
                      <w:r>
                        <w:t xml:space="preserve"> ICMP </w:t>
                      </w:r>
                      <w:r>
                        <w:rPr>
                          <w:rFonts w:cs="Times New Roman" w:hint="cs"/>
                          <w:rtl/>
                        </w:rPr>
                        <w:t>می‌تواند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پیام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خطا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را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به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کامپیوتر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فرستنده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برگرداند</w:t>
                      </w:r>
                      <w:r>
                        <w:rPr>
                          <w:rFonts w:cs="Times New Roman"/>
                          <w:rtl/>
                        </w:rPr>
                        <w:t xml:space="preserve">. </w:t>
                      </w:r>
                      <w:r>
                        <w:rPr>
                          <w:rFonts w:cs="Times New Roman" w:hint="cs"/>
                          <w:rtl/>
                        </w:rPr>
                        <w:t>همچنین،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برخی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از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ابزارهای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شبکه،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مانند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ابزار</w:t>
                      </w:r>
                      <w:r>
                        <w:t xml:space="preserve"> ping</w:t>
                      </w:r>
                      <w:r>
                        <w:rPr>
                          <w:rFonts w:cs="Times New Roman" w:hint="cs"/>
                          <w:rtl/>
                        </w:rPr>
                        <w:t>،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از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پروتکل</w:t>
                      </w:r>
                      <w:r>
                        <w:t xml:space="preserve"> ICMP </w:t>
                      </w:r>
                      <w:r>
                        <w:rPr>
                          <w:rFonts w:cs="Times New Roman" w:hint="cs"/>
                          <w:rtl/>
                        </w:rPr>
                        <w:t>برای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ارسال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درخواست‌های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پیام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کنترلی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به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دستگاه‌های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دیگر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در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شبکه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استفاده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می‌کنند</w:t>
                      </w:r>
                      <w:r>
                        <w:t>.</w:t>
                      </w:r>
                    </w:p>
                    <w:p w14:paraId="22000F76" w14:textId="77777777" w:rsidR="00511831" w:rsidRDefault="00511831" w:rsidP="00511831">
                      <w:pPr>
                        <w:bidi/>
                      </w:pPr>
                    </w:p>
                    <w:p w14:paraId="24A60246" w14:textId="775DECA4" w:rsidR="00FF5F0E" w:rsidRDefault="00511831" w:rsidP="00511831">
                      <w:pPr>
                        <w:bidi/>
                      </w:pPr>
                      <w:r>
                        <w:rPr>
                          <w:rFonts w:cs="Times New Roman" w:hint="cs"/>
                          <w:rtl/>
                        </w:rPr>
                        <w:t>به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طور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خلاصه،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پروتکل</w:t>
                      </w:r>
                      <w:r>
                        <w:t xml:space="preserve"> ICMP </w:t>
                      </w:r>
                      <w:r>
                        <w:rPr>
                          <w:rFonts w:cs="Times New Roman" w:hint="cs"/>
                          <w:rtl/>
                        </w:rPr>
                        <w:t>برای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کنترل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و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مدیریت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شبکه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استفاده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می‌شود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و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به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شبکه‌ها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اجازه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می‌دهد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تا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به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اشکال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در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جریان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انتقال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داده‌ها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و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مسائل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کنترلی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در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شبکه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پاسخ</w:t>
                      </w:r>
                      <w:r>
                        <w:rPr>
                          <w:rFonts w:cs="Times New Roman"/>
                          <w:rtl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rtl/>
                        </w:rPr>
                        <w:t>بدهند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D3EE4" w:rsidRPr="00DF3C4A">
        <w:rPr>
          <w:rFonts w:cs="B Nazanin"/>
          <w:sz w:val="24"/>
          <w:szCs w:val="24"/>
        </w:rPr>
        <w:t>1</w:t>
      </w:r>
      <w:r w:rsidR="000D3EE4" w:rsidRPr="00DF3C4A">
        <w:rPr>
          <w:rFonts w:cs="B Nazanin"/>
          <w:spacing w:val="-2"/>
          <w:sz w:val="24"/>
          <w:szCs w:val="24"/>
        </w:rPr>
        <w:t xml:space="preserve"> </w:t>
      </w:r>
      <w:r w:rsidR="000D3EE4" w:rsidRPr="00DF3C4A">
        <w:rPr>
          <w:rFonts w:cs="B Nazanin"/>
          <w:sz w:val="24"/>
          <w:szCs w:val="24"/>
        </w:rPr>
        <w:t>=</w:t>
      </w:r>
      <w:r w:rsidR="000D3EE4" w:rsidRPr="00DF3C4A">
        <w:rPr>
          <w:rFonts w:cs="B Nazanin"/>
          <w:spacing w:val="-4"/>
          <w:sz w:val="24"/>
          <w:szCs w:val="24"/>
        </w:rPr>
        <w:t xml:space="preserve"> </w:t>
      </w:r>
      <w:r w:rsidR="000D3EE4" w:rsidRPr="00DF3C4A">
        <w:rPr>
          <w:rFonts w:cs="B Nazanin"/>
          <w:sz w:val="24"/>
          <w:szCs w:val="24"/>
        </w:rPr>
        <w:t>ICMP,</w:t>
      </w:r>
      <w:r w:rsidR="000D3EE4" w:rsidRPr="00DF3C4A">
        <w:rPr>
          <w:rFonts w:cs="B Nazanin"/>
          <w:spacing w:val="-4"/>
          <w:sz w:val="24"/>
          <w:szCs w:val="24"/>
        </w:rPr>
        <w:t xml:space="preserve"> </w:t>
      </w:r>
      <w:r w:rsidR="000D3EE4" w:rsidRPr="00DF3C4A">
        <w:rPr>
          <w:rFonts w:cs="B Nazanin"/>
          <w:sz w:val="24"/>
          <w:szCs w:val="24"/>
        </w:rPr>
        <w:t>8</w:t>
      </w:r>
      <w:r w:rsidR="000D3EE4" w:rsidRPr="00DF3C4A">
        <w:rPr>
          <w:rFonts w:cs="B Nazanin"/>
          <w:spacing w:val="-4"/>
          <w:sz w:val="24"/>
          <w:szCs w:val="24"/>
        </w:rPr>
        <w:t xml:space="preserve"> </w:t>
      </w:r>
      <w:r w:rsidR="000D3EE4" w:rsidRPr="00DF3C4A">
        <w:rPr>
          <w:rFonts w:cs="B Nazanin"/>
          <w:sz w:val="24"/>
          <w:szCs w:val="24"/>
        </w:rPr>
        <w:t>=</w:t>
      </w:r>
      <w:r w:rsidR="000D3EE4" w:rsidRPr="00DF3C4A">
        <w:rPr>
          <w:rFonts w:cs="B Nazanin"/>
          <w:spacing w:val="-4"/>
          <w:sz w:val="24"/>
          <w:szCs w:val="24"/>
        </w:rPr>
        <w:t xml:space="preserve"> </w:t>
      </w:r>
      <w:r w:rsidR="000D3EE4" w:rsidRPr="00DF3C4A">
        <w:rPr>
          <w:rFonts w:cs="B Nazanin"/>
          <w:sz w:val="24"/>
          <w:szCs w:val="24"/>
        </w:rPr>
        <w:t>EGP,</w:t>
      </w:r>
      <w:r w:rsidR="000D3EE4" w:rsidRPr="00DF3C4A">
        <w:rPr>
          <w:rFonts w:cs="B Nazanin"/>
          <w:spacing w:val="-5"/>
          <w:sz w:val="24"/>
          <w:szCs w:val="24"/>
        </w:rPr>
        <w:t xml:space="preserve"> </w:t>
      </w:r>
      <w:r w:rsidR="000D3EE4" w:rsidRPr="00DF3C4A">
        <w:rPr>
          <w:rFonts w:cs="B Nazanin"/>
          <w:sz w:val="24"/>
          <w:szCs w:val="24"/>
        </w:rPr>
        <w:t>4</w:t>
      </w:r>
      <w:r w:rsidR="000D3EE4" w:rsidRPr="00DF3C4A">
        <w:rPr>
          <w:rFonts w:cs="B Nazanin"/>
          <w:spacing w:val="-3"/>
          <w:sz w:val="24"/>
          <w:szCs w:val="24"/>
        </w:rPr>
        <w:t xml:space="preserve"> </w:t>
      </w:r>
      <w:r w:rsidR="000D3EE4" w:rsidRPr="00DF3C4A">
        <w:rPr>
          <w:rFonts w:cs="B Nazanin"/>
          <w:sz w:val="24"/>
          <w:szCs w:val="24"/>
        </w:rPr>
        <w:t>=</w:t>
      </w:r>
      <w:r w:rsidR="000D3EE4" w:rsidRPr="00DF3C4A">
        <w:rPr>
          <w:rFonts w:cs="B Nazanin"/>
          <w:spacing w:val="-4"/>
          <w:sz w:val="24"/>
          <w:szCs w:val="24"/>
        </w:rPr>
        <w:t xml:space="preserve"> </w:t>
      </w:r>
      <w:r w:rsidR="000D3EE4" w:rsidRPr="00DF3C4A">
        <w:rPr>
          <w:rFonts w:cs="B Nazanin"/>
          <w:spacing w:val="-1"/>
          <w:sz w:val="24"/>
          <w:szCs w:val="24"/>
        </w:rPr>
        <w:t>IP</w:t>
      </w:r>
      <w:r w:rsidR="000D3EE4" w:rsidRPr="00DF3C4A">
        <w:rPr>
          <w:rFonts w:cs="B Nazanin"/>
          <w:spacing w:val="-2"/>
          <w:sz w:val="24"/>
          <w:szCs w:val="24"/>
        </w:rPr>
        <w:t xml:space="preserve"> </w:t>
      </w:r>
      <w:r w:rsidR="000D3EE4" w:rsidRPr="00DF3C4A">
        <w:rPr>
          <w:rFonts w:cs="B Nazanin"/>
          <w:spacing w:val="-1"/>
          <w:sz w:val="24"/>
          <w:szCs w:val="24"/>
        </w:rPr>
        <w:t>(encapsulation),</w:t>
      </w:r>
      <w:r w:rsidR="000D3EE4" w:rsidRPr="00DF3C4A">
        <w:rPr>
          <w:rFonts w:cs="B Nazanin"/>
          <w:spacing w:val="-3"/>
          <w:sz w:val="24"/>
          <w:szCs w:val="24"/>
        </w:rPr>
        <w:t xml:space="preserve"> </w:t>
      </w:r>
      <w:r w:rsidR="000D3EE4" w:rsidRPr="00DF3C4A">
        <w:rPr>
          <w:rFonts w:cs="B Nazanin"/>
          <w:sz w:val="24"/>
          <w:szCs w:val="24"/>
        </w:rPr>
        <w:t>17</w:t>
      </w:r>
      <w:r w:rsidR="000D3EE4" w:rsidRPr="00DF3C4A">
        <w:rPr>
          <w:rFonts w:cs="B Nazanin"/>
          <w:spacing w:val="-3"/>
          <w:sz w:val="24"/>
          <w:szCs w:val="24"/>
        </w:rPr>
        <w:t xml:space="preserve"> </w:t>
      </w:r>
      <w:r w:rsidR="000D3EE4" w:rsidRPr="00DF3C4A">
        <w:rPr>
          <w:rFonts w:cs="B Nazanin"/>
          <w:sz w:val="24"/>
          <w:szCs w:val="24"/>
        </w:rPr>
        <w:t>=</w:t>
      </w:r>
      <w:r w:rsidR="000D3EE4" w:rsidRPr="00DF3C4A">
        <w:rPr>
          <w:rFonts w:cs="B Nazanin"/>
          <w:spacing w:val="-3"/>
          <w:sz w:val="24"/>
          <w:szCs w:val="24"/>
        </w:rPr>
        <w:t xml:space="preserve"> </w:t>
      </w:r>
      <w:r w:rsidR="000D3EE4" w:rsidRPr="00DF3C4A">
        <w:rPr>
          <w:rFonts w:cs="B Nazanin"/>
          <w:sz w:val="24"/>
          <w:szCs w:val="24"/>
        </w:rPr>
        <w:t>UDP,</w:t>
      </w:r>
      <w:r w:rsidR="000D3EE4" w:rsidRPr="00DF3C4A">
        <w:rPr>
          <w:rFonts w:cs="B Nazanin"/>
          <w:spacing w:val="-4"/>
          <w:sz w:val="24"/>
          <w:szCs w:val="24"/>
        </w:rPr>
        <w:t xml:space="preserve"> </w:t>
      </w:r>
      <w:r w:rsidR="000D3EE4" w:rsidRPr="00DF3C4A">
        <w:rPr>
          <w:rFonts w:cs="B Nazanin"/>
          <w:sz w:val="24"/>
          <w:szCs w:val="24"/>
        </w:rPr>
        <w:t>6</w:t>
      </w:r>
      <w:r w:rsidR="000D3EE4" w:rsidRPr="00DF3C4A">
        <w:rPr>
          <w:rFonts w:cs="B Nazanin"/>
          <w:spacing w:val="-3"/>
          <w:sz w:val="24"/>
          <w:szCs w:val="24"/>
        </w:rPr>
        <w:t xml:space="preserve"> </w:t>
      </w:r>
      <w:r w:rsidR="000D3EE4" w:rsidRPr="00DF3C4A">
        <w:rPr>
          <w:rFonts w:cs="B Nazanin"/>
          <w:sz w:val="24"/>
          <w:szCs w:val="24"/>
        </w:rPr>
        <w:t>=</w:t>
      </w:r>
      <w:r w:rsidR="000D3EE4" w:rsidRPr="00DF3C4A">
        <w:rPr>
          <w:rFonts w:cs="B Nazanin"/>
          <w:spacing w:val="-5"/>
          <w:sz w:val="24"/>
          <w:szCs w:val="24"/>
        </w:rPr>
        <w:t xml:space="preserve"> </w:t>
      </w:r>
      <w:r w:rsidR="000D3EE4" w:rsidRPr="00DF3C4A">
        <w:rPr>
          <w:rFonts w:cs="B Nazanin"/>
          <w:sz w:val="24"/>
          <w:szCs w:val="24"/>
        </w:rPr>
        <w:t>TCP,</w:t>
      </w:r>
      <w:r w:rsidR="000D3EE4" w:rsidRPr="00DF3C4A">
        <w:rPr>
          <w:rFonts w:cs="B Nazanin"/>
          <w:spacing w:val="-4"/>
          <w:sz w:val="24"/>
          <w:szCs w:val="24"/>
        </w:rPr>
        <w:t xml:space="preserve"> </w:t>
      </w:r>
      <w:r w:rsidR="000D3EE4" w:rsidRPr="00DF3C4A">
        <w:rPr>
          <w:rFonts w:cs="B Nazanin"/>
          <w:sz w:val="24"/>
          <w:szCs w:val="24"/>
        </w:rPr>
        <w:t>46</w:t>
      </w:r>
      <w:r w:rsidR="000D3EE4" w:rsidRPr="00DF3C4A">
        <w:rPr>
          <w:rFonts w:cs="B Nazanin"/>
          <w:spacing w:val="-5"/>
          <w:sz w:val="24"/>
          <w:szCs w:val="24"/>
        </w:rPr>
        <w:t xml:space="preserve"> </w:t>
      </w:r>
      <w:r w:rsidR="000D3EE4" w:rsidRPr="00DF3C4A">
        <w:rPr>
          <w:rFonts w:cs="B Nazanin"/>
          <w:sz w:val="24"/>
          <w:szCs w:val="24"/>
        </w:rPr>
        <w:t>=</w:t>
      </w:r>
      <w:r w:rsidR="000D3EE4" w:rsidRPr="00DF3C4A">
        <w:rPr>
          <w:rFonts w:cs="B Nazanin"/>
          <w:spacing w:val="-3"/>
          <w:sz w:val="24"/>
          <w:szCs w:val="24"/>
        </w:rPr>
        <w:t xml:space="preserve"> </w:t>
      </w:r>
      <w:r w:rsidR="000D3EE4" w:rsidRPr="00DF3C4A">
        <w:rPr>
          <w:rFonts w:cs="B Nazanin"/>
          <w:sz w:val="24"/>
          <w:szCs w:val="24"/>
        </w:rPr>
        <w:t>RSVP</w:t>
      </w:r>
    </w:p>
    <w:sectPr w:rsidR="00661D5B" w:rsidRPr="00AC6627" w:rsidSect="004315FE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008" w:bottom="864" w:left="1008" w:header="101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BFC86" w14:textId="77777777" w:rsidR="005E28CC" w:rsidRDefault="005E28CC" w:rsidP="00713050">
      <w:pPr>
        <w:spacing w:line="240" w:lineRule="auto"/>
      </w:pPr>
      <w:r>
        <w:separator/>
      </w:r>
    </w:p>
  </w:endnote>
  <w:endnote w:type="continuationSeparator" w:id="0">
    <w:p w14:paraId="1DCE207A" w14:textId="77777777" w:rsidR="005E28CC" w:rsidRDefault="005E28C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56"/>
      <w:gridCol w:w="2556"/>
      <w:gridCol w:w="2556"/>
      <w:gridCol w:w="2556"/>
    </w:tblGrid>
    <w:tr w:rsidR="009C1533" w14:paraId="0F34FE4F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64E8085" w14:textId="77777777" w:rsidR="009C1533" w:rsidRDefault="009C1533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A55B2B" w14:textId="77777777" w:rsidR="009C1533" w:rsidRDefault="009C1533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EA75F67" w14:textId="77777777" w:rsidR="009C1533" w:rsidRDefault="009C1533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603EA00" w14:textId="77777777" w:rsidR="009C1533" w:rsidRDefault="009C1533" w:rsidP="00684488">
          <w:pPr>
            <w:pStyle w:val="Footer"/>
          </w:pPr>
        </w:p>
      </w:tc>
    </w:tr>
    <w:tr w:rsidR="009C1533" w14:paraId="40CD4329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F0CDD5C" w14:textId="77777777" w:rsidR="009C1533" w:rsidRPr="00CA3DF1" w:rsidRDefault="009C1533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B950942" w14:textId="77777777" w:rsidR="009C1533" w:rsidRPr="00C2098A" w:rsidRDefault="009C1533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F91061E" w14:textId="77777777" w:rsidR="009C1533" w:rsidRPr="00C2098A" w:rsidRDefault="009C1533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9A457E8" w14:textId="77777777" w:rsidR="009C1533" w:rsidRPr="00C2098A" w:rsidRDefault="009C1533" w:rsidP="00811117">
          <w:pPr>
            <w:pStyle w:val="Footer"/>
          </w:pPr>
        </w:p>
      </w:tc>
    </w:tr>
  </w:tbl>
  <w:sdt>
    <w:sdtPr>
      <w:id w:val="-12614503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965A9B" w14:textId="77777777" w:rsidR="009C1533" w:rsidRDefault="009C1533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3955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B521D5" w14:textId="77777777" w:rsidR="009C1533" w:rsidRDefault="009C153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DFA885" w14:textId="77777777" w:rsidR="009C1533" w:rsidRDefault="009C1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4FE25" w14:textId="77777777" w:rsidR="005E28CC" w:rsidRDefault="005E28CC" w:rsidP="00713050">
      <w:pPr>
        <w:spacing w:line="240" w:lineRule="auto"/>
      </w:pPr>
      <w:r>
        <w:separator/>
      </w:r>
    </w:p>
  </w:footnote>
  <w:footnote w:type="continuationSeparator" w:id="0">
    <w:p w14:paraId="401E7566" w14:textId="77777777" w:rsidR="005E28CC" w:rsidRDefault="005E28CC" w:rsidP="00713050">
      <w:pPr>
        <w:spacing w:line="240" w:lineRule="auto"/>
      </w:pPr>
      <w:r>
        <w:continuationSeparator/>
      </w:r>
    </w:p>
  </w:footnote>
  <w:footnote w:id="1">
    <w:p w14:paraId="42A2A2C8" w14:textId="62F5D81A" w:rsidR="009C1533" w:rsidRPr="008E4EEA" w:rsidRDefault="009C1533">
      <w:pPr>
        <w:pStyle w:val="FootnoteText"/>
        <w:rPr>
          <w:sz w:val="18"/>
          <w:szCs w:val="18"/>
          <w:lang w:bidi="fa-IR"/>
        </w:rPr>
      </w:pPr>
      <w:r w:rsidRPr="008E4EEA">
        <w:rPr>
          <w:rStyle w:val="FootnoteReference"/>
          <w:sz w:val="18"/>
          <w:szCs w:val="18"/>
        </w:rPr>
        <w:footnoteRef/>
      </w:r>
      <w:r w:rsidRPr="008E4EEA">
        <w:rPr>
          <w:sz w:val="18"/>
          <w:szCs w:val="18"/>
        </w:rPr>
        <w:t xml:space="preserve"> </w:t>
      </w:r>
      <w:r w:rsidRPr="008E4EEA">
        <w:rPr>
          <w:sz w:val="18"/>
          <w:szCs w:val="18"/>
          <w:lang w:bidi="fa-IR"/>
        </w:rPr>
        <w:t xml:space="preserve">Distance Vector </w:t>
      </w:r>
    </w:p>
  </w:footnote>
  <w:footnote w:id="2">
    <w:p w14:paraId="11B716E9" w14:textId="70E6F089" w:rsidR="009C1533" w:rsidRPr="008E4EEA" w:rsidRDefault="009C1533">
      <w:pPr>
        <w:pStyle w:val="FootnoteText"/>
        <w:rPr>
          <w:sz w:val="18"/>
          <w:szCs w:val="18"/>
          <w:lang w:bidi="fa-IR"/>
        </w:rPr>
      </w:pPr>
      <w:r w:rsidRPr="008E4EEA">
        <w:rPr>
          <w:rStyle w:val="FootnoteReference"/>
          <w:sz w:val="18"/>
          <w:szCs w:val="18"/>
        </w:rPr>
        <w:footnoteRef/>
      </w:r>
      <w:r w:rsidRPr="008E4EEA">
        <w:rPr>
          <w:sz w:val="18"/>
          <w:szCs w:val="18"/>
        </w:rPr>
        <w:t xml:space="preserve"> </w:t>
      </w:r>
      <w:r w:rsidRPr="008E4EEA">
        <w:rPr>
          <w:sz w:val="18"/>
          <w:szCs w:val="18"/>
          <w:lang w:bidi="fa-IR"/>
        </w:rPr>
        <w:t>Periodic timer</w:t>
      </w:r>
    </w:p>
  </w:footnote>
  <w:footnote w:id="3">
    <w:p w14:paraId="142B3E70" w14:textId="1D8B4040" w:rsidR="008E4EEA" w:rsidRPr="008E4EEA" w:rsidRDefault="008E4EEA">
      <w:pPr>
        <w:pStyle w:val="FootnoteText"/>
        <w:rPr>
          <w:sz w:val="18"/>
          <w:szCs w:val="18"/>
          <w:lang w:bidi="fa-IR"/>
        </w:rPr>
      </w:pPr>
      <w:r w:rsidRPr="008E4EEA">
        <w:rPr>
          <w:rStyle w:val="FootnoteReference"/>
          <w:sz w:val="18"/>
          <w:szCs w:val="18"/>
        </w:rPr>
        <w:footnoteRef/>
      </w:r>
      <w:r w:rsidRPr="008E4EEA">
        <w:rPr>
          <w:sz w:val="18"/>
          <w:szCs w:val="18"/>
          <w:lang w:val="fr-FR"/>
        </w:rPr>
        <w:t xml:space="preserve"> </w:t>
      </w:r>
      <w:r w:rsidRPr="008E4EEA">
        <w:rPr>
          <w:sz w:val="18"/>
          <w:szCs w:val="18"/>
          <w:lang w:val="fr-FR" w:bidi="fa-IR"/>
        </w:rPr>
        <w:t>Expiration</w:t>
      </w:r>
      <w:r w:rsidRPr="008E4EEA">
        <w:rPr>
          <w:sz w:val="18"/>
          <w:szCs w:val="18"/>
          <w:lang w:bidi="fa-IR"/>
        </w:rPr>
        <w:t xml:space="preserve"> timer</w:t>
      </w:r>
    </w:p>
  </w:footnote>
  <w:footnote w:id="4">
    <w:p w14:paraId="11BC1F36" w14:textId="6EA715D9" w:rsidR="008E4EEA" w:rsidRPr="008E4EEA" w:rsidRDefault="008E4EEA">
      <w:pPr>
        <w:pStyle w:val="FootnoteText"/>
        <w:rPr>
          <w:lang w:val="fr-FR" w:bidi="fa-IR"/>
        </w:rPr>
      </w:pPr>
      <w:r w:rsidRPr="008E4EEA">
        <w:rPr>
          <w:rStyle w:val="FootnoteReference"/>
          <w:sz w:val="18"/>
          <w:szCs w:val="18"/>
        </w:rPr>
        <w:footnoteRef/>
      </w:r>
      <w:r w:rsidRPr="008E4EEA">
        <w:rPr>
          <w:sz w:val="18"/>
          <w:szCs w:val="18"/>
        </w:rPr>
        <w:t xml:space="preserve"> </w:t>
      </w:r>
      <w:r w:rsidRPr="008E4EEA">
        <w:rPr>
          <w:sz w:val="18"/>
          <w:szCs w:val="18"/>
          <w:lang w:bidi="fa-IR"/>
        </w:rPr>
        <w:t>Garbage Collection timer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3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95"/>
      <w:gridCol w:w="6535"/>
    </w:tblGrid>
    <w:tr w:rsidR="009C1533" w:rsidRPr="00F207C0" w14:paraId="002B258C" w14:textId="77777777" w:rsidTr="00050F79">
      <w:trPr>
        <w:trHeight w:hRule="exact" w:val="2203"/>
      </w:trPr>
      <w:tc>
        <w:tcPr>
          <w:tcW w:w="3785" w:type="dxa"/>
          <w:tcMar>
            <w:top w:w="792" w:type="dxa"/>
            <w:right w:w="720" w:type="dxa"/>
          </w:tcMar>
        </w:tcPr>
        <w:p w14:paraId="4EC1B4B3" w14:textId="77777777" w:rsidR="009C1533" w:rsidRPr="00F207C0" w:rsidRDefault="009C1533" w:rsidP="00392134">
          <w:pPr>
            <w:pStyle w:val="Initials"/>
          </w:pPr>
          <w:r>
            <w:rPr>
              <w:noProof/>
            </w:rPr>
            <w:drawing>
              <wp:inline distT="0" distB="0" distL="0" distR="0" wp14:anchorId="22305126" wp14:editId="32A5D6ED">
                <wp:extent cx="923714" cy="791845"/>
                <wp:effectExtent l="0" t="0" r="0" b="8255"/>
                <wp:docPr id="682" name="Picture 6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ust_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469" cy="810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F331DD0" wp14:editId="070B74A1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 xmlns:w16du="http://schemas.microsoft.com/office/word/2023/wordml/word16du" xmlns:oel="http://schemas.microsoft.com/office/2019/extlst">
                <w:pict>
                  <v:group w14:anchorId="3983DCC9" id="Group 3" o:spid="_x0000_s1026" alt="Continuation page header graphic" style="position:absolute;margin-left:0;margin-top:-39.6pt;width:524.9pt;height:142.55pt;z-index:-251657216;mso-width-percent:858;mso-height-percent:180;mso-position-horizontal:left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94b6d2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94b6d2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427856860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>
                <w:t xml:space="preserve">     </w:t>
              </w:r>
            </w:sdtContent>
          </w:sdt>
        </w:p>
      </w:tc>
      <w:tc>
        <w:tcPr>
          <w:tcW w:w="6734" w:type="dxa"/>
          <w:tcMar>
            <w:top w:w="792" w:type="dxa"/>
            <w:left w:w="0" w:type="dxa"/>
          </w:tcMar>
        </w:tcPr>
        <w:p w14:paraId="783E1150" w14:textId="3DFB10DE" w:rsidR="009C1533" w:rsidRPr="006D2F60" w:rsidRDefault="005E28CC" w:rsidP="00425E3C">
          <w:pPr>
            <w:bidi/>
            <w:spacing w:before="120"/>
            <w:ind w:left="342"/>
            <w:rPr>
              <w:sz w:val="32"/>
              <w:szCs w:val="32"/>
            </w:rPr>
          </w:pPr>
          <w:sdt>
            <w:sdtPr>
              <w:rPr>
                <w:rFonts w:cs="B Nazanin"/>
                <w:sz w:val="28"/>
                <w:szCs w:val="28"/>
                <w:rtl/>
              </w:rPr>
              <w:alias w:val="Your Name:"/>
              <w:tag w:val="Your Name:"/>
              <w:id w:val="-1375534067"/>
              <w:placeholder>
                <w:docPart w:val="D7B9D8AA9BB542AF9EC330BB01E5AC2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r w:rsidR="000F58CC">
                <w:rPr>
                  <w:rFonts w:cs="B Nazanin"/>
                  <w:sz w:val="28"/>
                  <w:szCs w:val="28"/>
                  <w:rtl/>
                </w:rPr>
                <w:t xml:space="preserve">تمرین </w:t>
              </w:r>
              <w:r w:rsidR="000F58CC">
                <w:rPr>
                  <w:rFonts w:cs="B Nazanin"/>
                  <w:sz w:val="28"/>
                  <w:szCs w:val="28"/>
                  <w:rtl/>
                </w:rPr>
                <w:br/>
                <w:t>مبحث مبانی مسیریابی</w:t>
              </w:r>
              <w:r w:rsidR="000F58CC">
                <w:rPr>
                  <w:rFonts w:cs="B Nazanin"/>
                  <w:sz w:val="28"/>
                  <w:szCs w:val="28"/>
                  <w:rtl/>
                </w:rPr>
                <w:br/>
                <w:t>نام و نام خانوادگی:  امیرعلی فرازمند(99522329)</w:t>
              </w:r>
            </w:sdtContent>
          </w:sdt>
        </w:p>
      </w:tc>
    </w:tr>
  </w:tbl>
  <w:p w14:paraId="124C2C87" w14:textId="77777777" w:rsidR="009C1533" w:rsidRDefault="009C1533">
    <w:pPr>
      <w:pStyle w:val="Header"/>
    </w:pPr>
    <w:r>
      <w:rPr>
        <w:rFonts w:hint="cs"/>
        <w:rtl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93"/>
      <w:gridCol w:w="6531"/>
    </w:tblGrid>
    <w:tr w:rsidR="009C1533" w:rsidRPr="008F3C1C" w14:paraId="28E5A02B" w14:textId="77777777" w:rsidTr="008F3C1C">
      <w:trPr>
        <w:trHeight w:hRule="exact" w:val="2142"/>
      </w:trPr>
      <w:tc>
        <w:tcPr>
          <w:tcW w:w="3787" w:type="dxa"/>
          <w:tcMar>
            <w:top w:w="792" w:type="dxa"/>
            <w:right w:w="720" w:type="dxa"/>
          </w:tcMar>
        </w:tcPr>
        <w:p w14:paraId="314E8C61" w14:textId="77777777" w:rsidR="009C1533" w:rsidRPr="00F207C0" w:rsidRDefault="009C1533" w:rsidP="00425E3C">
          <w:pPr>
            <w:pStyle w:val="Initials"/>
          </w:pPr>
          <w:r>
            <w:rPr>
              <w:noProof/>
            </w:rPr>
            <w:drawing>
              <wp:inline distT="0" distB="0" distL="0" distR="0" wp14:anchorId="5D860394" wp14:editId="79441C5B">
                <wp:extent cx="923714" cy="791845"/>
                <wp:effectExtent l="0" t="0" r="0" b="8255"/>
                <wp:docPr id="683" name="Picture 6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ust_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469" cy="810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1" layoutInCell="1" allowOverlap="1" wp14:anchorId="4500B5DC" wp14:editId="474D9ADA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597650" cy="1810385"/>
                    <wp:effectExtent l="0" t="0" r="0" b="0"/>
                    <wp:wrapNone/>
                    <wp:docPr id="5" name="Group 5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97650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6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 xmlns:w16du="http://schemas.microsoft.com/office/word/2023/wordml/word16du" xmlns:oel="http://schemas.microsoft.com/office/2019/extlst">
                <w:pict>
                  <v:group w14:anchorId="640EE570" id="Group 5" o:spid="_x0000_s1026" alt="Continuation page header graphic" style="position:absolute;margin-left:0;margin-top:-39.6pt;width:519.5pt;height:142.55pt;z-index:-251655168;mso-height-percent:180;mso-position-horizontal:left;mso-position-vertical-relative:page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uxP8QA&#10;AADaAAAADwAAAGRycy9kb3ducmV2LnhtbESPQWvCQBSE70L/w/IKvemmFbSkboIIQikiNJpDb4/s&#10;azaafRuy2xj99d1CweMwM98wq3y0rRio941jBc+zBARx5XTDtYLjYTt9BeEDssbWMSm4koc8e5is&#10;MNXuwp80FKEWEcI+RQUmhC6V0leGLPqZ64ij9+16iyHKvpa6x0uE21a+JMlCWmw4LhjsaGOoOhc/&#10;VsHHaTkvzLAebvM9lcaVu6/txiv19Diu30AEGsM9/N9+1woW8Hcl3g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rsT/EAAAA2gAAAA8AAAAAAAAAAAAAAAAAmAIAAGRycy9k&#10;b3ducmV2LnhtbFBLBQYAAAAABAAEAPUAAACJAwAAAAA=&#10;" fillcolor="#94b6d2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Bnf8IA&#10;AADaAAAADwAAAGRycy9kb3ducmV2LnhtbERPXWvCMBR9F/wP4Qq+rakTh1SjDLeJ4DZZJ4hvl+au&#10;LTY3JYm2+/fLw8DHw/lernvTiBs5X1tWMElSEMSF1TWXCo7fbw9zED4ga2wsk4Jf8rBeDQdLzLTt&#10;+ItueShFDGGfoYIqhDaT0hcVGfSJbYkj92OdwRChK6V22MVw08jHNH2SBmuODRW2tKmouORXo+D9&#10;9HmZutn25fDxuu/ydDqr8/1ZqfGof16ACNSHu/jfvdMK4tZ4Jd4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Gd/wgAAANoAAAAPAAAAAAAAAAAAAAAAAJgCAABkcnMvZG93&#10;bnJldi54bWxQSwUGAAAAAAQABAD1AAAAhwMAAAAA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LKsQA&#10;AADaAAAADwAAAGRycy9kb3ducmV2LnhtbESPQUsDMRSE74L/ITyhF2mzrSB227SsSot4EWuh19fN&#10;62Zx8xKStLv6640geBxm5htmuR5sJy4UYutYwXRSgCCunW65UbD/2IwfQMSErLFzTAq+KMJ6dX21&#10;xFK7nt/pskuNyBCOJSowKflSylgbshgnzhNn7+SCxZRlaKQO2Ge47eSsKO6lxZbzgkFPT4bqz93Z&#10;Kvg+Pj/eVv5u+xr67dQfKnN4S4NSo5uhWoBINKT/8F/7RSuYw++Vf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FCyrEAAAA2gAAAA8AAAAAAAAAAAAAAAAAmAIAAGRycy9k&#10;b3ducmV2LnhtbFBLBQYAAAAABAAEAPUAAACJAwAAAAA=&#10;" adj="626" fillcolor="#94b6d2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252748693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>
                <w:t xml:space="preserve">     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p w14:paraId="2D6C2574" w14:textId="5B90A883" w:rsidR="009C1533" w:rsidRPr="008F3C1C" w:rsidRDefault="005E28CC" w:rsidP="0052615A">
          <w:pPr>
            <w:bidi/>
            <w:spacing w:before="120"/>
            <w:ind w:left="342"/>
            <w:rPr>
              <w:sz w:val="28"/>
              <w:szCs w:val="28"/>
            </w:rPr>
          </w:pPr>
          <w:sdt>
            <w:sdtPr>
              <w:rPr>
                <w:rFonts w:cs="B Nazanin"/>
                <w:sz w:val="28"/>
                <w:szCs w:val="28"/>
                <w:rtl/>
              </w:rPr>
              <w:alias w:val="Your Name:"/>
              <w:tag w:val="Your Name:"/>
              <w:id w:val="-1035268881"/>
              <w:placeholder>
                <w:docPart w:val="57F14BC896454F41BD4AB631B480603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r w:rsidR="00AA6D50">
                <w:rPr>
                  <w:rFonts w:cs="B Nazanin"/>
                  <w:sz w:val="28"/>
                  <w:szCs w:val="28"/>
                  <w:rtl/>
                </w:rPr>
                <w:t xml:space="preserve">تمرین </w:t>
              </w:r>
              <w:r w:rsidR="00AA6D50">
                <w:rPr>
                  <w:rFonts w:cs="B Nazanin"/>
                  <w:sz w:val="28"/>
                  <w:szCs w:val="28"/>
                  <w:rtl/>
                </w:rPr>
                <w:br/>
                <w:t>مبحث مبانی مسیریابی</w:t>
              </w:r>
              <w:r w:rsidR="00AA6D50">
                <w:rPr>
                  <w:rFonts w:cs="B Nazanin"/>
                  <w:sz w:val="28"/>
                  <w:szCs w:val="28"/>
                  <w:rtl/>
                </w:rPr>
                <w:br/>
                <w:t>نام و نام خانوادگی:</w:t>
              </w:r>
              <w:r w:rsidR="000F58CC">
                <w:rPr>
                  <w:rFonts w:cs="B Nazanin"/>
                  <w:sz w:val="28"/>
                  <w:szCs w:val="28"/>
                </w:rPr>
                <w:t xml:space="preserve">  </w:t>
              </w:r>
              <w:r w:rsidR="00394443">
                <w:rPr>
                  <w:rFonts w:cs="B Nazanin" w:hint="cs"/>
                  <w:sz w:val="28"/>
                  <w:szCs w:val="28"/>
                  <w:rtl/>
                  <w:lang w:bidi="fa-IR"/>
                </w:rPr>
                <w:t>امیرعلی فرازمند(99522329)</w:t>
              </w:r>
            </w:sdtContent>
          </w:sdt>
        </w:p>
      </w:tc>
    </w:tr>
  </w:tbl>
  <w:p w14:paraId="0C3E60F9" w14:textId="77777777" w:rsidR="009C1533" w:rsidRDefault="009C15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122D"/>
    <w:multiLevelType w:val="hybridMultilevel"/>
    <w:tmpl w:val="04963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637F9"/>
    <w:multiLevelType w:val="hybridMultilevel"/>
    <w:tmpl w:val="7C508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C430B"/>
    <w:multiLevelType w:val="hybridMultilevel"/>
    <w:tmpl w:val="CDD040D0"/>
    <w:lvl w:ilvl="0" w:tplc="5F92DDF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 w15:restartNumberingAfterBreak="0">
    <w:nsid w:val="19366ADB"/>
    <w:multiLevelType w:val="hybridMultilevel"/>
    <w:tmpl w:val="327E6D10"/>
    <w:lvl w:ilvl="0" w:tplc="8F2CF400">
      <w:start w:val="1"/>
      <w:numFmt w:val="bullet"/>
      <w:lvlText w:val="-"/>
      <w:lvlJc w:val="left"/>
      <w:pPr>
        <w:ind w:left="720" w:hanging="360"/>
      </w:pPr>
      <w:rPr>
        <w:rFonts w:ascii="Rockwell" w:eastAsiaTheme="minorHAnsi" w:hAnsi="Rockwell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6034D"/>
    <w:multiLevelType w:val="hybridMultilevel"/>
    <w:tmpl w:val="B98A9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E6AB3"/>
    <w:multiLevelType w:val="hybridMultilevel"/>
    <w:tmpl w:val="19E84988"/>
    <w:lvl w:ilvl="0" w:tplc="8AC0745A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" w15:restartNumberingAfterBreak="0">
    <w:nsid w:val="33423AB7"/>
    <w:multiLevelType w:val="hybridMultilevel"/>
    <w:tmpl w:val="D9728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D4E4F"/>
    <w:multiLevelType w:val="hybridMultilevel"/>
    <w:tmpl w:val="2A82399C"/>
    <w:lvl w:ilvl="0" w:tplc="C584F2F8">
      <w:start w:val="1"/>
      <w:numFmt w:val="decimal"/>
      <w:lvlText w:val="%1)"/>
      <w:lvlJc w:val="left"/>
      <w:pPr>
        <w:ind w:left="144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8" w15:restartNumberingAfterBreak="0">
    <w:nsid w:val="4DC53D90"/>
    <w:multiLevelType w:val="hybridMultilevel"/>
    <w:tmpl w:val="617C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B6D62"/>
    <w:multiLevelType w:val="hybridMultilevel"/>
    <w:tmpl w:val="5768954C"/>
    <w:lvl w:ilvl="0" w:tplc="C652A96E">
      <w:start w:val="18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47729"/>
    <w:multiLevelType w:val="hybridMultilevel"/>
    <w:tmpl w:val="6460281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1" w15:restartNumberingAfterBreak="0">
    <w:nsid w:val="68C34417"/>
    <w:multiLevelType w:val="hybridMultilevel"/>
    <w:tmpl w:val="033200CA"/>
    <w:lvl w:ilvl="0" w:tplc="D2D6D12C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2" w15:restartNumberingAfterBreak="0">
    <w:nsid w:val="700C5A84"/>
    <w:multiLevelType w:val="hybridMultilevel"/>
    <w:tmpl w:val="74C87EAE"/>
    <w:lvl w:ilvl="0" w:tplc="2DA0D094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3" w15:restartNumberingAfterBreak="0">
    <w:nsid w:val="70C61E75"/>
    <w:multiLevelType w:val="hybridMultilevel"/>
    <w:tmpl w:val="824E74C6"/>
    <w:lvl w:ilvl="0" w:tplc="52DC3D78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4" w15:restartNumberingAfterBreak="0">
    <w:nsid w:val="7DE7522C"/>
    <w:multiLevelType w:val="hybridMultilevel"/>
    <w:tmpl w:val="0D887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13"/>
  </w:num>
  <w:num w:numId="7">
    <w:abstractNumId w:val="11"/>
  </w:num>
  <w:num w:numId="8">
    <w:abstractNumId w:val="12"/>
  </w:num>
  <w:num w:numId="9">
    <w:abstractNumId w:val="1"/>
  </w:num>
  <w:num w:numId="10">
    <w:abstractNumId w:val="5"/>
  </w:num>
  <w:num w:numId="11">
    <w:abstractNumId w:val="14"/>
  </w:num>
  <w:num w:numId="12">
    <w:abstractNumId w:val="7"/>
  </w:num>
  <w:num w:numId="13">
    <w:abstractNumId w:val="10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931"/>
    <w:rsid w:val="00000B16"/>
    <w:rsid w:val="00010627"/>
    <w:rsid w:val="0002209A"/>
    <w:rsid w:val="00022E2F"/>
    <w:rsid w:val="00027153"/>
    <w:rsid w:val="000353A6"/>
    <w:rsid w:val="0003594C"/>
    <w:rsid w:val="00036009"/>
    <w:rsid w:val="0003712C"/>
    <w:rsid w:val="00040850"/>
    <w:rsid w:val="0004289D"/>
    <w:rsid w:val="00050F79"/>
    <w:rsid w:val="000536C9"/>
    <w:rsid w:val="00055212"/>
    <w:rsid w:val="00055EE5"/>
    <w:rsid w:val="000A16AF"/>
    <w:rsid w:val="000A58C7"/>
    <w:rsid w:val="000A75E7"/>
    <w:rsid w:val="000B0C2C"/>
    <w:rsid w:val="000B45E5"/>
    <w:rsid w:val="000B6611"/>
    <w:rsid w:val="000D3EE4"/>
    <w:rsid w:val="000D7B0E"/>
    <w:rsid w:val="000D7F95"/>
    <w:rsid w:val="000F58CC"/>
    <w:rsid w:val="000F77D2"/>
    <w:rsid w:val="0011675E"/>
    <w:rsid w:val="001250F0"/>
    <w:rsid w:val="00125981"/>
    <w:rsid w:val="00125AB1"/>
    <w:rsid w:val="00144434"/>
    <w:rsid w:val="00151601"/>
    <w:rsid w:val="00151C62"/>
    <w:rsid w:val="0015736E"/>
    <w:rsid w:val="00162C02"/>
    <w:rsid w:val="00167931"/>
    <w:rsid w:val="00167A85"/>
    <w:rsid w:val="00175830"/>
    <w:rsid w:val="00184BAC"/>
    <w:rsid w:val="001876FE"/>
    <w:rsid w:val="001926AD"/>
    <w:rsid w:val="00193E6F"/>
    <w:rsid w:val="0019433A"/>
    <w:rsid w:val="00195724"/>
    <w:rsid w:val="00196D94"/>
    <w:rsid w:val="001A2C37"/>
    <w:rsid w:val="001B356B"/>
    <w:rsid w:val="001B403A"/>
    <w:rsid w:val="001B7FA2"/>
    <w:rsid w:val="001C2031"/>
    <w:rsid w:val="001C5ADD"/>
    <w:rsid w:val="001F3FA3"/>
    <w:rsid w:val="0020143F"/>
    <w:rsid w:val="00204436"/>
    <w:rsid w:val="002077EE"/>
    <w:rsid w:val="0021360E"/>
    <w:rsid w:val="00217980"/>
    <w:rsid w:val="00226EBC"/>
    <w:rsid w:val="0023229E"/>
    <w:rsid w:val="00236E19"/>
    <w:rsid w:val="00247A2D"/>
    <w:rsid w:val="002526D9"/>
    <w:rsid w:val="002661F2"/>
    <w:rsid w:val="00271662"/>
    <w:rsid w:val="0027404F"/>
    <w:rsid w:val="002742F7"/>
    <w:rsid w:val="0027603C"/>
    <w:rsid w:val="00281C56"/>
    <w:rsid w:val="00284544"/>
    <w:rsid w:val="00287B61"/>
    <w:rsid w:val="00293B83"/>
    <w:rsid w:val="002971F2"/>
    <w:rsid w:val="002B091C"/>
    <w:rsid w:val="002B6072"/>
    <w:rsid w:val="002C2CDD"/>
    <w:rsid w:val="002C3CBC"/>
    <w:rsid w:val="002D3B7C"/>
    <w:rsid w:val="002D45C6"/>
    <w:rsid w:val="002D4E82"/>
    <w:rsid w:val="002D4F91"/>
    <w:rsid w:val="002E124F"/>
    <w:rsid w:val="002E6959"/>
    <w:rsid w:val="002F6A4C"/>
    <w:rsid w:val="003024EB"/>
    <w:rsid w:val="0030601C"/>
    <w:rsid w:val="00310555"/>
    <w:rsid w:val="003116A6"/>
    <w:rsid w:val="00313E86"/>
    <w:rsid w:val="00320503"/>
    <w:rsid w:val="0032535A"/>
    <w:rsid w:val="00327C62"/>
    <w:rsid w:val="003378D4"/>
    <w:rsid w:val="00341DD3"/>
    <w:rsid w:val="003461D5"/>
    <w:rsid w:val="003575BC"/>
    <w:rsid w:val="00364079"/>
    <w:rsid w:val="003719ED"/>
    <w:rsid w:val="003737FE"/>
    <w:rsid w:val="00375460"/>
    <w:rsid w:val="0038092E"/>
    <w:rsid w:val="003854DB"/>
    <w:rsid w:val="00387015"/>
    <w:rsid w:val="00392134"/>
    <w:rsid w:val="00394443"/>
    <w:rsid w:val="003A073F"/>
    <w:rsid w:val="003A0E6E"/>
    <w:rsid w:val="003A6474"/>
    <w:rsid w:val="003A6B0E"/>
    <w:rsid w:val="003B17C2"/>
    <w:rsid w:val="003C202C"/>
    <w:rsid w:val="003C7858"/>
    <w:rsid w:val="003D76CC"/>
    <w:rsid w:val="003D782E"/>
    <w:rsid w:val="003E59E8"/>
    <w:rsid w:val="003F4560"/>
    <w:rsid w:val="003F68D1"/>
    <w:rsid w:val="004077FB"/>
    <w:rsid w:val="0041568D"/>
    <w:rsid w:val="00424DD9"/>
    <w:rsid w:val="00425E3C"/>
    <w:rsid w:val="004315FE"/>
    <w:rsid w:val="00436FF8"/>
    <w:rsid w:val="00443F85"/>
    <w:rsid w:val="00444FC8"/>
    <w:rsid w:val="00454F43"/>
    <w:rsid w:val="00461882"/>
    <w:rsid w:val="00464709"/>
    <w:rsid w:val="00465611"/>
    <w:rsid w:val="00465C37"/>
    <w:rsid w:val="004672C8"/>
    <w:rsid w:val="004717C5"/>
    <w:rsid w:val="00497A00"/>
    <w:rsid w:val="004A5DBD"/>
    <w:rsid w:val="004A61DC"/>
    <w:rsid w:val="004B015B"/>
    <w:rsid w:val="004B04AF"/>
    <w:rsid w:val="004C117B"/>
    <w:rsid w:val="004D23B4"/>
    <w:rsid w:val="004D37EC"/>
    <w:rsid w:val="004D4065"/>
    <w:rsid w:val="004D52FF"/>
    <w:rsid w:val="004D5A48"/>
    <w:rsid w:val="004D7F4E"/>
    <w:rsid w:val="004E0031"/>
    <w:rsid w:val="004E36DC"/>
    <w:rsid w:val="004E467B"/>
    <w:rsid w:val="004F1D6E"/>
    <w:rsid w:val="00503B7C"/>
    <w:rsid w:val="00510616"/>
    <w:rsid w:val="00511831"/>
    <w:rsid w:val="00512369"/>
    <w:rsid w:val="0051574E"/>
    <w:rsid w:val="00523AA3"/>
    <w:rsid w:val="0052615A"/>
    <w:rsid w:val="005313A9"/>
    <w:rsid w:val="00543DB7"/>
    <w:rsid w:val="00546ADC"/>
    <w:rsid w:val="00577424"/>
    <w:rsid w:val="005819BA"/>
    <w:rsid w:val="00584FB1"/>
    <w:rsid w:val="00587807"/>
    <w:rsid w:val="005A0AFB"/>
    <w:rsid w:val="005A530F"/>
    <w:rsid w:val="005B0DE6"/>
    <w:rsid w:val="005B3FE0"/>
    <w:rsid w:val="005C254C"/>
    <w:rsid w:val="005D4087"/>
    <w:rsid w:val="005D7A18"/>
    <w:rsid w:val="005E28CC"/>
    <w:rsid w:val="005E2D45"/>
    <w:rsid w:val="005E3452"/>
    <w:rsid w:val="0060241F"/>
    <w:rsid w:val="00603A20"/>
    <w:rsid w:val="00604E31"/>
    <w:rsid w:val="006211DB"/>
    <w:rsid w:val="0063082B"/>
    <w:rsid w:val="0063100B"/>
    <w:rsid w:val="0063494A"/>
    <w:rsid w:val="00641630"/>
    <w:rsid w:val="006434E7"/>
    <w:rsid w:val="00646002"/>
    <w:rsid w:val="006477AB"/>
    <w:rsid w:val="00651BDA"/>
    <w:rsid w:val="006541B4"/>
    <w:rsid w:val="00661D5B"/>
    <w:rsid w:val="006658C4"/>
    <w:rsid w:val="00670C41"/>
    <w:rsid w:val="00670DF0"/>
    <w:rsid w:val="00675169"/>
    <w:rsid w:val="00684488"/>
    <w:rsid w:val="006966CE"/>
    <w:rsid w:val="006A24B2"/>
    <w:rsid w:val="006A3CE7"/>
    <w:rsid w:val="006A4389"/>
    <w:rsid w:val="006A670C"/>
    <w:rsid w:val="006B3849"/>
    <w:rsid w:val="006B541D"/>
    <w:rsid w:val="006C4C50"/>
    <w:rsid w:val="006D2F60"/>
    <w:rsid w:val="006E1DC7"/>
    <w:rsid w:val="006E245A"/>
    <w:rsid w:val="006E6EB9"/>
    <w:rsid w:val="00702B29"/>
    <w:rsid w:val="00706555"/>
    <w:rsid w:val="00713050"/>
    <w:rsid w:val="00714FDE"/>
    <w:rsid w:val="007217C2"/>
    <w:rsid w:val="00725C37"/>
    <w:rsid w:val="00743CD0"/>
    <w:rsid w:val="00744196"/>
    <w:rsid w:val="00746F7F"/>
    <w:rsid w:val="00751D6A"/>
    <w:rsid w:val="00751E7B"/>
    <w:rsid w:val="007565FE"/>
    <w:rsid w:val="007623E5"/>
    <w:rsid w:val="00771C1A"/>
    <w:rsid w:val="00782B1C"/>
    <w:rsid w:val="00785983"/>
    <w:rsid w:val="007A147B"/>
    <w:rsid w:val="007B35D8"/>
    <w:rsid w:val="007B3850"/>
    <w:rsid w:val="007B53B7"/>
    <w:rsid w:val="007C1556"/>
    <w:rsid w:val="007C16C5"/>
    <w:rsid w:val="007C7C1A"/>
    <w:rsid w:val="007D1092"/>
    <w:rsid w:val="007D42C2"/>
    <w:rsid w:val="007D43B8"/>
    <w:rsid w:val="007F0D7B"/>
    <w:rsid w:val="0080264B"/>
    <w:rsid w:val="00805907"/>
    <w:rsid w:val="00811117"/>
    <w:rsid w:val="00815414"/>
    <w:rsid w:val="00830452"/>
    <w:rsid w:val="008322FC"/>
    <w:rsid w:val="00843166"/>
    <w:rsid w:val="00843F1F"/>
    <w:rsid w:val="00850D2A"/>
    <w:rsid w:val="0085710B"/>
    <w:rsid w:val="00864D4A"/>
    <w:rsid w:val="00865F11"/>
    <w:rsid w:val="00871ED3"/>
    <w:rsid w:val="0087392D"/>
    <w:rsid w:val="00886AE0"/>
    <w:rsid w:val="008920D8"/>
    <w:rsid w:val="008A1264"/>
    <w:rsid w:val="008A1907"/>
    <w:rsid w:val="008A77C7"/>
    <w:rsid w:val="008B207D"/>
    <w:rsid w:val="008C44E9"/>
    <w:rsid w:val="008C76DF"/>
    <w:rsid w:val="008D448C"/>
    <w:rsid w:val="008E1A8E"/>
    <w:rsid w:val="008E4EEA"/>
    <w:rsid w:val="008F0D48"/>
    <w:rsid w:val="008F3C1C"/>
    <w:rsid w:val="008F672B"/>
    <w:rsid w:val="008F772B"/>
    <w:rsid w:val="00916E79"/>
    <w:rsid w:val="009178D3"/>
    <w:rsid w:val="0092378B"/>
    <w:rsid w:val="00924DDB"/>
    <w:rsid w:val="00925B56"/>
    <w:rsid w:val="00927D15"/>
    <w:rsid w:val="00940BB7"/>
    <w:rsid w:val="009471A7"/>
    <w:rsid w:val="00953B9E"/>
    <w:rsid w:val="0095648F"/>
    <w:rsid w:val="00957607"/>
    <w:rsid w:val="00967B41"/>
    <w:rsid w:val="00974512"/>
    <w:rsid w:val="00976BCE"/>
    <w:rsid w:val="00994572"/>
    <w:rsid w:val="009A59FC"/>
    <w:rsid w:val="009C0F3B"/>
    <w:rsid w:val="009C1533"/>
    <w:rsid w:val="009D2FF3"/>
    <w:rsid w:val="009D6855"/>
    <w:rsid w:val="009D6AA1"/>
    <w:rsid w:val="009E4B07"/>
    <w:rsid w:val="009E79FC"/>
    <w:rsid w:val="009F04DF"/>
    <w:rsid w:val="009F5674"/>
    <w:rsid w:val="009F75B3"/>
    <w:rsid w:val="00A059CF"/>
    <w:rsid w:val="00A3386F"/>
    <w:rsid w:val="00A3670A"/>
    <w:rsid w:val="00A42540"/>
    <w:rsid w:val="00A50363"/>
    <w:rsid w:val="00A5036E"/>
    <w:rsid w:val="00A544F8"/>
    <w:rsid w:val="00A71CDD"/>
    <w:rsid w:val="00A723C7"/>
    <w:rsid w:val="00A815AE"/>
    <w:rsid w:val="00A85F20"/>
    <w:rsid w:val="00AA0E61"/>
    <w:rsid w:val="00AA6D50"/>
    <w:rsid w:val="00AC00ED"/>
    <w:rsid w:val="00AC4B9A"/>
    <w:rsid w:val="00AC6627"/>
    <w:rsid w:val="00AC6847"/>
    <w:rsid w:val="00AD22CE"/>
    <w:rsid w:val="00AD379D"/>
    <w:rsid w:val="00B02391"/>
    <w:rsid w:val="00B112D1"/>
    <w:rsid w:val="00B13C1E"/>
    <w:rsid w:val="00B146E3"/>
    <w:rsid w:val="00B1594F"/>
    <w:rsid w:val="00B52011"/>
    <w:rsid w:val="00B5302D"/>
    <w:rsid w:val="00B537B9"/>
    <w:rsid w:val="00B54180"/>
    <w:rsid w:val="00B54BB4"/>
    <w:rsid w:val="00B56E1F"/>
    <w:rsid w:val="00B60807"/>
    <w:rsid w:val="00B60A88"/>
    <w:rsid w:val="00B66BFE"/>
    <w:rsid w:val="00B80984"/>
    <w:rsid w:val="00BA5EE5"/>
    <w:rsid w:val="00BB061C"/>
    <w:rsid w:val="00BD396A"/>
    <w:rsid w:val="00BE634B"/>
    <w:rsid w:val="00C05502"/>
    <w:rsid w:val="00C0578B"/>
    <w:rsid w:val="00C143F6"/>
    <w:rsid w:val="00C2098A"/>
    <w:rsid w:val="00C3146B"/>
    <w:rsid w:val="00C3254D"/>
    <w:rsid w:val="00C576AE"/>
    <w:rsid w:val="00C57D37"/>
    <w:rsid w:val="00C61694"/>
    <w:rsid w:val="00C6411C"/>
    <w:rsid w:val="00C76089"/>
    <w:rsid w:val="00C7741E"/>
    <w:rsid w:val="00C9638F"/>
    <w:rsid w:val="00CA0CB6"/>
    <w:rsid w:val="00CA3DF1"/>
    <w:rsid w:val="00CA4581"/>
    <w:rsid w:val="00CB0BC3"/>
    <w:rsid w:val="00CB43C6"/>
    <w:rsid w:val="00CC31B7"/>
    <w:rsid w:val="00CD106B"/>
    <w:rsid w:val="00CD313E"/>
    <w:rsid w:val="00CD326E"/>
    <w:rsid w:val="00CD5013"/>
    <w:rsid w:val="00CE18D5"/>
    <w:rsid w:val="00CE6654"/>
    <w:rsid w:val="00CF4B86"/>
    <w:rsid w:val="00D1327D"/>
    <w:rsid w:val="00D17BFB"/>
    <w:rsid w:val="00D351E6"/>
    <w:rsid w:val="00D4619D"/>
    <w:rsid w:val="00D525FC"/>
    <w:rsid w:val="00D65E95"/>
    <w:rsid w:val="00D71148"/>
    <w:rsid w:val="00D71C93"/>
    <w:rsid w:val="00D76A4A"/>
    <w:rsid w:val="00D84E88"/>
    <w:rsid w:val="00D85A5F"/>
    <w:rsid w:val="00D87154"/>
    <w:rsid w:val="00D9078E"/>
    <w:rsid w:val="00D935F8"/>
    <w:rsid w:val="00D946F8"/>
    <w:rsid w:val="00DC0BBF"/>
    <w:rsid w:val="00DC42BD"/>
    <w:rsid w:val="00DC7F81"/>
    <w:rsid w:val="00DE0E37"/>
    <w:rsid w:val="00DE169B"/>
    <w:rsid w:val="00DE69D9"/>
    <w:rsid w:val="00DF3C4A"/>
    <w:rsid w:val="00E11EE9"/>
    <w:rsid w:val="00E174A9"/>
    <w:rsid w:val="00E21847"/>
    <w:rsid w:val="00E22E87"/>
    <w:rsid w:val="00E23BC1"/>
    <w:rsid w:val="00E274F0"/>
    <w:rsid w:val="00E35433"/>
    <w:rsid w:val="00E417A7"/>
    <w:rsid w:val="00E448DA"/>
    <w:rsid w:val="00E53C25"/>
    <w:rsid w:val="00E570B4"/>
    <w:rsid w:val="00E67A62"/>
    <w:rsid w:val="00E83F33"/>
    <w:rsid w:val="00E84919"/>
    <w:rsid w:val="00E96C92"/>
    <w:rsid w:val="00EA6784"/>
    <w:rsid w:val="00EB21C9"/>
    <w:rsid w:val="00EC1B9C"/>
    <w:rsid w:val="00ED6466"/>
    <w:rsid w:val="00EE0D39"/>
    <w:rsid w:val="00EE2132"/>
    <w:rsid w:val="00EE7AF8"/>
    <w:rsid w:val="00EF7CC6"/>
    <w:rsid w:val="00F075E8"/>
    <w:rsid w:val="00F1040E"/>
    <w:rsid w:val="00F1092E"/>
    <w:rsid w:val="00F207C0"/>
    <w:rsid w:val="00F20AE5"/>
    <w:rsid w:val="00F26B15"/>
    <w:rsid w:val="00F27D23"/>
    <w:rsid w:val="00F30A68"/>
    <w:rsid w:val="00F328B4"/>
    <w:rsid w:val="00F40AB0"/>
    <w:rsid w:val="00F41B04"/>
    <w:rsid w:val="00F645C7"/>
    <w:rsid w:val="00F65F16"/>
    <w:rsid w:val="00F87ECA"/>
    <w:rsid w:val="00F9000F"/>
    <w:rsid w:val="00F91B66"/>
    <w:rsid w:val="00FC44F4"/>
    <w:rsid w:val="00FD7BCC"/>
    <w:rsid w:val="00FE0209"/>
    <w:rsid w:val="00FE0B30"/>
    <w:rsid w:val="00FE20D6"/>
    <w:rsid w:val="00FF4243"/>
    <w:rsid w:val="00FF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A1D83"/>
  <w15:chartTrackingRefBased/>
  <w15:docId w15:val="{A34F9EBD-C0EE-478B-803E-6AB05A7C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2FF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658C4"/>
    <w:pPr>
      <w:keepNext/>
      <w:keepLines/>
      <w:pBdr>
        <w:bottom w:val="single" w:sz="48" w:space="1" w:color="94B6D2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8C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C57D37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94B6D2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character" w:customStyle="1" w:styleId="apple-converted-space">
    <w:name w:val="apple-converted-space"/>
    <w:basedOn w:val="DefaultParagraphFont"/>
    <w:rsid w:val="008E1A8E"/>
  </w:style>
  <w:style w:type="paragraph" w:styleId="ListParagraph">
    <w:name w:val="List Paragraph"/>
    <w:basedOn w:val="Normal"/>
    <w:uiPriority w:val="34"/>
    <w:qFormat/>
    <w:rsid w:val="00B80984"/>
    <w:pPr>
      <w:spacing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10627"/>
    <w:pPr>
      <w:widowControl w:val="0"/>
      <w:autoSpaceDE w:val="0"/>
      <w:autoSpaceDN w:val="0"/>
      <w:adjustRightInd w:val="0"/>
      <w:spacing w:line="240" w:lineRule="auto"/>
      <w:ind w:left="1053" w:hanging="360"/>
    </w:pPr>
    <w:rPr>
      <w:rFonts w:ascii="Times New Roman" w:eastAsiaTheme="minorEastAsia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010627"/>
    <w:rPr>
      <w:rFonts w:ascii="Times New Roman" w:eastAsiaTheme="minorEastAsia" w:hAnsi="Times New Roman" w:cs="Times New Roman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010627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7C62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7C62"/>
  </w:style>
  <w:style w:type="character" w:styleId="FootnoteReference">
    <w:name w:val="footnote reference"/>
    <w:basedOn w:val="DefaultParagraphFont"/>
    <w:uiPriority w:val="99"/>
    <w:semiHidden/>
    <w:unhideWhenUsed/>
    <w:rsid w:val="00327C6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A77C7"/>
    <w:pPr>
      <w:spacing w:after="200" w:line="240" w:lineRule="auto"/>
    </w:pPr>
    <w:rPr>
      <w:i/>
      <w:iCs/>
      <w:color w:val="775F5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ein\AppData\Roaming\Microsoft\Templates\Polished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B9D8AA9BB542AF9EC330BB01E5A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30EA6-B41D-4823-93BD-4D78F159A919}"/>
      </w:docPartPr>
      <w:docPartBody>
        <w:p w:rsidR="001F2102" w:rsidRDefault="00771442" w:rsidP="00771442">
          <w:pPr>
            <w:pStyle w:val="D7B9D8AA9BB542AF9EC330BB01E5AC2F"/>
          </w:pPr>
          <w:r>
            <w:t>Your Name</w:t>
          </w:r>
        </w:p>
      </w:docPartBody>
    </w:docPart>
    <w:docPart>
      <w:docPartPr>
        <w:name w:val="57F14BC896454F41BD4AB631B4806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016D9-7C8D-48A3-ACFA-11E89CF23D82}"/>
      </w:docPartPr>
      <w:docPartBody>
        <w:p w:rsidR="00E43927" w:rsidRDefault="001F2102" w:rsidP="001F2102">
          <w:pPr>
            <w:pStyle w:val="57F14BC896454F41BD4AB631B480603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442"/>
    <w:rsid w:val="00006BCF"/>
    <w:rsid w:val="00073673"/>
    <w:rsid w:val="001F2102"/>
    <w:rsid w:val="002F32D3"/>
    <w:rsid w:val="00542162"/>
    <w:rsid w:val="006A4494"/>
    <w:rsid w:val="007267B9"/>
    <w:rsid w:val="00771442"/>
    <w:rsid w:val="007B5AC8"/>
    <w:rsid w:val="00847FD2"/>
    <w:rsid w:val="00896C1D"/>
    <w:rsid w:val="008E6B4F"/>
    <w:rsid w:val="0095175F"/>
    <w:rsid w:val="00964F5E"/>
    <w:rsid w:val="00B754D7"/>
    <w:rsid w:val="00BB16F3"/>
    <w:rsid w:val="00BB20B5"/>
    <w:rsid w:val="00CE57F8"/>
    <w:rsid w:val="00CF63DC"/>
    <w:rsid w:val="00D3110E"/>
    <w:rsid w:val="00E43927"/>
    <w:rsid w:val="00EA03E4"/>
    <w:rsid w:val="00F2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B9D8AA9BB542AF9EC330BB01E5AC2F">
    <w:name w:val="D7B9D8AA9BB542AF9EC330BB01E5AC2F"/>
    <w:rsid w:val="00771442"/>
  </w:style>
  <w:style w:type="paragraph" w:customStyle="1" w:styleId="57F14BC896454F41BD4AB631B480603B">
    <w:name w:val="57F14BC896454F41BD4AB631B480603B"/>
    <w:rsid w:val="001F21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A3643-D8C1-499E-879C-B03F49A1A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cover letter, designed by MOO.dotx</Template>
  <TotalTime>10096</TotalTime>
  <Pages>9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تمرین سری دوم</Company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تمرین 
مبحث مبانی مسیریابی
نام و نام خانوادگی:  امیرعلی فرازمند(99522329)</dc:creator>
  <cp:keywords/>
  <dc:description/>
  <cp:lastModifiedBy>Amirali Farazmand</cp:lastModifiedBy>
  <cp:revision>119</cp:revision>
  <cp:lastPrinted>2020-03-28T20:05:00Z</cp:lastPrinted>
  <dcterms:created xsi:type="dcterms:W3CDTF">2016-08-20T12:26:00Z</dcterms:created>
  <dcterms:modified xsi:type="dcterms:W3CDTF">2023-05-20T06:27:00Z</dcterms:modified>
</cp:coreProperties>
</file>